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01E48EC" w14:textId="77777777" w:rsidR="000B2812" w:rsidRPr="000838D3" w:rsidRDefault="000B2812" w:rsidP="000B2812">
      <w:pPr>
        <w:pageBreakBefore/>
        <w:tabs>
          <w:tab w:val="right" w:pos="9645"/>
        </w:tabs>
        <w:jc w:val="right"/>
        <w:rPr>
          <w:rFonts w:eastAsia="Times New Roman" w:cs="Times New Roman"/>
          <w:color w:val="800000"/>
        </w:rPr>
      </w:pPr>
      <w:bookmarkStart w:id="0" w:name="_Hlk97656092"/>
    </w:p>
    <w:p w14:paraId="64E06378" w14:textId="77777777" w:rsidR="000B2812" w:rsidRDefault="000B2812" w:rsidP="000B2812">
      <w:pPr>
        <w:tabs>
          <w:tab w:val="right" w:pos="8787"/>
          <w:tab w:val="right" w:pos="9645"/>
        </w:tabs>
        <w:spacing w:before="600"/>
        <w:jc w:val="center"/>
        <w:rPr>
          <w:rFonts w:eastAsia="Times New Roman" w:cs="Times New Roman"/>
          <w:color w:val="800000"/>
        </w:rPr>
      </w:pPr>
      <w:r w:rsidRPr="000838D3">
        <w:rPr>
          <w:rFonts w:cs="Times New Roman"/>
          <w:noProof/>
        </w:rPr>
        <mc:AlternateContent>
          <mc:Choice Requires="wpg">
            <w:drawing>
              <wp:inline distT="0" distB="0" distL="0" distR="0" wp14:anchorId="6109159B" wp14:editId="348EBEAA">
                <wp:extent cx="2250641" cy="569704"/>
                <wp:effectExtent l="0" t="0" r="0" b="1905"/>
                <wp:docPr id="11" name="Graphic 6">
                  <a:extLst xmlns:a="http://schemas.openxmlformats.org/drawingml/2006/main">
                    <a:ext uri="{FF2B5EF4-FFF2-40B4-BE49-F238E27FC236}">
                      <a16:creationId xmlns:a16="http://schemas.microsoft.com/office/drawing/2014/main" id="{7E7A6A3F-0BAF-4345-8FE8-5B24618EF398}"/>
                    </a:ext>
                  </a:extLst>
                </wp:docPr>
                <wp:cNvGraphicFramePr/>
                <a:graphic xmlns:a="http://schemas.openxmlformats.org/drawingml/2006/main">
                  <a:graphicData uri="http://schemas.microsoft.com/office/word/2010/wordprocessingGroup">
                    <wpg:wgp>
                      <wpg:cNvGrpSpPr/>
                      <wpg:grpSpPr>
                        <a:xfrm>
                          <a:off x="0" y="0"/>
                          <a:ext cx="2250641" cy="569704"/>
                          <a:chOff x="38100" y="-137160"/>
                          <a:chExt cx="1959768" cy="496526"/>
                        </a:xfrm>
                        <a:solidFill>
                          <a:schemeClr val="accent1"/>
                        </a:solidFill>
                      </wpg:grpSpPr>
                      <wps:wsp>
                        <wps:cNvPr id="2" name="Freeform: Shape 2">
                          <a:extLst>
                            <a:ext uri="{FF2B5EF4-FFF2-40B4-BE49-F238E27FC236}">
                              <a16:creationId xmlns:a16="http://schemas.microsoft.com/office/drawing/2014/main" id="{887B34EC-4E49-4AAE-9748-27CDA4497194}"/>
                            </a:ext>
                          </a:extLst>
                        </wps:cNvPr>
                        <wps:cNvSpPr/>
                        <wps:spPr>
                          <a:xfrm>
                            <a:off x="38100" y="-137160"/>
                            <a:ext cx="1959768" cy="496526"/>
                          </a:xfrm>
                          <a:custGeom>
                            <a:avLst/>
                            <a:gdLst>
                              <a:gd name="connsiteX0" fmla="*/ 117157 w 1959768"/>
                              <a:gd name="connsiteY0" fmla="*/ 317087 h 496527"/>
                              <a:gd name="connsiteX1" fmla="*/ 129349 w 1959768"/>
                              <a:gd name="connsiteY1" fmla="*/ 304038 h 496527"/>
                              <a:gd name="connsiteX2" fmla="*/ 331089 w 1959768"/>
                              <a:gd name="connsiteY2" fmla="*/ 199263 h 496527"/>
                              <a:gd name="connsiteX3" fmla="*/ 388239 w 1959768"/>
                              <a:gd name="connsiteY3" fmla="*/ 44291 h 496527"/>
                              <a:gd name="connsiteX4" fmla="*/ 407289 w 1959768"/>
                              <a:gd name="connsiteY4" fmla="*/ 33052 h 496527"/>
                              <a:gd name="connsiteX5" fmla="*/ 415957 w 1959768"/>
                              <a:gd name="connsiteY5" fmla="*/ 46196 h 496527"/>
                              <a:gd name="connsiteX6" fmla="*/ 187357 w 1959768"/>
                              <a:gd name="connsiteY6" fmla="*/ 323374 h 496527"/>
                              <a:gd name="connsiteX7" fmla="*/ 131159 w 1959768"/>
                              <a:gd name="connsiteY7" fmla="*/ 331375 h 496527"/>
                              <a:gd name="connsiteX8" fmla="*/ 117157 w 1959768"/>
                              <a:gd name="connsiteY8" fmla="*/ 317087 h 496527"/>
                              <a:gd name="connsiteX9" fmla="*/ 360712 w 1959768"/>
                              <a:gd name="connsiteY9" fmla="*/ 46482 h 496527"/>
                              <a:gd name="connsiteX10" fmla="*/ 351187 w 1959768"/>
                              <a:gd name="connsiteY10" fmla="*/ 33623 h 496527"/>
                              <a:gd name="connsiteX11" fmla="*/ 333375 w 1959768"/>
                              <a:gd name="connsiteY11" fmla="*/ 44672 h 496527"/>
                              <a:gd name="connsiteX12" fmla="*/ 319468 w 1959768"/>
                              <a:gd name="connsiteY12" fmla="*/ 110681 h 496527"/>
                              <a:gd name="connsiteX13" fmla="*/ 126968 w 1959768"/>
                              <a:gd name="connsiteY13" fmla="*/ 250031 h 496527"/>
                              <a:gd name="connsiteX14" fmla="*/ 117443 w 1959768"/>
                              <a:gd name="connsiteY14" fmla="*/ 268415 h 496527"/>
                              <a:gd name="connsiteX15" fmla="*/ 129064 w 1959768"/>
                              <a:gd name="connsiteY15" fmla="*/ 277273 h 496527"/>
                              <a:gd name="connsiteX16" fmla="*/ 162116 w 1959768"/>
                              <a:gd name="connsiteY16" fmla="*/ 273558 h 496527"/>
                              <a:gd name="connsiteX17" fmla="*/ 360235 w 1959768"/>
                              <a:gd name="connsiteY17" fmla="*/ 53912 h 496527"/>
                              <a:gd name="connsiteX18" fmla="*/ 360712 w 1959768"/>
                              <a:gd name="connsiteY18" fmla="*/ 46482 h 496527"/>
                              <a:gd name="connsiteX19" fmla="*/ 816959 w 1959768"/>
                              <a:gd name="connsiteY19" fmla="*/ 76676 h 496527"/>
                              <a:gd name="connsiteX20" fmla="*/ 856012 w 1959768"/>
                              <a:gd name="connsiteY20" fmla="*/ 90964 h 496527"/>
                              <a:gd name="connsiteX21" fmla="*/ 872395 w 1959768"/>
                              <a:gd name="connsiteY21" fmla="*/ 67342 h 496527"/>
                              <a:gd name="connsiteX22" fmla="*/ 847058 w 1959768"/>
                              <a:gd name="connsiteY22" fmla="*/ 53245 h 496527"/>
                              <a:gd name="connsiteX23" fmla="*/ 818483 w 1959768"/>
                              <a:gd name="connsiteY23" fmla="*/ 48292 h 496527"/>
                              <a:gd name="connsiteX24" fmla="*/ 780955 w 1959768"/>
                              <a:gd name="connsiteY24" fmla="*/ 59912 h 496527"/>
                              <a:gd name="connsiteX25" fmla="*/ 766572 w 1959768"/>
                              <a:gd name="connsiteY25" fmla="*/ 91345 h 496527"/>
                              <a:gd name="connsiteX26" fmla="*/ 778288 w 1959768"/>
                              <a:gd name="connsiteY26" fmla="*/ 121634 h 496527"/>
                              <a:gd name="connsiteX27" fmla="*/ 815340 w 1959768"/>
                              <a:gd name="connsiteY27" fmla="*/ 137255 h 496527"/>
                              <a:gd name="connsiteX28" fmla="*/ 836771 w 1959768"/>
                              <a:gd name="connsiteY28" fmla="*/ 145066 h 496527"/>
                              <a:gd name="connsiteX29" fmla="*/ 842105 w 1959768"/>
                              <a:gd name="connsiteY29" fmla="*/ 155448 h 496527"/>
                              <a:gd name="connsiteX30" fmla="*/ 837057 w 1959768"/>
                              <a:gd name="connsiteY30" fmla="*/ 165830 h 496527"/>
                              <a:gd name="connsiteX31" fmla="*/ 823055 w 1959768"/>
                              <a:gd name="connsiteY31" fmla="*/ 169640 h 496527"/>
                              <a:gd name="connsiteX32" fmla="*/ 779621 w 1959768"/>
                              <a:gd name="connsiteY32" fmla="*/ 149162 h 496527"/>
                              <a:gd name="connsiteX33" fmla="*/ 760571 w 1959768"/>
                              <a:gd name="connsiteY33" fmla="*/ 172784 h 496527"/>
                              <a:gd name="connsiteX34" fmla="*/ 822579 w 1959768"/>
                              <a:gd name="connsiteY34" fmla="*/ 198311 h 496527"/>
                              <a:gd name="connsiteX35" fmla="*/ 861155 w 1959768"/>
                              <a:gd name="connsiteY35" fmla="*/ 186214 h 496527"/>
                              <a:gd name="connsiteX36" fmla="*/ 875729 w 1959768"/>
                              <a:gd name="connsiteY36" fmla="*/ 154496 h 496527"/>
                              <a:gd name="connsiteX37" fmla="*/ 864298 w 1959768"/>
                              <a:gd name="connsiteY37" fmla="*/ 124873 h 496527"/>
                              <a:gd name="connsiteX38" fmla="*/ 832294 w 1959768"/>
                              <a:gd name="connsiteY38" fmla="*/ 109633 h 496527"/>
                              <a:gd name="connsiteX39" fmla="*/ 805910 w 1959768"/>
                              <a:gd name="connsiteY39" fmla="*/ 100775 h 496527"/>
                              <a:gd name="connsiteX40" fmla="*/ 800195 w 1959768"/>
                              <a:gd name="connsiteY40" fmla="*/ 90678 h 496527"/>
                              <a:gd name="connsiteX41" fmla="*/ 804863 w 1959768"/>
                              <a:gd name="connsiteY41" fmla="*/ 80486 h 496527"/>
                              <a:gd name="connsiteX42" fmla="*/ 816959 w 1959768"/>
                              <a:gd name="connsiteY42" fmla="*/ 76676 h 496527"/>
                              <a:gd name="connsiteX43" fmla="*/ 1015841 w 1959768"/>
                              <a:gd name="connsiteY43" fmla="*/ 196691 h 496527"/>
                              <a:gd name="connsiteX44" fmla="*/ 1015841 w 1959768"/>
                              <a:gd name="connsiteY44" fmla="*/ 168116 h 496527"/>
                              <a:gd name="connsiteX45" fmla="*/ 938784 w 1959768"/>
                              <a:gd name="connsiteY45" fmla="*/ 168116 h 496527"/>
                              <a:gd name="connsiteX46" fmla="*/ 1014984 w 1959768"/>
                              <a:gd name="connsiteY46" fmla="*/ 73724 h 496527"/>
                              <a:gd name="connsiteX47" fmla="*/ 1014984 w 1959768"/>
                              <a:gd name="connsiteY47" fmla="*/ 51530 h 496527"/>
                              <a:gd name="connsiteX48" fmla="*/ 896874 w 1959768"/>
                              <a:gd name="connsiteY48" fmla="*/ 51530 h 496527"/>
                              <a:gd name="connsiteX49" fmla="*/ 896874 w 1959768"/>
                              <a:gd name="connsiteY49" fmla="*/ 79629 h 496527"/>
                              <a:gd name="connsiteX50" fmla="*/ 970407 w 1959768"/>
                              <a:gd name="connsiteY50" fmla="*/ 79629 h 496527"/>
                              <a:gd name="connsiteX51" fmla="*/ 894207 w 1959768"/>
                              <a:gd name="connsiteY51" fmla="*/ 174879 h 496527"/>
                              <a:gd name="connsiteX52" fmla="*/ 894207 w 1959768"/>
                              <a:gd name="connsiteY52" fmla="*/ 197072 h 496527"/>
                              <a:gd name="connsiteX53" fmla="*/ 1044416 w 1959768"/>
                              <a:gd name="connsiteY53" fmla="*/ 51530 h 496527"/>
                              <a:gd name="connsiteX54" fmla="*/ 1044416 w 1959768"/>
                              <a:gd name="connsiteY54" fmla="*/ 196691 h 496527"/>
                              <a:gd name="connsiteX55" fmla="*/ 1151382 w 1959768"/>
                              <a:gd name="connsiteY55" fmla="*/ 196691 h 496527"/>
                              <a:gd name="connsiteX56" fmla="*/ 1151382 w 1959768"/>
                              <a:gd name="connsiteY56" fmla="*/ 168116 h 496527"/>
                              <a:gd name="connsiteX57" fmla="*/ 1076801 w 1959768"/>
                              <a:gd name="connsiteY57" fmla="*/ 168116 h 496527"/>
                              <a:gd name="connsiteX58" fmla="*/ 1076801 w 1959768"/>
                              <a:gd name="connsiteY58" fmla="*/ 137922 h 496527"/>
                              <a:gd name="connsiteX59" fmla="*/ 1141762 w 1959768"/>
                              <a:gd name="connsiteY59" fmla="*/ 137922 h 496527"/>
                              <a:gd name="connsiteX60" fmla="*/ 1141762 w 1959768"/>
                              <a:gd name="connsiteY60" fmla="*/ 110300 h 496527"/>
                              <a:gd name="connsiteX61" fmla="*/ 1076801 w 1959768"/>
                              <a:gd name="connsiteY61" fmla="*/ 110300 h 496527"/>
                              <a:gd name="connsiteX62" fmla="*/ 1076801 w 1959768"/>
                              <a:gd name="connsiteY62" fmla="*/ 80391 h 496527"/>
                              <a:gd name="connsiteX63" fmla="*/ 1149096 w 1959768"/>
                              <a:gd name="connsiteY63" fmla="*/ 80391 h 496527"/>
                              <a:gd name="connsiteX64" fmla="*/ 1149096 w 1959768"/>
                              <a:gd name="connsiteY64" fmla="*/ 51816 h 496527"/>
                              <a:gd name="connsiteX65" fmla="*/ 1137476 w 1959768"/>
                              <a:gd name="connsiteY65" fmla="*/ 13430 h 496527"/>
                              <a:gd name="connsiteX66" fmla="*/ 1105281 w 1959768"/>
                              <a:gd name="connsiteY66" fmla="*/ 0 h 496527"/>
                              <a:gd name="connsiteX67" fmla="*/ 1078897 w 1959768"/>
                              <a:gd name="connsiteY67" fmla="*/ 36671 h 496527"/>
                              <a:gd name="connsiteX68" fmla="*/ 1108615 w 1959768"/>
                              <a:gd name="connsiteY68" fmla="*/ 36671 h 496527"/>
                              <a:gd name="connsiteX69" fmla="*/ 1217200 w 1959768"/>
                              <a:gd name="connsiteY69" fmla="*/ 156305 h 496527"/>
                              <a:gd name="connsiteX70" fmla="*/ 1204722 w 1959768"/>
                              <a:gd name="connsiteY70" fmla="*/ 123254 h 496527"/>
                              <a:gd name="connsiteX71" fmla="*/ 1217676 w 1959768"/>
                              <a:gd name="connsiteY71" fmla="*/ 91154 h 496527"/>
                              <a:gd name="connsiteX72" fmla="*/ 1248728 w 1959768"/>
                              <a:gd name="connsiteY72" fmla="*/ 78962 h 496527"/>
                              <a:gd name="connsiteX73" fmla="*/ 1286828 w 1959768"/>
                              <a:gd name="connsiteY73" fmla="*/ 98012 h 496527"/>
                              <a:gd name="connsiteX74" fmla="*/ 1307021 w 1959768"/>
                              <a:gd name="connsiteY74" fmla="*/ 75152 h 496527"/>
                              <a:gd name="connsiteX75" fmla="*/ 1247204 w 1959768"/>
                              <a:gd name="connsiteY75" fmla="*/ 48006 h 496527"/>
                              <a:gd name="connsiteX76" fmla="*/ 1193197 w 1959768"/>
                              <a:gd name="connsiteY76" fmla="*/ 69437 h 496527"/>
                              <a:gd name="connsiteX77" fmla="*/ 1171099 w 1959768"/>
                              <a:gd name="connsiteY77" fmla="*/ 123349 h 496527"/>
                              <a:gd name="connsiteX78" fmla="*/ 1192816 w 1959768"/>
                              <a:gd name="connsiteY78" fmla="*/ 176784 h 496527"/>
                              <a:gd name="connsiteX79" fmla="*/ 1303620 w 1959768"/>
                              <a:gd name="connsiteY79" fmla="*/ 173089 h 496527"/>
                              <a:gd name="connsiteX80" fmla="*/ 1306259 w 1959768"/>
                              <a:gd name="connsiteY80" fmla="*/ 170117 h 496527"/>
                              <a:gd name="connsiteX81" fmla="*/ 1285494 w 1959768"/>
                              <a:gd name="connsiteY81" fmla="*/ 148781 h 496527"/>
                              <a:gd name="connsiteX82" fmla="*/ 1246442 w 1959768"/>
                              <a:gd name="connsiteY82" fmla="*/ 167831 h 496527"/>
                              <a:gd name="connsiteX83" fmla="*/ 1216819 w 1959768"/>
                              <a:gd name="connsiteY83" fmla="*/ 155734 h 496527"/>
                              <a:gd name="connsiteX84" fmla="*/ 1422273 w 1959768"/>
                              <a:gd name="connsiteY84" fmla="*/ 112776 h 496527"/>
                              <a:gd name="connsiteX85" fmla="*/ 1364552 w 1959768"/>
                              <a:gd name="connsiteY85" fmla="*/ 112776 h 496527"/>
                              <a:gd name="connsiteX86" fmla="*/ 1364552 w 1959768"/>
                              <a:gd name="connsiteY86" fmla="*/ 51530 h 496527"/>
                              <a:gd name="connsiteX87" fmla="*/ 1332167 w 1959768"/>
                              <a:gd name="connsiteY87" fmla="*/ 51530 h 496527"/>
                              <a:gd name="connsiteX88" fmla="*/ 1332167 w 1959768"/>
                              <a:gd name="connsiteY88" fmla="*/ 196691 h 496527"/>
                              <a:gd name="connsiteX89" fmla="*/ 1364552 w 1959768"/>
                              <a:gd name="connsiteY89" fmla="*/ 196691 h 496527"/>
                              <a:gd name="connsiteX90" fmla="*/ 1364552 w 1959768"/>
                              <a:gd name="connsiteY90" fmla="*/ 139541 h 496527"/>
                              <a:gd name="connsiteX91" fmla="*/ 1422273 w 1959768"/>
                              <a:gd name="connsiteY91" fmla="*/ 139541 h 496527"/>
                              <a:gd name="connsiteX92" fmla="*/ 1422273 w 1959768"/>
                              <a:gd name="connsiteY92" fmla="*/ 196691 h 496527"/>
                              <a:gd name="connsiteX93" fmla="*/ 1454658 w 1959768"/>
                              <a:gd name="connsiteY93" fmla="*/ 196691 h 496527"/>
                              <a:gd name="connsiteX94" fmla="*/ 1454658 w 1959768"/>
                              <a:gd name="connsiteY94" fmla="*/ 51530 h 496527"/>
                              <a:gd name="connsiteX95" fmla="*/ 1422273 w 1959768"/>
                              <a:gd name="connsiteY95" fmla="*/ 51530 h 496527"/>
                              <a:gd name="connsiteX96" fmla="*/ 1490472 w 1959768"/>
                              <a:gd name="connsiteY96" fmla="*/ 51530 h 496527"/>
                              <a:gd name="connsiteX97" fmla="*/ 1490472 w 1959768"/>
                              <a:gd name="connsiteY97" fmla="*/ 196691 h 496527"/>
                              <a:gd name="connsiteX98" fmla="*/ 1597343 w 1959768"/>
                              <a:gd name="connsiteY98" fmla="*/ 196691 h 496527"/>
                              <a:gd name="connsiteX99" fmla="*/ 1597343 w 1959768"/>
                              <a:gd name="connsiteY99" fmla="*/ 168116 h 496527"/>
                              <a:gd name="connsiteX100" fmla="*/ 1522857 w 1959768"/>
                              <a:gd name="connsiteY100" fmla="*/ 168116 h 496527"/>
                              <a:gd name="connsiteX101" fmla="*/ 1522857 w 1959768"/>
                              <a:gd name="connsiteY101" fmla="*/ 137922 h 496527"/>
                              <a:gd name="connsiteX102" fmla="*/ 1587818 w 1959768"/>
                              <a:gd name="connsiteY102" fmla="*/ 137922 h 496527"/>
                              <a:gd name="connsiteX103" fmla="*/ 1587818 w 1959768"/>
                              <a:gd name="connsiteY103" fmla="*/ 110300 h 496527"/>
                              <a:gd name="connsiteX104" fmla="*/ 1522857 w 1959768"/>
                              <a:gd name="connsiteY104" fmla="*/ 110300 h 496527"/>
                              <a:gd name="connsiteX105" fmla="*/ 1522857 w 1959768"/>
                              <a:gd name="connsiteY105" fmla="*/ 80391 h 496527"/>
                              <a:gd name="connsiteX106" fmla="*/ 1595057 w 1959768"/>
                              <a:gd name="connsiteY106" fmla="*/ 80391 h 496527"/>
                              <a:gd name="connsiteX107" fmla="*/ 1595057 w 1959768"/>
                              <a:gd name="connsiteY107" fmla="*/ 51816 h 496527"/>
                              <a:gd name="connsiteX108" fmla="*/ 1727740 w 1959768"/>
                              <a:gd name="connsiteY108" fmla="*/ 144971 h 496527"/>
                              <a:gd name="connsiteX109" fmla="*/ 1656493 w 1959768"/>
                              <a:gd name="connsiteY109" fmla="*/ 51530 h 496527"/>
                              <a:gd name="connsiteX110" fmla="*/ 1625727 w 1959768"/>
                              <a:gd name="connsiteY110" fmla="*/ 51530 h 496527"/>
                              <a:gd name="connsiteX111" fmla="*/ 1625727 w 1959768"/>
                              <a:gd name="connsiteY111" fmla="*/ 196691 h 496527"/>
                              <a:gd name="connsiteX112" fmla="*/ 1658112 w 1959768"/>
                              <a:gd name="connsiteY112" fmla="*/ 196691 h 496527"/>
                              <a:gd name="connsiteX113" fmla="*/ 1658112 w 1959768"/>
                              <a:gd name="connsiteY113" fmla="*/ 105728 h 496527"/>
                              <a:gd name="connsiteX114" fmla="*/ 1727264 w 1959768"/>
                              <a:gd name="connsiteY114" fmla="*/ 196691 h 496527"/>
                              <a:gd name="connsiteX115" fmla="*/ 1759649 w 1959768"/>
                              <a:gd name="connsiteY115" fmla="*/ 196691 h 496527"/>
                              <a:gd name="connsiteX116" fmla="*/ 1759649 w 1959768"/>
                              <a:gd name="connsiteY116" fmla="*/ 51530 h 496527"/>
                              <a:gd name="connsiteX117" fmla="*/ 1727264 w 1959768"/>
                              <a:gd name="connsiteY117" fmla="*/ 51530 h 496527"/>
                              <a:gd name="connsiteX118" fmla="*/ 1858232 w 1959768"/>
                              <a:gd name="connsiteY118" fmla="*/ 139351 h 496527"/>
                              <a:gd name="connsiteX119" fmla="*/ 1908524 w 1959768"/>
                              <a:gd name="connsiteY119" fmla="*/ 51530 h 496527"/>
                              <a:gd name="connsiteX120" fmla="*/ 1873377 w 1959768"/>
                              <a:gd name="connsiteY120" fmla="*/ 51530 h 496527"/>
                              <a:gd name="connsiteX121" fmla="*/ 1842040 w 1959768"/>
                              <a:gd name="connsiteY121" fmla="*/ 105537 h 496527"/>
                              <a:gd name="connsiteX122" fmla="*/ 1810703 w 1959768"/>
                              <a:gd name="connsiteY122" fmla="*/ 51530 h 496527"/>
                              <a:gd name="connsiteX123" fmla="*/ 1775651 w 1959768"/>
                              <a:gd name="connsiteY123" fmla="*/ 51530 h 496527"/>
                              <a:gd name="connsiteX124" fmla="*/ 1825847 w 1959768"/>
                              <a:gd name="connsiteY124" fmla="*/ 139351 h 496527"/>
                              <a:gd name="connsiteX125" fmla="*/ 1825847 w 1959768"/>
                              <a:gd name="connsiteY125" fmla="*/ 196501 h 496527"/>
                              <a:gd name="connsiteX126" fmla="*/ 1858232 w 1959768"/>
                              <a:gd name="connsiteY126" fmla="*/ 196501 h 496527"/>
                              <a:gd name="connsiteX127" fmla="*/ 1924050 w 1959768"/>
                              <a:gd name="connsiteY127" fmla="*/ 196501 h 496527"/>
                              <a:gd name="connsiteX128" fmla="*/ 1956435 w 1959768"/>
                              <a:gd name="connsiteY128" fmla="*/ 196501 h 496527"/>
                              <a:gd name="connsiteX129" fmla="*/ 1956435 w 1959768"/>
                              <a:gd name="connsiteY129" fmla="*/ 51530 h 496527"/>
                              <a:gd name="connsiteX130" fmla="*/ 1924050 w 1959768"/>
                              <a:gd name="connsiteY130" fmla="*/ 51530 h 496527"/>
                              <a:gd name="connsiteX131" fmla="*/ 770287 w 1959768"/>
                              <a:gd name="connsiteY131" fmla="*/ 229362 h 496527"/>
                              <a:gd name="connsiteX132" fmla="*/ 770287 w 1959768"/>
                              <a:gd name="connsiteY132" fmla="*/ 374237 h 496527"/>
                              <a:gd name="connsiteX133" fmla="*/ 877157 w 1959768"/>
                              <a:gd name="connsiteY133" fmla="*/ 374237 h 496527"/>
                              <a:gd name="connsiteX134" fmla="*/ 877157 w 1959768"/>
                              <a:gd name="connsiteY134" fmla="*/ 345662 h 496527"/>
                              <a:gd name="connsiteX135" fmla="*/ 802672 w 1959768"/>
                              <a:gd name="connsiteY135" fmla="*/ 345662 h 496527"/>
                              <a:gd name="connsiteX136" fmla="*/ 802672 w 1959768"/>
                              <a:gd name="connsiteY136" fmla="*/ 315659 h 496527"/>
                              <a:gd name="connsiteX137" fmla="*/ 867632 w 1959768"/>
                              <a:gd name="connsiteY137" fmla="*/ 315659 h 496527"/>
                              <a:gd name="connsiteX138" fmla="*/ 867632 w 1959768"/>
                              <a:gd name="connsiteY138" fmla="*/ 288512 h 496527"/>
                              <a:gd name="connsiteX139" fmla="*/ 802672 w 1959768"/>
                              <a:gd name="connsiteY139" fmla="*/ 288512 h 496527"/>
                              <a:gd name="connsiteX140" fmla="*/ 802672 w 1959768"/>
                              <a:gd name="connsiteY140" fmla="*/ 258223 h 496527"/>
                              <a:gd name="connsiteX141" fmla="*/ 874871 w 1959768"/>
                              <a:gd name="connsiteY141" fmla="*/ 258223 h 496527"/>
                              <a:gd name="connsiteX142" fmla="*/ 874871 w 1959768"/>
                              <a:gd name="connsiteY142" fmla="*/ 229648 h 496527"/>
                              <a:gd name="connsiteX143" fmla="*/ 1002506 w 1959768"/>
                              <a:gd name="connsiteY143" fmla="*/ 340424 h 496527"/>
                              <a:gd name="connsiteX144" fmla="*/ 974503 w 1959768"/>
                              <a:gd name="connsiteY144" fmla="*/ 346805 h 496527"/>
                              <a:gd name="connsiteX145" fmla="*/ 945928 w 1959768"/>
                              <a:gd name="connsiteY145" fmla="*/ 334518 h 496527"/>
                              <a:gd name="connsiteX146" fmla="*/ 933831 w 1959768"/>
                              <a:gd name="connsiteY146" fmla="*/ 301562 h 496527"/>
                              <a:gd name="connsiteX147" fmla="*/ 946499 w 1959768"/>
                              <a:gd name="connsiteY147" fmla="*/ 268510 h 496527"/>
                              <a:gd name="connsiteX148" fmla="*/ 977646 w 1959768"/>
                              <a:gd name="connsiteY148" fmla="*/ 255937 h 496527"/>
                              <a:gd name="connsiteX149" fmla="*/ 995363 w 1959768"/>
                              <a:gd name="connsiteY149" fmla="*/ 259080 h 496527"/>
                              <a:gd name="connsiteX150" fmla="*/ 1013269 w 1959768"/>
                              <a:gd name="connsiteY150" fmla="*/ 270891 h 496527"/>
                              <a:gd name="connsiteX151" fmla="*/ 1030129 w 1959768"/>
                              <a:gd name="connsiteY151" fmla="*/ 246602 h 496527"/>
                              <a:gd name="connsiteX152" fmla="*/ 975836 w 1959768"/>
                              <a:gd name="connsiteY152" fmla="*/ 226028 h 496527"/>
                              <a:gd name="connsiteX153" fmla="*/ 922496 w 1959768"/>
                              <a:gd name="connsiteY153" fmla="*/ 247555 h 496527"/>
                              <a:gd name="connsiteX154" fmla="*/ 899922 w 1959768"/>
                              <a:gd name="connsiteY154" fmla="*/ 301466 h 496527"/>
                              <a:gd name="connsiteX155" fmla="*/ 921734 w 1959768"/>
                              <a:gd name="connsiteY155" fmla="*/ 355187 h 496527"/>
                              <a:gd name="connsiteX156" fmla="*/ 975360 w 1959768"/>
                              <a:gd name="connsiteY156" fmla="*/ 376333 h 496527"/>
                              <a:gd name="connsiteX157" fmla="*/ 1035177 w 1959768"/>
                              <a:gd name="connsiteY157" fmla="*/ 352330 h 496527"/>
                              <a:gd name="connsiteX158" fmla="*/ 1035177 w 1959768"/>
                              <a:gd name="connsiteY158" fmla="*/ 300514 h 496527"/>
                              <a:gd name="connsiteX159" fmla="*/ 1002506 w 1959768"/>
                              <a:gd name="connsiteY159" fmla="*/ 300514 h 496527"/>
                              <a:gd name="connsiteX160" fmla="*/ 1126331 w 1959768"/>
                              <a:gd name="connsiteY160" fmla="*/ 317183 h 496527"/>
                              <a:gd name="connsiteX161" fmla="*/ 1176147 w 1959768"/>
                              <a:gd name="connsiteY161" fmla="*/ 229362 h 496527"/>
                              <a:gd name="connsiteX162" fmla="*/ 1141000 w 1959768"/>
                              <a:gd name="connsiteY162" fmla="*/ 229362 h 496527"/>
                              <a:gd name="connsiteX163" fmla="*/ 1109663 w 1959768"/>
                              <a:gd name="connsiteY163" fmla="*/ 283274 h 496527"/>
                              <a:gd name="connsiteX164" fmla="*/ 1078325 w 1959768"/>
                              <a:gd name="connsiteY164" fmla="*/ 229362 h 496527"/>
                              <a:gd name="connsiteX165" fmla="*/ 1043273 w 1959768"/>
                              <a:gd name="connsiteY165" fmla="*/ 229362 h 496527"/>
                              <a:gd name="connsiteX166" fmla="*/ 1093851 w 1959768"/>
                              <a:gd name="connsiteY166" fmla="*/ 317087 h 496527"/>
                              <a:gd name="connsiteX167" fmla="*/ 1093851 w 1959768"/>
                              <a:gd name="connsiteY167" fmla="*/ 374237 h 496527"/>
                              <a:gd name="connsiteX168" fmla="*/ 1126236 w 1959768"/>
                              <a:gd name="connsiteY168" fmla="*/ 374237 h 496527"/>
                              <a:gd name="connsiteX169" fmla="*/ 1194435 w 1959768"/>
                              <a:gd name="connsiteY169" fmla="*/ 229362 h 496527"/>
                              <a:gd name="connsiteX170" fmla="*/ 1194435 w 1959768"/>
                              <a:gd name="connsiteY170" fmla="*/ 374237 h 496527"/>
                              <a:gd name="connsiteX171" fmla="*/ 1301401 w 1959768"/>
                              <a:gd name="connsiteY171" fmla="*/ 374237 h 496527"/>
                              <a:gd name="connsiteX172" fmla="*/ 1301401 w 1959768"/>
                              <a:gd name="connsiteY172" fmla="*/ 345662 h 496527"/>
                              <a:gd name="connsiteX173" fmla="*/ 1226820 w 1959768"/>
                              <a:gd name="connsiteY173" fmla="*/ 345662 h 496527"/>
                              <a:gd name="connsiteX174" fmla="*/ 1226820 w 1959768"/>
                              <a:gd name="connsiteY174" fmla="*/ 315659 h 496527"/>
                              <a:gd name="connsiteX175" fmla="*/ 1291781 w 1959768"/>
                              <a:gd name="connsiteY175" fmla="*/ 315659 h 496527"/>
                              <a:gd name="connsiteX176" fmla="*/ 1291781 w 1959768"/>
                              <a:gd name="connsiteY176" fmla="*/ 288512 h 496527"/>
                              <a:gd name="connsiteX177" fmla="*/ 1226820 w 1959768"/>
                              <a:gd name="connsiteY177" fmla="*/ 288512 h 496527"/>
                              <a:gd name="connsiteX178" fmla="*/ 1226820 w 1959768"/>
                              <a:gd name="connsiteY178" fmla="*/ 258223 h 496527"/>
                              <a:gd name="connsiteX179" fmla="*/ 1299115 w 1959768"/>
                              <a:gd name="connsiteY179" fmla="*/ 258223 h 496527"/>
                              <a:gd name="connsiteX180" fmla="*/ 1299115 w 1959768"/>
                              <a:gd name="connsiteY180" fmla="*/ 229648 h 496527"/>
                              <a:gd name="connsiteX181" fmla="*/ 1435036 w 1959768"/>
                              <a:gd name="connsiteY181" fmla="*/ 257366 h 496527"/>
                              <a:gd name="connsiteX182" fmla="*/ 1435036 w 1959768"/>
                              <a:gd name="connsiteY182" fmla="*/ 229362 h 496527"/>
                              <a:gd name="connsiteX183" fmla="*/ 1320736 w 1959768"/>
                              <a:gd name="connsiteY183" fmla="*/ 229362 h 496527"/>
                              <a:gd name="connsiteX184" fmla="*/ 1320736 w 1959768"/>
                              <a:gd name="connsiteY184" fmla="*/ 257366 h 496527"/>
                              <a:gd name="connsiteX185" fmla="*/ 1361885 w 1959768"/>
                              <a:gd name="connsiteY185" fmla="*/ 257366 h 496527"/>
                              <a:gd name="connsiteX186" fmla="*/ 1361885 w 1959768"/>
                              <a:gd name="connsiteY186" fmla="*/ 374237 h 496527"/>
                              <a:gd name="connsiteX187" fmla="*/ 1394270 w 1959768"/>
                              <a:gd name="connsiteY187" fmla="*/ 374237 h 496527"/>
                              <a:gd name="connsiteX188" fmla="*/ 1394270 w 1959768"/>
                              <a:gd name="connsiteY188" fmla="*/ 257366 h 496527"/>
                              <a:gd name="connsiteX189" fmla="*/ 1460945 w 1959768"/>
                              <a:gd name="connsiteY189" fmla="*/ 229362 h 496527"/>
                              <a:gd name="connsiteX190" fmla="*/ 1460945 w 1959768"/>
                              <a:gd name="connsiteY190" fmla="*/ 374237 h 496527"/>
                              <a:gd name="connsiteX191" fmla="*/ 1567910 w 1959768"/>
                              <a:gd name="connsiteY191" fmla="*/ 374237 h 496527"/>
                              <a:gd name="connsiteX192" fmla="*/ 1567910 w 1959768"/>
                              <a:gd name="connsiteY192" fmla="*/ 345662 h 496527"/>
                              <a:gd name="connsiteX193" fmla="*/ 1493330 w 1959768"/>
                              <a:gd name="connsiteY193" fmla="*/ 345662 h 496527"/>
                              <a:gd name="connsiteX194" fmla="*/ 1493330 w 1959768"/>
                              <a:gd name="connsiteY194" fmla="*/ 315659 h 496527"/>
                              <a:gd name="connsiteX195" fmla="*/ 1558385 w 1959768"/>
                              <a:gd name="connsiteY195" fmla="*/ 315659 h 496527"/>
                              <a:gd name="connsiteX196" fmla="*/ 1558385 w 1959768"/>
                              <a:gd name="connsiteY196" fmla="*/ 288512 h 496527"/>
                              <a:gd name="connsiteX197" fmla="*/ 1493330 w 1959768"/>
                              <a:gd name="connsiteY197" fmla="*/ 288512 h 496527"/>
                              <a:gd name="connsiteX198" fmla="*/ 1493330 w 1959768"/>
                              <a:gd name="connsiteY198" fmla="*/ 258223 h 496527"/>
                              <a:gd name="connsiteX199" fmla="*/ 1565624 w 1959768"/>
                              <a:gd name="connsiteY199" fmla="*/ 258223 h 496527"/>
                              <a:gd name="connsiteX200" fmla="*/ 1565624 w 1959768"/>
                              <a:gd name="connsiteY200" fmla="*/ 229648 h 496527"/>
                              <a:gd name="connsiteX201" fmla="*/ 1728597 w 1959768"/>
                              <a:gd name="connsiteY201" fmla="*/ 374237 h 496527"/>
                              <a:gd name="connsiteX202" fmla="*/ 1760982 w 1959768"/>
                              <a:gd name="connsiteY202" fmla="*/ 374237 h 496527"/>
                              <a:gd name="connsiteX203" fmla="*/ 1760982 w 1959768"/>
                              <a:gd name="connsiteY203" fmla="*/ 229362 h 496527"/>
                              <a:gd name="connsiteX204" fmla="*/ 1717358 w 1959768"/>
                              <a:gd name="connsiteY204" fmla="*/ 229362 h 496527"/>
                              <a:gd name="connsiteX205" fmla="*/ 1679829 w 1959768"/>
                              <a:gd name="connsiteY205" fmla="*/ 309086 h 496527"/>
                              <a:gd name="connsiteX206" fmla="*/ 1642872 w 1959768"/>
                              <a:gd name="connsiteY206" fmla="*/ 229362 h 496527"/>
                              <a:gd name="connsiteX207" fmla="*/ 1599057 w 1959768"/>
                              <a:gd name="connsiteY207" fmla="*/ 229362 h 496527"/>
                              <a:gd name="connsiteX208" fmla="*/ 1599057 w 1959768"/>
                              <a:gd name="connsiteY208" fmla="*/ 374237 h 496527"/>
                              <a:gd name="connsiteX209" fmla="*/ 1631442 w 1959768"/>
                              <a:gd name="connsiteY209" fmla="*/ 374237 h 496527"/>
                              <a:gd name="connsiteX210" fmla="*/ 1631442 w 1959768"/>
                              <a:gd name="connsiteY210" fmla="*/ 283083 h 496527"/>
                              <a:gd name="connsiteX211" fmla="*/ 1670399 w 1959768"/>
                              <a:gd name="connsiteY211" fmla="*/ 362426 h 496527"/>
                              <a:gd name="connsiteX212" fmla="*/ 1689449 w 1959768"/>
                              <a:gd name="connsiteY212" fmla="*/ 362426 h 496527"/>
                              <a:gd name="connsiteX213" fmla="*/ 1728597 w 1959768"/>
                              <a:gd name="connsiteY213" fmla="*/ 283083 h 496527"/>
                              <a:gd name="connsiteX214" fmla="*/ 766572 w 1959768"/>
                              <a:gd name="connsiteY214" fmla="*/ 466725 h 496527"/>
                              <a:gd name="connsiteX215" fmla="*/ 766572 w 1959768"/>
                              <a:gd name="connsiteY215" fmla="*/ 431864 h 496527"/>
                              <a:gd name="connsiteX216" fmla="*/ 755999 w 1959768"/>
                              <a:gd name="connsiteY216" fmla="*/ 431864 h 496527"/>
                              <a:gd name="connsiteX217" fmla="*/ 755999 w 1959768"/>
                              <a:gd name="connsiteY217" fmla="*/ 467201 h 496527"/>
                              <a:gd name="connsiteX218" fmla="*/ 763429 w 1959768"/>
                              <a:gd name="connsiteY218" fmla="*/ 488156 h 496527"/>
                              <a:gd name="connsiteX219" fmla="*/ 801529 w 1959768"/>
                              <a:gd name="connsiteY219" fmla="*/ 488156 h 496527"/>
                              <a:gd name="connsiteX220" fmla="*/ 809054 w 1959768"/>
                              <a:gd name="connsiteY220" fmla="*/ 467201 h 496527"/>
                              <a:gd name="connsiteX221" fmla="*/ 809054 w 1959768"/>
                              <a:gd name="connsiteY221" fmla="*/ 431864 h 496527"/>
                              <a:gd name="connsiteX222" fmla="*/ 798385 w 1959768"/>
                              <a:gd name="connsiteY222" fmla="*/ 431864 h 496527"/>
                              <a:gd name="connsiteX223" fmla="*/ 798385 w 1959768"/>
                              <a:gd name="connsiteY223" fmla="*/ 466725 h 496527"/>
                              <a:gd name="connsiteX224" fmla="*/ 794099 w 1959768"/>
                              <a:gd name="connsiteY224" fmla="*/ 480441 h 496527"/>
                              <a:gd name="connsiteX225" fmla="*/ 782384 w 1959768"/>
                              <a:gd name="connsiteY225" fmla="*/ 485489 h 496527"/>
                              <a:gd name="connsiteX226" fmla="*/ 770668 w 1959768"/>
                              <a:gd name="connsiteY226" fmla="*/ 480441 h 496527"/>
                              <a:gd name="connsiteX227" fmla="*/ 766572 w 1959768"/>
                              <a:gd name="connsiteY227" fmla="*/ 466725 h 496527"/>
                              <a:gd name="connsiteX228" fmla="*/ 873443 w 1959768"/>
                              <a:gd name="connsiteY228" fmla="*/ 479012 h 496527"/>
                              <a:gd name="connsiteX229" fmla="*/ 836867 w 1959768"/>
                              <a:gd name="connsiteY229" fmla="*/ 431959 h 496527"/>
                              <a:gd name="connsiteX230" fmla="*/ 826198 w 1959768"/>
                              <a:gd name="connsiteY230" fmla="*/ 431959 h 496527"/>
                              <a:gd name="connsiteX231" fmla="*/ 826198 w 1959768"/>
                              <a:gd name="connsiteY231" fmla="*/ 495014 h 496527"/>
                              <a:gd name="connsiteX232" fmla="*/ 836867 w 1959768"/>
                              <a:gd name="connsiteY232" fmla="*/ 495014 h 496527"/>
                              <a:gd name="connsiteX233" fmla="*/ 836867 w 1959768"/>
                              <a:gd name="connsiteY233" fmla="*/ 448913 h 496527"/>
                              <a:gd name="connsiteX234" fmla="*/ 872490 w 1959768"/>
                              <a:gd name="connsiteY234" fmla="*/ 494919 h 496527"/>
                              <a:gd name="connsiteX235" fmla="*/ 884110 w 1959768"/>
                              <a:gd name="connsiteY235" fmla="*/ 494919 h 496527"/>
                              <a:gd name="connsiteX236" fmla="*/ 884110 w 1959768"/>
                              <a:gd name="connsiteY236" fmla="*/ 431864 h 496527"/>
                              <a:gd name="connsiteX237" fmla="*/ 873443 w 1959768"/>
                              <a:gd name="connsiteY237" fmla="*/ 431864 h 496527"/>
                              <a:gd name="connsiteX238" fmla="*/ 901541 w 1959768"/>
                              <a:gd name="connsiteY238" fmla="*/ 495014 h 496527"/>
                              <a:gd name="connsiteX239" fmla="*/ 912209 w 1959768"/>
                              <a:gd name="connsiteY239" fmla="*/ 495014 h 496527"/>
                              <a:gd name="connsiteX240" fmla="*/ 912209 w 1959768"/>
                              <a:gd name="connsiteY240" fmla="*/ 431864 h 496527"/>
                              <a:gd name="connsiteX241" fmla="*/ 901541 w 1959768"/>
                              <a:gd name="connsiteY241" fmla="*/ 431864 h 496527"/>
                              <a:gd name="connsiteX242" fmla="*/ 983742 w 1959768"/>
                              <a:gd name="connsiteY242" fmla="*/ 431959 h 496527"/>
                              <a:gd name="connsiteX243" fmla="*/ 971836 w 1959768"/>
                              <a:gd name="connsiteY243" fmla="*/ 431959 h 496527"/>
                              <a:gd name="connsiteX244" fmla="*/ 952786 w 1959768"/>
                              <a:gd name="connsiteY244" fmla="*/ 479012 h 496527"/>
                              <a:gd name="connsiteX245" fmla="*/ 933736 w 1959768"/>
                              <a:gd name="connsiteY245" fmla="*/ 431959 h 496527"/>
                              <a:gd name="connsiteX246" fmla="*/ 921830 w 1959768"/>
                              <a:gd name="connsiteY246" fmla="*/ 431959 h 496527"/>
                              <a:gd name="connsiteX247" fmla="*/ 947166 w 1959768"/>
                              <a:gd name="connsiteY247" fmla="*/ 495014 h 496527"/>
                              <a:gd name="connsiteX248" fmla="*/ 959072 w 1959768"/>
                              <a:gd name="connsiteY248" fmla="*/ 495014 h 496527"/>
                              <a:gd name="connsiteX249" fmla="*/ 992791 w 1959768"/>
                              <a:gd name="connsiteY249" fmla="*/ 431959 h 496527"/>
                              <a:gd name="connsiteX250" fmla="*/ 992791 w 1959768"/>
                              <a:gd name="connsiteY250" fmla="*/ 495014 h 496527"/>
                              <a:gd name="connsiteX251" fmla="*/ 1038130 w 1959768"/>
                              <a:gd name="connsiteY251" fmla="*/ 495014 h 496527"/>
                              <a:gd name="connsiteX252" fmla="*/ 1038130 w 1959768"/>
                              <a:gd name="connsiteY252" fmla="*/ 484823 h 496527"/>
                              <a:gd name="connsiteX253" fmla="*/ 1003459 w 1959768"/>
                              <a:gd name="connsiteY253" fmla="*/ 484823 h 496527"/>
                              <a:gd name="connsiteX254" fmla="*/ 1003459 w 1959768"/>
                              <a:gd name="connsiteY254" fmla="*/ 468059 h 496527"/>
                              <a:gd name="connsiteX255" fmla="*/ 1033272 w 1959768"/>
                              <a:gd name="connsiteY255" fmla="*/ 468059 h 496527"/>
                              <a:gd name="connsiteX256" fmla="*/ 1033272 w 1959768"/>
                              <a:gd name="connsiteY256" fmla="*/ 458534 h 496527"/>
                              <a:gd name="connsiteX257" fmla="*/ 1003078 w 1959768"/>
                              <a:gd name="connsiteY257" fmla="*/ 458534 h 496527"/>
                              <a:gd name="connsiteX258" fmla="*/ 1003078 w 1959768"/>
                              <a:gd name="connsiteY258" fmla="*/ 441865 h 496527"/>
                              <a:gd name="connsiteX259" fmla="*/ 1036701 w 1959768"/>
                              <a:gd name="connsiteY259" fmla="*/ 441865 h 496527"/>
                              <a:gd name="connsiteX260" fmla="*/ 1036701 w 1959768"/>
                              <a:gd name="connsiteY260" fmla="*/ 432340 h 496527"/>
                              <a:gd name="connsiteX261" fmla="*/ 1095851 w 1959768"/>
                              <a:gd name="connsiteY261" fmla="*/ 436817 h 496527"/>
                              <a:gd name="connsiteX262" fmla="*/ 1075182 w 1959768"/>
                              <a:gd name="connsiteY262" fmla="*/ 431959 h 496527"/>
                              <a:gd name="connsiteX263" fmla="*/ 1051751 w 1959768"/>
                              <a:gd name="connsiteY263" fmla="*/ 431959 h 496527"/>
                              <a:gd name="connsiteX264" fmla="*/ 1051751 w 1959768"/>
                              <a:gd name="connsiteY264" fmla="*/ 495014 h 496527"/>
                              <a:gd name="connsiteX265" fmla="*/ 1062419 w 1959768"/>
                              <a:gd name="connsiteY265" fmla="*/ 495014 h 496527"/>
                              <a:gd name="connsiteX266" fmla="*/ 1062419 w 1959768"/>
                              <a:gd name="connsiteY266" fmla="*/ 473678 h 496527"/>
                              <a:gd name="connsiteX267" fmla="*/ 1076325 w 1959768"/>
                              <a:gd name="connsiteY267" fmla="*/ 473678 h 496527"/>
                              <a:gd name="connsiteX268" fmla="*/ 1091375 w 1959768"/>
                              <a:gd name="connsiteY268" fmla="*/ 494919 h 496527"/>
                              <a:gd name="connsiteX269" fmla="*/ 1104900 w 1959768"/>
                              <a:gd name="connsiteY269" fmla="*/ 494919 h 496527"/>
                              <a:gd name="connsiteX270" fmla="*/ 1088422 w 1959768"/>
                              <a:gd name="connsiteY270" fmla="*/ 471964 h 496527"/>
                              <a:gd name="connsiteX271" fmla="*/ 1102043 w 1959768"/>
                              <a:gd name="connsiteY271" fmla="*/ 452342 h 496527"/>
                              <a:gd name="connsiteX272" fmla="*/ 1095851 w 1959768"/>
                              <a:gd name="connsiteY272" fmla="*/ 436721 h 496527"/>
                              <a:gd name="connsiteX273" fmla="*/ 1075658 w 1959768"/>
                              <a:gd name="connsiteY273" fmla="*/ 464153 h 496527"/>
                              <a:gd name="connsiteX274" fmla="*/ 1062419 w 1959768"/>
                              <a:gd name="connsiteY274" fmla="*/ 464153 h 496527"/>
                              <a:gd name="connsiteX275" fmla="*/ 1062419 w 1959768"/>
                              <a:gd name="connsiteY275" fmla="*/ 441484 h 496527"/>
                              <a:gd name="connsiteX276" fmla="*/ 1075849 w 1959768"/>
                              <a:gd name="connsiteY276" fmla="*/ 441484 h 496527"/>
                              <a:gd name="connsiteX277" fmla="*/ 1087755 w 1959768"/>
                              <a:gd name="connsiteY277" fmla="*/ 443770 h 496527"/>
                              <a:gd name="connsiteX278" fmla="*/ 1091089 w 1959768"/>
                              <a:gd name="connsiteY278" fmla="*/ 452247 h 496527"/>
                              <a:gd name="connsiteX279" fmla="*/ 1087850 w 1959768"/>
                              <a:gd name="connsiteY279" fmla="*/ 461772 h 496527"/>
                              <a:gd name="connsiteX280" fmla="*/ 1075658 w 1959768"/>
                              <a:gd name="connsiteY280" fmla="*/ 464058 h 496527"/>
                              <a:gd name="connsiteX281" fmla="*/ 1145858 w 1959768"/>
                              <a:gd name="connsiteY281" fmla="*/ 441865 h 496527"/>
                              <a:gd name="connsiteX282" fmla="*/ 1153382 w 1959768"/>
                              <a:gd name="connsiteY282" fmla="*/ 446056 h 496527"/>
                              <a:gd name="connsiteX283" fmla="*/ 1159097 w 1959768"/>
                              <a:gd name="connsiteY283" fmla="*/ 437960 h 496527"/>
                              <a:gd name="connsiteX284" fmla="*/ 1148810 w 1959768"/>
                              <a:gd name="connsiteY284" fmla="*/ 432435 h 496527"/>
                              <a:gd name="connsiteX285" fmla="*/ 1136809 w 1959768"/>
                              <a:gd name="connsiteY285" fmla="*/ 430435 h 496527"/>
                              <a:gd name="connsiteX286" fmla="*/ 1121093 w 1959768"/>
                              <a:gd name="connsiteY286" fmla="*/ 435197 h 496527"/>
                              <a:gd name="connsiteX287" fmla="*/ 1114711 w 1959768"/>
                              <a:gd name="connsiteY287" fmla="*/ 448628 h 496527"/>
                              <a:gd name="connsiteX288" fmla="*/ 1120331 w 1959768"/>
                              <a:gd name="connsiteY288" fmla="*/ 461582 h 496527"/>
                              <a:gd name="connsiteX289" fmla="*/ 1126712 w 1959768"/>
                              <a:gd name="connsiteY289" fmla="*/ 465296 h 496527"/>
                              <a:gd name="connsiteX290" fmla="*/ 1137285 w 1959768"/>
                              <a:gd name="connsiteY290" fmla="*/ 468344 h 496527"/>
                              <a:gd name="connsiteX291" fmla="*/ 1146810 w 1959768"/>
                              <a:gd name="connsiteY291" fmla="*/ 472059 h 496527"/>
                              <a:gd name="connsiteX292" fmla="*/ 1149572 w 1959768"/>
                              <a:gd name="connsiteY292" fmla="*/ 477679 h 496527"/>
                              <a:gd name="connsiteX293" fmla="*/ 1146620 w 1959768"/>
                              <a:gd name="connsiteY293" fmla="*/ 483584 h 496527"/>
                              <a:gd name="connsiteX294" fmla="*/ 1138428 w 1959768"/>
                              <a:gd name="connsiteY294" fmla="*/ 485775 h 496527"/>
                              <a:gd name="connsiteX295" fmla="*/ 1118616 w 1959768"/>
                              <a:gd name="connsiteY295" fmla="*/ 477488 h 496527"/>
                              <a:gd name="connsiteX296" fmla="*/ 1111949 w 1959768"/>
                              <a:gd name="connsiteY296" fmla="*/ 485489 h 496527"/>
                              <a:gd name="connsiteX297" fmla="*/ 1138047 w 1959768"/>
                              <a:gd name="connsiteY297" fmla="*/ 495586 h 496527"/>
                              <a:gd name="connsiteX298" fmla="*/ 1154430 w 1959768"/>
                              <a:gd name="connsiteY298" fmla="*/ 490442 h 496527"/>
                              <a:gd name="connsiteX299" fmla="*/ 1160621 w 1959768"/>
                              <a:gd name="connsiteY299" fmla="*/ 477107 h 496527"/>
                              <a:gd name="connsiteX300" fmla="*/ 1155668 w 1959768"/>
                              <a:gd name="connsiteY300" fmla="*/ 464630 h 496527"/>
                              <a:gd name="connsiteX301" fmla="*/ 1141095 w 1959768"/>
                              <a:gd name="connsiteY301" fmla="*/ 457962 h 496527"/>
                              <a:gd name="connsiteX302" fmla="*/ 1128427 w 1959768"/>
                              <a:gd name="connsiteY302" fmla="*/ 453676 h 496527"/>
                              <a:gd name="connsiteX303" fmla="*/ 1125474 w 1959768"/>
                              <a:gd name="connsiteY303" fmla="*/ 447770 h 496527"/>
                              <a:gd name="connsiteX304" fmla="*/ 1128427 w 1959768"/>
                              <a:gd name="connsiteY304" fmla="*/ 442055 h 496527"/>
                              <a:gd name="connsiteX305" fmla="*/ 1136047 w 1959768"/>
                              <a:gd name="connsiteY305" fmla="*/ 440150 h 496527"/>
                              <a:gd name="connsiteX306" fmla="*/ 1145858 w 1959768"/>
                              <a:gd name="connsiteY306" fmla="*/ 441769 h 496527"/>
                              <a:gd name="connsiteX307" fmla="*/ 1174433 w 1959768"/>
                              <a:gd name="connsiteY307" fmla="*/ 495014 h 496527"/>
                              <a:gd name="connsiteX308" fmla="*/ 1185101 w 1959768"/>
                              <a:gd name="connsiteY308" fmla="*/ 495014 h 496527"/>
                              <a:gd name="connsiteX309" fmla="*/ 1185101 w 1959768"/>
                              <a:gd name="connsiteY309" fmla="*/ 431864 h 496527"/>
                              <a:gd name="connsiteX310" fmla="*/ 1174433 w 1959768"/>
                              <a:gd name="connsiteY310" fmla="*/ 431864 h 496527"/>
                              <a:gd name="connsiteX311" fmla="*/ 1245489 w 1959768"/>
                              <a:gd name="connsiteY311" fmla="*/ 441674 h 496527"/>
                              <a:gd name="connsiteX312" fmla="*/ 1245489 w 1959768"/>
                              <a:gd name="connsiteY312" fmla="*/ 432149 h 496527"/>
                              <a:gd name="connsiteX313" fmla="*/ 1196626 w 1959768"/>
                              <a:gd name="connsiteY313" fmla="*/ 432149 h 496527"/>
                              <a:gd name="connsiteX314" fmla="*/ 1196626 w 1959768"/>
                              <a:gd name="connsiteY314" fmla="*/ 441674 h 496527"/>
                              <a:gd name="connsiteX315" fmla="*/ 1215676 w 1959768"/>
                              <a:gd name="connsiteY315" fmla="*/ 441674 h 496527"/>
                              <a:gd name="connsiteX316" fmla="*/ 1215676 w 1959768"/>
                              <a:gd name="connsiteY316" fmla="*/ 495014 h 496527"/>
                              <a:gd name="connsiteX317" fmla="*/ 1226249 w 1959768"/>
                              <a:gd name="connsiteY317" fmla="*/ 495014 h 496527"/>
                              <a:gd name="connsiteX318" fmla="*/ 1226249 w 1959768"/>
                              <a:gd name="connsiteY318" fmla="*/ 441674 h 496527"/>
                              <a:gd name="connsiteX319" fmla="*/ 1281779 w 1959768"/>
                              <a:gd name="connsiteY319" fmla="*/ 470249 h 496527"/>
                              <a:gd name="connsiteX320" fmla="*/ 1305211 w 1959768"/>
                              <a:gd name="connsiteY320" fmla="*/ 432149 h 496527"/>
                              <a:gd name="connsiteX321" fmla="*/ 1293305 w 1959768"/>
                              <a:gd name="connsiteY321" fmla="*/ 432149 h 496527"/>
                              <a:gd name="connsiteX322" fmla="*/ 1276064 w 1959768"/>
                              <a:gd name="connsiteY322" fmla="*/ 460724 h 496527"/>
                              <a:gd name="connsiteX323" fmla="*/ 1258919 w 1959768"/>
                              <a:gd name="connsiteY323" fmla="*/ 432149 h 496527"/>
                              <a:gd name="connsiteX324" fmla="*/ 1247299 w 1959768"/>
                              <a:gd name="connsiteY324" fmla="*/ 432149 h 496527"/>
                              <a:gd name="connsiteX325" fmla="*/ 1270730 w 1959768"/>
                              <a:gd name="connsiteY325" fmla="*/ 470249 h 496527"/>
                              <a:gd name="connsiteX326" fmla="*/ 1270730 w 1959768"/>
                              <a:gd name="connsiteY326" fmla="*/ 495205 h 496527"/>
                              <a:gd name="connsiteX327" fmla="*/ 1281494 w 1959768"/>
                              <a:gd name="connsiteY327" fmla="*/ 495205 h 496527"/>
                              <a:gd name="connsiteX328" fmla="*/ 1400270 w 1959768"/>
                              <a:gd name="connsiteY328" fmla="*/ 463201 h 496527"/>
                              <a:gd name="connsiteX329" fmla="*/ 1390745 w 1959768"/>
                              <a:gd name="connsiteY329" fmla="*/ 439960 h 496527"/>
                              <a:gd name="connsiteX330" fmla="*/ 1343120 w 1959768"/>
                              <a:gd name="connsiteY330" fmla="*/ 439960 h 496527"/>
                              <a:gd name="connsiteX331" fmla="*/ 1343111 w 1959768"/>
                              <a:gd name="connsiteY331" fmla="*/ 486432 h 496527"/>
                              <a:gd name="connsiteX332" fmla="*/ 1343120 w 1959768"/>
                              <a:gd name="connsiteY332" fmla="*/ 486442 h 496527"/>
                              <a:gd name="connsiteX333" fmla="*/ 1390745 w 1959768"/>
                              <a:gd name="connsiteY333" fmla="*/ 486442 h 496527"/>
                              <a:gd name="connsiteX334" fmla="*/ 1399985 w 1959768"/>
                              <a:gd name="connsiteY334" fmla="*/ 462915 h 496527"/>
                              <a:gd name="connsiteX335" fmla="*/ 1389317 w 1959768"/>
                              <a:gd name="connsiteY335" fmla="*/ 463201 h 496527"/>
                              <a:gd name="connsiteX336" fmla="*/ 1382935 w 1959768"/>
                              <a:gd name="connsiteY336" fmla="*/ 479393 h 496527"/>
                              <a:gd name="connsiteX337" fmla="*/ 1351550 w 1959768"/>
                              <a:gd name="connsiteY337" fmla="*/ 479728 h 496527"/>
                              <a:gd name="connsiteX338" fmla="*/ 1351217 w 1959768"/>
                              <a:gd name="connsiteY338" fmla="*/ 479393 h 496527"/>
                              <a:gd name="connsiteX339" fmla="*/ 1351217 w 1959768"/>
                              <a:gd name="connsiteY339" fmla="*/ 447008 h 496527"/>
                              <a:gd name="connsiteX340" fmla="*/ 1382601 w 1959768"/>
                              <a:gd name="connsiteY340" fmla="*/ 446674 h 496527"/>
                              <a:gd name="connsiteX341" fmla="*/ 1382935 w 1959768"/>
                              <a:gd name="connsiteY341" fmla="*/ 447008 h 496527"/>
                              <a:gd name="connsiteX342" fmla="*/ 1389031 w 1959768"/>
                              <a:gd name="connsiteY342" fmla="*/ 462915 h 496527"/>
                              <a:gd name="connsiteX343" fmla="*/ 1455992 w 1959768"/>
                              <a:gd name="connsiteY343" fmla="*/ 442055 h 496527"/>
                              <a:gd name="connsiteX344" fmla="*/ 1455992 w 1959768"/>
                              <a:gd name="connsiteY344" fmla="*/ 432530 h 496527"/>
                              <a:gd name="connsiteX345" fmla="*/ 1413986 w 1959768"/>
                              <a:gd name="connsiteY345" fmla="*/ 432530 h 496527"/>
                              <a:gd name="connsiteX346" fmla="*/ 1413986 w 1959768"/>
                              <a:gd name="connsiteY346" fmla="*/ 495586 h 496527"/>
                              <a:gd name="connsiteX347" fmla="*/ 1423797 w 1959768"/>
                              <a:gd name="connsiteY347" fmla="*/ 495586 h 496527"/>
                              <a:gd name="connsiteX348" fmla="*/ 1423797 w 1959768"/>
                              <a:gd name="connsiteY348" fmla="*/ 468916 h 496527"/>
                              <a:gd name="connsiteX349" fmla="*/ 1452372 w 1959768"/>
                              <a:gd name="connsiteY349" fmla="*/ 468916 h 496527"/>
                              <a:gd name="connsiteX350" fmla="*/ 1452372 w 1959768"/>
                              <a:gd name="connsiteY350" fmla="*/ 459391 h 496527"/>
                              <a:gd name="connsiteX351" fmla="*/ 1423797 w 1959768"/>
                              <a:gd name="connsiteY351" fmla="*/ 459391 h 496527"/>
                              <a:gd name="connsiteX352" fmla="*/ 1423797 w 1959768"/>
                              <a:gd name="connsiteY352" fmla="*/ 441769 h 496527"/>
                              <a:gd name="connsiteX353" fmla="*/ 1536859 w 1959768"/>
                              <a:gd name="connsiteY353" fmla="*/ 481775 h 496527"/>
                              <a:gd name="connsiteX354" fmla="*/ 1521809 w 1959768"/>
                              <a:gd name="connsiteY354" fmla="*/ 485680 h 496527"/>
                              <a:gd name="connsiteX355" fmla="*/ 1506569 w 1959768"/>
                              <a:gd name="connsiteY355" fmla="*/ 479584 h 496527"/>
                              <a:gd name="connsiteX356" fmla="*/ 1506569 w 1959768"/>
                              <a:gd name="connsiteY356" fmla="*/ 447294 h 496527"/>
                              <a:gd name="connsiteX357" fmla="*/ 1522571 w 1959768"/>
                              <a:gd name="connsiteY357" fmla="*/ 441103 h 496527"/>
                              <a:gd name="connsiteX358" fmla="*/ 1531334 w 1959768"/>
                              <a:gd name="connsiteY358" fmla="*/ 442246 h 496527"/>
                              <a:gd name="connsiteX359" fmla="*/ 1538764 w 1959768"/>
                              <a:gd name="connsiteY359" fmla="*/ 446627 h 496527"/>
                              <a:gd name="connsiteX360" fmla="*/ 1544384 w 1959768"/>
                              <a:gd name="connsiteY360" fmla="*/ 438531 h 496527"/>
                              <a:gd name="connsiteX361" fmla="*/ 1521809 w 1959768"/>
                              <a:gd name="connsiteY361" fmla="*/ 430625 h 496527"/>
                              <a:gd name="connsiteX362" fmla="*/ 1498568 w 1959768"/>
                              <a:gd name="connsiteY362" fmla="*/ 440150 h 496527"/>
                              <a:gd name="connsiteX363" fmla="*/ 1498568 w 1959768"/>
                              <a:gd name="connsiteY363" fmla="*/ 486918 h 496527"/>
                              <a:gd name="connsiteX364" fmla="*/ 1522000 w 1959768"/>
                              <a:gd name="connsiteY364" fmla="*/ 496443 h 496527"/>
                              <a:gd name="connsiteX365" fmla="*/ 1547527 w 1959768"/>
                              <a:gd name="connsiteY365" fmla="*/ 486918 h 496527"/>
                              <a:gd name="connsiteX366" fmla="*/ 1547527 w 1959768"/>
                              <a:gd name="connsiteY366" fmla="*/ 464248 h 496527"/>
                              <a:gd name="connsiteX367" fmla="*/ 1536192 w 1959768"/>
                              <a:gd name="connsiteY367" fmla="*/ 464248 h 496527"/>
                              <a:gd name="connsiteX368" fmla="*/ 1585246 w 1959768"/>
                              <a:gd name="connsiteY368" fmla="*/ 470249 h 496527"/>
                              <a:gd name="connsiteX369" fmla="*/ 1608677 w 1959768"/>
                              <a:gd name="connsiteY369" fmla="*/ 432149 h 496527"/>
                              <a:gd name="connsiteX370" fmla="*/ 1597057 w 1959768"/>
                              <a:gd name="connsiteY370" fmla="*/ 432149 h 496527"/>
                              <a:gd name="connsiteX371" fmla="*/ 1579817 w 1959768"/>
                              <a:gd name="connsiteY371" fmla="*/ 460724 h 496527"/>
                              <a:gd name="connsiteX372" fmla="*/ 1562672 w 1959768"/>
                              <a:gd name="connsiteY372" fmla="*/ 432149 h 496527"/>
                              <a:gd name="connsiteX373" fmla="*/ 1550956 w 1959768"/>
                              <a:gd name="connsiteY373" fmla="*/ 432149 h 496527"/>
                              <a:gd name="connsiteX374" fmla="*/ 1574483 w 1959768"/>
                              <a:gd name="connsiteY374" fmla="*/ 470249 h 496527"/>
                              <a:gd name="connsiteX375" fmla="*/ 1574483 w 1959768"/>
                              <a:gd name="connsiteY375" fmla="*/ 495205 h 496527"/>
                              <a:gd name="connsiteX376" fmla="*/ 1585246 w 1959768"/>
                              <a:gd name="connsiteY376" fmla="*/ 495205 h 496527"/>
                              <a:gd name="connsiteX377" fmla="*/ 1678972 w 1959768"/>
                              <a:gd name="connsiteY377" fmla="*/ 463201 h 496527"/>
                              <a:gd name="connsiteX378" fmla="*/ 1669447 w 1959768"/>
                              <a:gd name="connsiteY378" fmla="*/ 439960 h 496527"/>
                              <a:gd name="connsiteX379" fmla="*/ 1621822 w 1959768"/>
                              <a:gd name="connsiteY379" fmla="*/ 439960 h 496527"/>
                              <a:gd name="connsiteX380" fmla="*/ 1621822 w 1959768"/>
                              <a:gd name="connsiteY380" fmla="*/ 486442 h 496527"/>
                              <a:gd name="connsiteX381" fmla="*/ 1669447 w 1959768"/>
                              <a:gd name="connsiteY381" fmla="*/ 486442 h 496527"/>
                              <a:gd name="connsiteX382" fmla="*/ 1678305 w 1959768"/>
                              <a:gd name="connsiteY382" fmla="*/ 462915 h 496527"/>
                              <a:gd name="connsiteX383" fmla="*/ 1668113 w 1959768"/>
                              <a:gd name="connsiteY383" fmla="*/ 463201 h 496527"/>
                              <a:gd name="connsiteX384" fmla="*/ 1661636 w 1959768"/>
                              <a:gd name="connsiteY384" fmla="*/ 479393 h 496527"/>
                              <a:gd name="connsiteX385" fmla="*/ 1630385 w 1959768"/>
                              <a:gd name="connsiteY385" fmla="*/ 479768 h 496527"/>
                              <a:gd name="connsiteX386" fmla="*/ 1630013 w 1959768"/>
                              <a:gd name="connsiteY386" fmla="*/ 479393 h 496527"/>
                              <a:gd name="connsiteX387" fmla="*/ 1630013 w 1959768"/>
                              <a:gd name="connsiteY387" fmla="*/ 447008 h 496527"/>
                              <a:gd name="connsiteX388" fmla="*/ 1661265 w 1959768"/>
                              <a:gd name="connsiteY388" fmla="*/ 446634 h 496527"/>
                              <a:gd name="connsiteX389" fmla="*/ 1661636 w 1959768"/>
                              <a:gd name="connsiteY389" fmla="*/ 447008 h 496527"/>
                              <a:gd name="connsiteX390" fmla="*/ 1667447 w 1959768"/>
                              <a:gd name="connsiteY390" fmla="*/ 462915 h 496527"/>
                              <a:gd name="connsiteX391" fmla="*/ 1736503 w 1959768"/>
                              <a:gd name="connsiteY391" fmla="*/ 437007 h 496527"/>
                              <a:gd name="connsiteX392" fmla="*/ 1715834 w 1959768"/>
                              <a:gd name="connsiteY392" fmla="*/ 432149 h 496527"/>
                              <a:gd name="connsiteX393" fmla="*/ 1692402 w 1959768"/>
                              <a:gd name="connsiteY393" fmla="*/ 432149 h 496527"/>
                              <a:gd name="connsiteX394" fmla="*/ 1692402 w 1959768"/>
                              <a:gd name="connsiteY394" fmla="*/ 495205 h 496527"/>
                              <a:gd name="connsiteX395" fmla="*/ 1703070 w 1959768"/>
                              <a:gd name="connsiteY395" fmla="*/ 495205 h 496527"/>
                              <a:gd name="connsiteX396" fmla="*/ 1703070 w 1959768"/>
                              <a:gd name="connsiteY396" fmla="*/ 473678 h 496527"/>
                              <a:gd name="connsiteX397" fmla="*/ 1717072 w 1959768"/>
                              <a:gd name="connsiteY397" fmla="*/ 473678 h 496527"/>
                              <a:gd name="connsiteX398" fmla="*/ 1732121 w 1959768"/>
                              <a:gd name="connsiteY398" fmla="*/ 494919 h 496527"/>
                              <a:gd name="connsiteX399" fmla="*/ 1745647 w 1959768"/>
                              <a:gd name="connsiteY399" fmla="*/ 494919 h 496527"/>
                              <a:gd name="connsiteX400" fmla="*/ 1728597 w 1959768"/>
                              <a:gd name="connsiteY400" fmla="*/ 471964 h 496527"/>
                              <a:gd name="connsiteX401" fmla="*/ 1742123 w 1959768"/>
                              <a:gd name="connsiteY401" fmla="*/ 452342 h 496527"/>
                              <a:gd name="connsiteX402" fmla="*/ 1735836 w 1959768"/>
                              <a:gd name="connsiteY402" fmla="*/ 436721 h 496527"/>
                              <a:gd name="connsiteX403" fmla="*/ 1716310 w 1959768"/>
                              <a:gd name="connsiteY403" fmla="*/ 464344 h 496527"/>
                              <a:gd name="connsiteX404" fmla="*/ 1703070 w 1959768"/>
                              <a:gd name="connsiteY404" fmla="*/ 464344 h 496527"/>
                              <a:gd name="connsiteX405" fmla="*/ 1703070 w 1959768"/>
                              <a:gd name="connsiteY405" fmla="*/ 441484 h 496527"/>
                              <a:gd name="connsiteX406" fmla="*/ 1716596 w 1959768"/>
                              <a:gd name="connsiteY406" fmla="*/ 441484 h 496527"/>
                              <a:gd name="connsiteX407" fmla="*/ 1728502 w 1959768"/>
                              <a:gd name="connsiteY407" fmla="*/ 443770 h 496527"/>
                              <a:gd name="connsiteX408" fmla="*/ 1731836 w 1959768"/>
                              <a:gd name="connsiteY408" fmla="*/ 452247 h 496527"/>
                              <a:gd name="connsiteX409" fmla="*/ 1728597 w 1959768"/>
                              <a:gd name="connsiteY409" fmla="*/ 461772 h 496527"/>
                              <a:gd name="connsiteX410" fmla="*/ 1715643 w 1959768"/>
                              <a:gd name="connsiteY410" fmla="*/ 464058 h 496527"/>
                              <a:gd name="connsiteX411" fmla="*/ 578072 w 1959768"/>
                              <a:gd name="connsiteY411" fmla="*/ 56864 h 496527"/>
                              <a:gd name="connsiteX412" fmla="*/ 578072 w 1959768"/>
                              <a:gd name="connsiteY412" fmla="*/ 33338 h 496527"/>
                              <a:gd name="connsiteX413" fmla="*/ 574739 w 1959768"/>
                              <a:gd name="connsiteY413" fmla="*/ 30099 h 496527"/>
                              <a:gd name="connsiteX414" fmla="*/ 467963 w 1959768"/>
                              <a:gd name="connsiteY414" fmla="*/ 30099 h 496527"/>
                              <a:gd name="connsiteX415" fmla="*/ 464725 w 1959768"/>
                              <a:gd name="connsiteY415" fmla="*/ 33338 h 496527"/>
                              <a:gd name="connsiteX416" fmla="*/ 464725 w 1959768"/>
                              <a:gd name="connsiteY416" fmla="*/ 56864 h 496527"/>
                              <a:gd name="connsiteX417" fmla="*/ 467963 w 1959768"/>
                              <a:gd name="connsiteY417" fmla="*/ 60103 h 496527"/>
                              <a:gd name="connsiteX418" fmla="*/ 574739 w 1959768"/>
                              <a:gd name="connsiteY418" fmla="*/ 60103 h 496527"/>
                              <a:gd name="connsiteX419" fmla="*/ 578072 w 1959768"/>
                              <a:gd name="connsiteY419" fmla="*/ 56864 h 496527"/>
                              <a:gd name="connsiteX420" fmla="*/ 578072 w 1959768"/>
                              <a:gd name="connsiteY420" fmla="*/ 111157 h 496527"/>
                              <a:gd name="connsiteX421" fmla="*/ 578072 w 1959768"/>
                              <a:gd name="connsiteY421" fmla="*/ 87725 h 496527"/>
                              <a:gd name="connsiteX422" fmla="*/ 574739 w 1959768"/>
                              <a:gd name="connsiteY422" fmla="*/ 84487 h 496527"/>
                              <a:gd name="connsiteX423" fmla="*/ 467963 w 1959768"/>
                              <a:gd name="connsiteY423" fmla="*/ 84487 h 496527"/>
                              <a:gd name="connsiteX424" fmla="*/ 464725 w 1959768"/>
                              <a:gd name="connsiteY424" fmla="*/ 87725 h 496527"/>
                              <a:gd name="connsiteX425" fmla="*/ 464725 w 1959768"/>
                              <a:gd name="connsiteY425" fmla="*/ 111157 h 496527"/>
                              <a:gd name="connsiteX426" fmla="*/ 467963 w 1959768"/>
                              <a:gd name="connsiteY426" fmla="*/ 114395 h 496527"/>
                              <a:gd name="connsiteX427" fmla="*/ 574739 w 1959768"/>
                              <a:gd name="connsiteY427" fmla="*/ 114395 h 496527"/>
                              <a:gd name="connsiteX428" fmla="*/ 578072 w 1959768"/>
                              <a:gd name="connsiteY428" fmla="*/ 111157 h 496527"/>
                              <a:gd name="connsiteX429" fmla="*/ 578072 w 1959768"/>
                              <a:gd name="connsiteY429" fmla="*/ 165545 h 496527"/>
                              <a:gd name="connsiteX430" fmla="*/ 578072 w 1959768"/>
                              <a:gd name="connsiteY430" fmla="*/ 142113 h 496527"/>
                              <a:gd name="connsiteX431" fmla="*/ 574739 w 1959768"/>
                              <a:gd name="connsiteY431" fmla="*/ 138779 h 496527"/>
                              <a:gd name="connsiteX432" fmla="*/ 467963 w 1959768"/>
                              <a:gd name="connsiteY432" fmla="*/ 138779 h 496527"/>
                              <a:gd name="connsiteX433" fmla="*/ 464725 w 1959768"/>
                              <a:gd name="connsiteY433" fmla="*/ 142113 h 496527"/>
                              <a:gd name="connsiteX434" fmla="*/ 464725 w 1959768"/>
                              <a:gd name="connsiteY434" fmla="*/ 165545 h 496527"/>
                              <a:gd name="connsiteX435" fmla="*/ 467963 w 1959768"/>
                              <a:gd name="connsiteY435" fmla="*/ 168783 h 496527"/>
                              <a:gd name="connsiteX436" fmla="*/ 574739 w 1959768"/>
                              <a:gd name="connsiteY436" fmla="*/ 168783 h 496527"/>
                              <a:gd name="connsiteX437" fmla="*/ 578072 w 1959768"/>
                              <a:gd name="connsiteY437" fmla="*/ 165545 h 496527"/>
                              <a:gd name="connsiteX438" fmla="*/ 578072 w 1959768"/>
                              <a:gd name="connsiteY438" fmla="*/ 219837 h 496527"/>
                              <a:gd name="connsiteX439" fmla="*/ 578072 w 1959768"/>
                              <a:gd name="connsiteY439" fmla="*/ 196406 h 496527"/>
                              <a:gd name="connsiteX440" fmla="*/ 574739 w 1959768"/>
                              <a:gd name="connsiteY440" fmla="*/ 193167 h 496527"/>
                              <a:gd name="connsiteX441" fmla="*/ 467963 w 1959768"/>
                              <a:gd name="connsiteY441" fmla="*/ 193167 h 496527"/>
                              <a:gd name="connsiteX442" fmla="*/ 464725 w 1959768"/>
                              <a:gd name="connsiteY442" fmla="*/ 196406 h 496527"/>
                              <a:gd name="connsiteX443" fmla="*/ 464725 w 1959768"/>
                              <a:gd name="connsiteY443" fmla="*/ 219837 h 496527"/>
                              <a:gd name="connsiteX444" fmla="*/ 467963 w 1959768"/>
                              <a:gd name="connsiteY444" fmla="*/ 223171 h 496527"/>
                              <a:gd name="connsiteX445" fmla="*/ 574739 w 1959768"/>
                              <a:gd name="connsiteY445" fmla="*/ 223171 h 496527"/>
                              <a:gd name="connsiteX446" fmla="*/ 578072 w 1959768"/>
                              <a:gd name="connsiteY446" fmla="*/ 219837 h 496527"/>
                              <a:gd name="connsiteX447" fmla="*/ 578072 w 1959768"/>
                              <a:gd name="connsiteY447" fmla="*/ 274225 h 496527"/>
                              <a:gd name="connsiteX448" fmla="*/ 578072 w 1959768"/>
                              <a:gd name="connsiteY448" fmla="*/ 250412 h 496527"/>
                              <a:gd name="connsiteX449" fmla="*/ 574739 w 1959768"/>
                              <a:gd name="connsiteY449" fmla="*/ 247174 h 496527"/>
                              <a:gd name="connsiteX450" fmla="*/ 467963 w 1959768"/>
                              <a:gd name="connsiteY450" fmla="*/ 247174 h 496527"/>
                              <a:gd name="connsiteX451" fmla="*/ 464725 w 1959768"/>
                              <a:gd name="connsiteY451" fmla="*/ 250412 h 496527"/>
                              <a:gd name="connsiteX452" fmla="*/ 464725 w 1959768"/>
                              <a:gd name="connsiteY452" fmla="*/ 274225 h 496527"/>
                              <a:gd name="connsiteX453" fmla="*/ 467963 w 1959768"/>
                              <a:gd name="connsiteY453" fmla="*/ 277463 h 496527"/>
                              <a:gd name="connsiteX454" fmla="*/ 574739 w 1959768"/>
                              <a:gd name="connsiteY454" fmla="*/ 277463 h 496527"/>
                              <a:gd name="connsiteX455" fmla="*/ 578072 w 1959768"/>
                              <a:gd name="connsiteY455" fmla="*/ 274225 h 496527"/>
                              <a:gd name="connsiteX456" fmla="*/ 578072 w 1959768"/>
                              <a:gd name="connsiteY456" fmla="*/ 328517 h 496527"/>
                              <a:gd name="connsiteX457" fmla="*/ 578072 w 1959768"/>
                              <a:gd name="connsiteY457" fmla="*/ 305086 h 496527"/>
                              <a:gd name="connsiteX458" fmla="*/ 574739 w 1959768"/>
                              <a:gd name="connsiteY458" fmla="*/ 301847 h 496527"/>
                              <a:gd name="connsiteX459" fmla="*/ 467963 w 1959768"/>
                              <a:gd name="connsiteY459" fmla="*/ 301847 h 496527"/>
                              <a:gd name="connsiteX460" fmla="*/ 464725 w 1959768"/>
                              <a:gd name="connsiteY460" fmla="*/ 305086 h 496527"/>
                              <a:gd name="connsiteX461" fmla="*/ 464725 w 1959768"/>
                              <a:gd name="connsiteY461" fmla="*/ 328517 h 496527"/>
                              <a:gd name="connsiteX462" fmla="*/ 467963 w 1959768"/>
                              <a:gd name="connsiteY462" fmla="*/ 331851 h 496527"/>
                              <a:gd name="connsiteX463" fmla="*/ 574739 w 1959768"/>
                              <a:gd name="connsiteY463" fmla="*/ 331851 h 496527"/>
                              <a:gd name="connsiteX464" fmla="*/ 578072 w 1959768"/>
                              <a:gd name="connsiteY464" fmla="*/ 328517 h 496527"/>
                              <a:gd name="connsiteX465" fmla="*/ 578072 w 1959768"/>
                              <a:gd name="connsiteY465" fmla="*/ 382905 h 496527"/>
                              <a:gd name="connsiteX466" fmla="*/ 578072 w 1959768"/>
                              <a:gd name="connsiteY466" fmla="*/ 359474 h 496527"/>
                              <a:gd name="connsiteX467" fmla="*/ 574739 w 1959768"/>
                              <a:gd name="connsiteY467" fmla="*/ 356235 h 496527"/>
                              <a:gd name="connsiteX468" fmla="*/ 467963 w 1959768"/>
                              <a:gd name="connsiteY468" fmla="*/ 356235 h 496527"/>
                              <a:gd name="connsiteX469" fmla="*/ 464725 w 1959768"/>
                              <a:gd name="connsiteY469" fmla="*/ 359474 h 496527"/>
                              <a:gd name="connsiteX470" fmla="*/ 464725 w 1959768"/>
                              <a:gd name="connsiteY470" fmla="*/ 382905 h 496527"/>
                              <a:gd name="connsiteX471" fmla="*/ 467963 w 1959768"/>
                              <a:gd name="connsiteY471" fmla="*/ 386144 h 496527"/>
                              <a:gd name="connsiteX472" fmla="*/ 574739 w 1959768"/>
                              <a:gd name="connsiteY472" fmla="*/ 386144 h 496527"/>
                              <a:gd name="connsiteX473" fmla="*/ 578072 w 1959768"/>
                              <a:gd name="connsiteY473" fmla="*/ 382905 h 496527"/>
                              <a:gd name="connsiteX474" fmla="*/ 578072 w 1959768"/>
                              <a:gd name="connsiteY474" fmla="*/ 437293 h 496527"/>
                              <a:gd name="connsiteX475" fmla="*/ 578072 w 1959768"/>
                              <a:gd name="connsiteY475" fmla="*/ 413861 h 496527"/>
                              <a:gd name="connsiteX476" fmla="*/ 574739 w 1959768"/>
                              <a:gd name="connsiteY476" fmla="*/ 410528 h 496527"/>
                              <a:gd name="connsiteX477" fmla="*/ 467963 w 1959768"/>
                              <a:gd name="connsiteY477" fmla="*/ 410528 h 496527"/>
                              <a:gd name="connsiteX478" fmla="*/ 464725 w 1959768"/>
                              <a:gd name="connsiteY478" fmla="*/ 413861 h 496527"/>
                              <a:gd name="connsiteX479" fmla="*/ 464725 w 1959768"/>
                              <a:gd name="connsiteY479" fmla="*/ 437293 h 496527"/>
                              <a:gd name="connsiteX480" fmla="*/ 467963 w 1959768"/>
                              <a:gd name="connsiteY480" fmla="*/ 440531 h 496527"/>
                              <a:gd name="connsiteX481" fmla="*/ 574739 w 1959768"/>
                              <a:gd name="connsiteY481" fmla="*/ 440531 h 496527"/>
                              <a:gd name="connsiteX482" fmla="*/ 578072 w 1959768"/>
                              <a:gd name="connsiteY482" fmla="*/ 437293 h 496527"/>
                              <a:gd name="connsiteX483" fmla="*/ 578072 w 1959768"/>
                              <a:gd name="connsiteY483" fmla="*/ 491585 h 496527"/>
                              <a:gd name="connsiteX484" fmla="*/ 578072 w 1959768"/>
                              <a:gd name="connsiteY484" fmla="*/ 468154 h 496527"/>
                              <a:gd name="connsiteX485" fmla="*/ 574739 w 1959768"/>
                              <a:gd name="connsiteY485" fmla="*/ 464915 h 496527"/>
                              <a:gd name="connsiteX486" fmla="*/ 467963 w 1959768"/>
                              <a:gd name="connsiteY486" fmla="*/ 464915 h 496527"/>
                              <a:gd name="connsiteX487" fmla="*/ 464725 w 1959768"/>
                              <a:gd name="connsiteY487" fmla="*/ 468154 h 496527"/>
                              <a:gd name="connsiteX488" fmla="*/ 464725 w 1959768"/>
                              <a:gd name="connsiteY488" fmla="*/ 491585 h 496527"/>
                              <a:gd name="connsiteX489" fmla="*/ 467963 w 1959768"/>
                              <a:gd name="connsiteY489" fmla="*/ 494919 h 496527"/>
                              <a:gd name="connsiteX490" fmla="*/ 574739 w 1959768"/>
                              <a:gd name="connsiteY490" fmla="*/ 494919 h 496527"/>
                              <a:gd name="connsiteX491" fmla="*/ 578072 w 1959768"/>
                              <a:gd name="connsiteY491" fmla="*/ 491585 h 496527"/>
                              <a:gd name="connsiteX492" fmla="*/ 411289 w 1959768"/>
                              <a:gd name="connsiteY492" fmla="*/ 382905 h 496527"/>
                              <a:gd name="connsiteX493" fmla="*/ 411289 w 1959768"/>
                              <a:gd name="connsiteY493" fmla="*/ 359474 h 496527"/>
                              <a:gd name="connsiteX494" fmla="*/ 408051 w 1959768"/>
                              <a:gd name="connsiteY494" fmla="*/ 356235 h 496527"/>
                              <a:gd name="connsiteX495" fmla="*/ 3239 w 1959768"/>
                              <a:gd name="connsiteY495" fmla="*/ 356235 h 496527"/>
                              <a:gd name="connsiteX496" fmla="*/ 0 w 1959768"/>
                              <a:gd name="connsiteY496" fmla="*/ 359474 h 496527"/>
                              <a:gd name="connsiteX497" fmla="*/ 0 w 1959768"/>
                              <a:gd name="connsiteY497" fmla="*/ 382905 h 496527"/>
                              <a:gd name="connsiteX498" fmla="*/ 3239 w 1959768"/>
                              <a:gd name="connsiteY498" fmla="*/ 386144 h 496527"/>
                              <a:gd name="connsiteX499" fmla="*/ 408051 w 1959768"/>
                              <a:gd name="connsiteY499" fmla="*/ 386144 h 496527"/>
                              <a:gd name="connsiteX500" fmla="*/ 411289 w 1959768"/>
                              <a:gd name="connsiteY500" fmla="*/ 382905 h 496527"/>
                              <a:gd name="connsiteX501" fmla="*/ 411289 w 1959768"/>
                              <a:gd name="connsiteY501" fmla="*/ 491585 h 496527"/>
                              <a:gd name="connsiteX502" fmla="*/ 411289 w 1959768"/>
                              <a:gd name="connsiteY502" fmla="*/ 468154 h 496527"/>
                              <a:gd name="connsiteX503" fmla="*/ 408051 w 1959768"/>
                              <a:gd name="connsiteY503" fmla="*/ 464915 h 496527"/>
                              <a:gd name="connsiteX504" fmla="*/ 3239 w 1959768"/>
                              <a:gd name="connsiteY504" fmla="*/ 464915 h 496527"/>
                              <a:gd name="connsiteX505" fmla="*/ 0 w 1959768"/>
                              <a:gd name="connsiteY505" fmla="*/ 468154 h 496527"/>
                              <a:gd name="connsiteX506" fmla="*/ 0 w 1959768"/>
                              <a:gd name="connsiteY506" fmla="*/ 491585 h 496527"/>
                              <a:gd name="connsiteX507" fmla="*/ 3239 w 1959768"/>
                              <a:gd name="connsiteY507" fmla="*/ 494919 h 496527"/>
                              <a:gd name="connsiteX508" fmla="*/ 408051 w 1959768"/>
                              <a:gd name="connsiteY508" fmla="*/ 494919 h 496527"/>
                              <a:gd name="connsiteX509" fmla="*/ 411289 w 1959768"/>
                              <a:gd name="connsiteY509" fmla="*/ 491585 h 496527"/>
                              <a:gd name="connsiteX510" fmla="*/ 1660589 w 1959768"/>
                              <a:gd name="connsiteY510" fmla="*/ 413290 h 496527"/>
                              <a:gd name="connsiteX511" fmla="*/ 1653064 w 1959768"/>
                              <a:gd name="connsiteY511" fmla="*/ 409766 h 496527"/>
                              <a:gd name="connsiteX512" fmla="*/ 1645158 w 1959768"/>
                              <a:gd name="connsiteY512" fmla="*/ 424910 h 496527"/>
                              <a:gd name="connsiteX513" fmla="*/ 1652778 w 1959768"/>
                              <a:gd name="connsiteY513" fmla="*/ 424910 h 496527"/>
                              <a:gd name="connsiteX514" fmla="*/ 1646682 w 1959768"/>
                              <a:gd name="connsiteY514" fmla="*/ 412337 h 496527"/>
                              <a:gd name="connsiteX515" fmla="*/ 1639443 w 1959768"/>
                              <a:gd name="connsiteY515" fmla="*/ 409480 h 496527"/>
                              <a:gd name="connsiteX516" fmla="*/ 1631537 w 1959768"/>
                              <a:gd name="connsiteY516" fmla="*/ 424625 h 496527"/>
                              <a:gd name="connsiteX517" fmla="*/ 1639062 w 1959768"/>
                              <a:gd name="connsiteY517" fmla="*/ 424625 h 496527"/>
                              <a:gd name="connsiteX518" fmla="*/ 1959769 w 1959768"/>
                              <a:gd name="connsiteY518" fmla="*/ 491300 h 496527"/>
                              <a:gd name="connsiteX519" fmla="*/ 1959769 w 1959768"/>
                              <a:gd name="connsiteY519" fmla="*/ 468154 h 496527"/>
                              <a:gd name="connsiteX520" fmla="*/ 1956530 w 1959768"/>
                              <a:gd name="connsiteY520" fmla="*/ 464915 h 496527"/>
                              <a:gd name="connsiteX521" fmla="*/ 1812131 w 1959768"/>
                              <a:gd name="connsiteY521" fmla="*/ 464915 h 496527"/>
                              <a:gd name="connsiteX522" fmla="*/ 1808893 w 1959768"/>
                              <a:gd name="connsiteY522" fmla="*/ 468154 h 496527"/>
                              <a:gd name="connsiteX523" fmla="*/ 1808893 w 1959768"/>
                              <a:gd name="connsiteY523" fmla="*/ 491585 h 496527"/>
                              <a:gd name="connsiteX524" fmla="*/ 1812131 w 1959768"/>
                              <a:gd name="connsiteY524" fmla="*/ 494919 h 496527"/>
                              <a:gd name="connsiteX525" fmla="*/ 1956530 w 1959768"/>
                              <a:gd name="connsiteY525" fmla="*/ 494919 h 496527"/>
                              <a:gd name="connsiteX526" fmla="*/ 1959769 w 1959768"/>
                              <a:gd name="connsiteY526" fmla="*/ 491585 h 496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Lst>
                            <a:rect l="l" t="t" r="r" b="b"/>
                            <a:pathLst>
                              <a:path w="1959768" h="496527">
                                <a:moveTo>
                                  <a:pt x="117157" y="317087"/>
                                </a:moveTo>
                                <a:cubicBezTo>
                                  <a:pt x="117157" y="307562"/>
                                  <a:pt x="118300" y="304705"/>
                                  <a:pt x="129349" y="304038"/>
                                </a:cubicBezTo>
                                <a:cubicBezTo>
                                  <a:pt x="208827" y="300837"/>
                                  <a:pt x="282760" y="262439"/>
                                  <a:pt x="331089" y="199263"/>
                                </a:cubicBezTo>
                                <a:cubicBezTo>
                                  <a:pt x="366246" y="155060"/>
                                  <a:pt x="386280" y="100736"/>
                                  <a:pt x="388239" y="44291"/>
                                </a:cubicBezTo>
                                <a:cubicBezTo>
                                  <a:pt x="388810" y="31528"/>
                                  <a:pt x="399288" y="33052"/>
                                  <a:pt x="407289" y="33052"/>
                                </a:cubicBezTo>
                                <a:cubicBezTo>
                                  <a:pt x="418529" y="33052"/>
                                  <a:pt x="416243" y="39815"/>
                                  <a:pt x="415957" y="46196"/>
                                </a:cubicBezTo>
                                <a:cubicBezTo>
                                  <a:pt x="409736" y="179091"/>
                                  <a:pt x="316638" y="291972"/>
                                  <a:pt x="187357" y="323374"/>
                                </a:cubicBezTo>
                                <a:cubicBezTo>
                                  <a:pt x="168900" y="327709"/>
                                  <a:pt x="150093" y="330387"/>
                                  <a:pt x="131159" y="331375"/>
                                </a:cubicBezTo>
                                <a:cubicBezTo>
                                  <a:pt x="117253" y="332804"/>
                                  <a:pt x="117062" y="332423"/>
                                  <a:pt x="117157" y="317087"/>
                                </a:cubicBezTo>
                                <a:close/>
                                <a:moveTo>
                                  <a:pt x="360712" y="46482"/>
                                </a:moveTo>
                                <a:cubicBezTo>
                                  <a:pt x="361379" y="39529"/>
                                  <a:pt x="361950" y="33719"/>
                                  <a:pt x="351187" y="33623"/>
                                </a:cubicBezTo>
                                <a:cubicBezTo>
                                  <a:pt x="343567" y="33623"/>
                                  <a:pt x="333661" y="31242"/>
                                  <a:pt x="333375" y="44672"/>
                                </a:cubicBezTo>
                                <a:cubicBezTo>
                                  <a:pt x="333069" y="67369"/>
                                  <a:pt x="328346" y="89789"/>
                                  <a:pt x="319468" y="110681"/>
                                </a:cubicBezTo>
                                <a:cubicBezTo>
                                  <a:pt x="283559" y="196406"/>
                                  <a:pt x="219170" y="244031"/>
                                  <a:pt x="126968" y="250031"/>
                                </a:cubicBezTo>
                                <a:cubicBezTo>
                                  <a:pt x="113824" y="250984"/>
                                  <a:pt x="116681" y="261652"/>
                                  <a:pt x="117443" y="268415"/>
                                </a:cubicBezTo>
                                <a:cubicBezTo>
                                  <a:pt x="117443" y="277940"/>
                                  <a:pt x="122396" y="277940"/>
                                  <a:pt x="129064" y="277273"/>
                                </a:cubicBezTo>
                                <a:cubicBezTo>
                                  <a:pt x="140138" y="276610"/>
                                  <a:pt x="151170" y="275371"/>
                                  <a:pt x="162116" y="273558"/>
                                </a:cubicBezTo>
                                <a:cubicBezTo>
                                  <a:pt x="270144" y="253421"/>
                                  <a:pt x="351310" y="163439"/>
                                  <a:pt x="360235" y="53912"/>
                                </a:cubicBezTo>
                                <a:cubicBezTo>
                                  <a:pt x="360331" y="51435"/>
                                  <a:pt x="360426" y="48959"/>
                                  <a:pt x="360712" y="46482"/>
                                </a:cubicBezTo>
                                <a:close/>
                                <a:moveTo>
                                  <a:pt x="816959" y="76676"/>
                                </a:moveTo>
                                <a:cubicBezTo>
                                  <a:pt x="831209" y="76959"/>
                                  <a:pt x="844944" y="81987"/>
                                  <a:pt x="856012" y="90964"/>
                                </a:cubicBezTo>
                                <a:lnTo>
                                  <a:pt x="872395" y="67342"/>
                                </a:lnTo>
                                <a:cubicBezTo>
                                  <a:pt x="864899" y="61103"/>
                                  <a:pt x="856307" y="56321"/>
                                  <a:pt x="847058" y="53245"/>
                                </a:cubicBezTo>
                                <a:cubicBezTo>
                                  <a:pt x="837867" y="50037"/>
                                  <a:pt x="828218" y="48363"/>
                                  <a:pt x="818483" y="48292"/>
                                </a:cubicBezTo>
                                <a:cubicBezTo>
                                  <a:pt x="805024" y="47837"/>
                                  <a:pt x="791804" y="51931"/>
                                  <a:pt x="780955" y="59912"/>
                                </a:cubicBezTo>
                                <a:cubicBezTo>
                                  <a:pt x="771411" y="67487"/>
                                  <a:pt x="766067" y="79170"/>
                                  <a:pt x="766572" y="91345"/>
                                </a:cubicBezTo>
                                <a:cubicBezTo>
                                  <a:pt x="765620" y="102704"/>
                                  <a:pt x="769944" y="113870"/>
                                  <a:pt x="778288" y="121634"/>
                                </a:cubicBezTo>
                                <a:cubicBezTo>
                                  <a:pt x="789365" y="129461"/>
                                  <a:pt x="802005" y="134790"/>
                                  <a:pt x="815340" y="137255"/>
                                </a:cubicBezTo>
                                <a:cubicBezTo>
                                  <a:pt x="822855" y="138695"/>
                                  <a:pt x="830094" y="141333"/>
                                  <a:pt x="836771" y="145066"/>
                                </a:cubicBezTo>
                                <a:cubicBezTo>
                                  <a:pt x="840229" y="147371"/>
                                  <a:pt x="842239" y="151297"/>
                                  <a:pt x="842105" y="155448"/>
                                </a:cubicBezTo>
                                <a:cubicBezTo>
                                  <a:pt x="842267" y="159537"/>
                                  <a:pt x="840372" y="163436"/>
                                  <a:pt x="837057" y="165830"/>
                                </a:cubicBezTo>
                                <a:cubicBezTo>
                                  <a:pt x="832923" y="168587"/>
                                  <a:pt x="828008" y="169925"/>
                                  <a:pt x="823055" y="169640"/>
                                </a:cubicBezTo>
                                <a:cubicBezTo>
                                  <a:pt x="806587" y="168272"/>
                                  <a:pt x="791156" y="160999"/>
                                  <a:pt x="779621" y="149162"/>
                                </a:cubicBezTo>
                                <a:lnTo>
                                  <a:pt x="760571" y="172784"/>
                                </a:lnTo>
                                <a:cubicBezTo>
                                  <a:pt x="777116" y="189064"/>
                                  <a:pt x="799367" y="198226"/>
                                  <a:pt x="822579" y="198311"/>
                                </a:cubicBezTo>
                                <a:cubicBezTo>
                                  <a:pt x="836466" y="198975"/>
                                  <a:pt x="850135" y="194688"/>
                                  <a:pt x="861155" y="186214"/>
                                </a:cubicBezTo>
                                <a:cubicBezTo>
                                  <a:pt x="870699" y="178493"/>
                                  <a:pt x="876081" y="166763"/>
                                  <a:pt x="875729" y="154496"/>
                                </a:cubicBezTo>
                                <a:cubicBezTo>
                                  <a:pt x="876490" y="143416"/>
                                  <a:pt x="872300" y="132570"/>
                                  <a:pt x="864298" y="124873"/>
                                </a:cubicBezTo>
                                <a:cubicBezTo>
                                  <a:pt x="855040" y="117249"/>
                                  <a:pt x="844048" y="112016"/>
                                  <a:pt x="832294" y="109633"/>
                                </a:cubicBezTo>
                                <a:cubicBezTo>
                                  <a:pt x="823151" y="107854"/>
                                  <a:pt x="814273" y="104876"/>
                                  <a:pt x="805910" y="100775"/>
                                </a:cubicBezTo>
                                <a:cubicBezTo>
                                  <a:pt x="802310" y="98698"/>
                                  <a:pt x="800119" y="94832"/>
                                  <a:pt x="800195" y="90678"/>
                                </a:cubicBezTo>
                                <a:cubicBezTo>
                                  <a:pt x="800052" y="86734"/>
                                  <a:pt x="801786" y="82954"/>
                                  <a:pt x="804863" y="80486"/>
                                </a:cubicBezTo>
                                <a:cubicBezTo>
                                  <a:pt x="808377" y="77937"/>
                                  <a:pt x="812616" y="76600"/>
                                  <a:pt x="816959" y="76676"/>
                                </a:cubicBezTo>
                                <a:close/>
                                <a:moveTo>
                                  <a:pt x="1015841" y="196691"/>
                                </a:moveTo>
                                <a:lnTo>
                                  <a:pt x="1015841" y="168116"/>
                                </a:lnTo>
                                <a:lnTo>
                                  <a:pt x="938784" y="168116"/>
                                </a:lnTo>
                                <a:lnTo>
                                  <a:pt x="1014984" y="73724"/>
                                </a:lnTo>
                                <a:lnTo>
                                  <a:pt x="1014984" y="51530"/>
                                </a:lnTo>
                                <a:lnTo>
                                  <a:pt x="896874" y="51530"/>
                                </a:lnTo>
                                <a:lnTo>
                                  <a:pt x="896874" y="79629"/>
                                </a:lnTo>
                                <a:lnTo>
                                  <a:pt x="970407" y="79629"/>
                                </a:lnTo>
                                <a:lnTo>
                                  <a:pt x="894207" y="174879"/>
                                </a:lnTo>
                                <a:lnTo>
                                  <a:pt x="894207" y="197072"/>
                                </a:lnTo>
                                <a:close/>
                                <a:moveTo>
                                  <a:pt x="1044416" y="51530"/>
                                </a:moveTo>
                                <a:lnTo>
                                  <a:pt x="1044416" y="196691"/>
                                </a:lnTo>
                                <a:lnTo>
                                  <a:pt x="1151382" y="196691"/>
                                </a:lnTo>
                                <a:lnTo>
                                  <a:pt x="1151382" y="168116"/>
                                </a:lnTo>
                                <a:lnTo>
                                  <a:pt x="1076801" y="168116"/>
                                </a:lnTo>
                                <a:lnTo>
                                  <a:pt x="1076801" y="137922"/>
                                </a:lnTo>
                                <a:lnTo>
                                  <a:pt x="1141762" y="137922"/>
                                </a:lnTo>
                                <a:lnTo>
                                  <a:pt x="1141762" y="110300"/>
                                </a:lnTo>
                                <a:lnTo>
                                  <a:pt x="1076801" y="110300"/>
                                </a:lnTo>
                                <a:lnTo>
                                  <a:pt x="1076801" y="80391"/>
                                </a:lnTo>
                                <a:lnTo>
                                  <a:pt x="1149096" y="80391"/>
                                </a:lnTo>
                                <a:lnTo>
                                  <a:pt x="1149096" y="51816"/>
                                </a:lnTo>
                                <a:close/>
                                <a:moveTo>
                                  <a:pt x="1137476" y="13430"/>
                                </a:moveTo>
                                <a:lnTo>
                                  <a:pt x="1105281" y="0"/>
                                </a:lnTo>
                                <a:lnTo>
                                  <a:pt x="1078897" y="36671"/>
                                </a:lnTo>
                                <a:lnTo>
                                  <a:pt x="1108615" y="36671"/>
                                </a:lnTo>
                                <a:close/>
                                <a:moveTo>
                                  <a:pt x="1217200" y="156305"/>
                                </a:moveTo>
                                <a:cubicBezTo>
                                  <a:pt x="1208570" y="147540"/>
                                  <a:pt x="1204036" y="135537"/>
                                  <a:pt x="1204722" y="123254"/>
                                </a:cubicBezTo>
                                <a:cubicBezTo>
                                  <a:pt x="1204141" y="111174"/>
                                  <a:pt x="1208875" y="99444"/>
                                  <a:pt x="1217676" y="91154"/>
                                </a:cubicBezTo>
                                <a:cubicBezTo>
                                  <a:pt x="1226049" y="83208"/>
                                  <a:pt x="1237183" y="78835"/>
                                  <a:pt x="1248728" y="78962"/>
                                </a:cubicBezTo>
                                <a:cubicBezTo>
                                  <a:pt x="1263739" y="78871"/>
                                  <a:pt x="1277893" y="85948"/>
                                  <a:pt x="1286828" y="98012"/>
                                </a:cubicBezTo>
                                <a:lnTo>
                                  <a:pt x="1307021" y="75152"/>
                                </a:lnTo>
                                <a:cubicBezTo>
                                  <a:pt x="1292152" y="57600"/>
                                  <a:pt x="1270206" y="47636"/>
                                  <a:pt x="1247204" y="48006"/>
                                </a:cubicBezTo>
                                <a:cubicBezTo>
                                  <a:pt x="1227039" y="47544"/>
                                  <a:pt x="1207551" y="55277"/>
                                  <a:pt x="1193197" y="69437"/>
                                </a:cubicBezTo>
                                <a:cubicBezTo>
                                  <a:pt x="1178585" y="83506"/>
                                  <a:pt x="1170565" y="103072"/>
                                  <a:pt x="1171099" y="123349"/>
                                </a:cubicBezTo>
                                <a:cubicBezTo>
                                  <a:pt x="1170508" y="143421"/>
                                  <a:pt x="1178385" y="162817"/>
                                  <a:pt x="1192816" y="176784"/>
                                </a:cubicBezTo>
                                <a:cubicBezTo>
                                  <a:pt x="1224429" y="206360"/>
                                  <a:pt x="1274035" y="204707"/>
                                  <a:pt x="1303620" y="173089"/>
                                </a:cubicBezTo>
                                <a:cubicBezTo>
                                  <a:pt x="1304525" y="172122"/>
                                  <a:pt x="1305401" y="171130"/>
                                  <a:pt x="1306259" y="170117"/>
                                </a:cubicBezTo>
                                <a:lnTo>
                                  <a:pt x="1285494" y="148781"/>
                                </a:lnTo>
                                <a:cubicBezTo>
                                  <a:pt x="1276302" y="161045"/>
                                  <a:pt x="1261767" y="168134"/>
                                  <a:pt x="1246442" y="167831"/>
                                </a:cubicBezTo>
                                <a:cubicBezTo>
                                  <a:pt x="1235316" y="168083"/>
                                  <a:pt x="1224591" y="163701"/>
                                  <a:pt x="1216819" y="155734"/>
                                </a:cubicBezTo>
                                <a:close/>
                                <a:moveTo>
                                  <a:pt x="1422273" y="112776"/>
                                </a:moveTo>
                                <a:lnTo>
                                  <a:pt x="1364552" y="112776"/>
                                </a:lnTo>
                                <a:lnTo>
                                  <a:pt x="1364552" y="51530"/>
                                </a:lnTo>
                                <a:lnTo>
                                  <a:pt x="1332167" y="51530"/>
                                </a:lnTo>
                                <a:lnTo>
                                  <a:pt x="1332167" y="196691"/>
                                </a:lnTo>
                                <a:lnTo>
                                  <a:pt x="1364552" y="196691"/>
                                </a:lnTo>
                                <a:lnTo>
                                  <a:pt x="1364552" y="139541"/>
                                </a:lnTo>
                                <a:lnTo>
                                  <a:pt x="1422273" y="139541"/>
                                </a:lnTo>
                                <a:lnTo>
                                  <a:pt x="1422273" y="196691"/>
                                </a:lnTo>
                                <a:lnTo>
                                  <a:pt x="1454658" y="196691"/>
                                </a:lnTo>
                                <a:lnTo>
                                  <a:pt x="1454658" y="51530"/>
                                </a:lnTo>
                                <a:lnTo>
                                  <a:pt x="1422273" y="51530"/>
                                </a:lnTo>
                                <a:close/>
                                <a:moveTo>
                                  <a:pt x="1490472" y="51530"/>
                                </a:moveTo>
                                <a:lnTo>
                                  <a:pt x="1490472" y="196691"/>
                                </a:lnTo>
                                <a:lnTo>
                                  <a:pt x="1597343" y="196691"/>
                                </a:lnTo>
                                <a:lnTo>
                                  <a:pt x="1597343" y="168116"/>
                                </a:lnTo>
                                <a:lnTo>
                                  <a:pt x="1522857" y="168116"/>
                                </a:lnTo>
                                <a:lnTo>
                                  <a:pt x="1522857" y="137922"/>
                                </a:lnTo>
                                <a:lnTo>
                                  <a:pt x="1587818" y="137922"/>
                                </a:lnTo>
                                <a:lnTo>
                                  <a:pt x="1587818" y="110300"/>
                                </a:lnTo>
                                <a:lnTo>
                                  <a:pt x="1522857" y="110300"/>
                                </a:lnTo>
                                <a:lnTo>
                                  <a:pt x="1522857" y="80391"/>
                                </a:lnTo>
                                <a:lnTo>
                                  <a:pt x="1595057" y="80391"/>
                                </a:lnTo>
                                <a:lnTo>
                                  <a:pt x="1595057" y="51816"/>
                                </a:lnTo>
                                <a:close/>
                                <a:moveTo>
                                  <a:pt x="1727740" y="144971"/>
                                </a:moveTo>
                                <a:lnTo>
                                  <a:pt x="1656493" y="51530"/>
                                </a:lnTo>
                                <a:lnTo>
                                  <a:pt x="1625727" y="51530"/>
                                </a:lnTo>
                                <a:lnTo>
                                  <a:pt x="1625727" y="196691"/>
                                </a:lnTo>
                                <a:lnTo>
                                  <a:pt x="1658112" y="196691"/>
                                </a:lnTo>
                                <a:lnTo>
                                  <a:pt x="1658112" y="105728"/>
                                </a:lnTo>
                                <a:lnTo>
                                  <a:pt x="1727264" y="196691"/>
                                </a:lnTo>
                                <a:lnTo>
                                  <a:pt x="1759649" y="196691"/>
                                </a:lnTo>
                                <a:lnTo>
                                  <a:pt x="1759649" y="51530"/>
                                </a:lnTo>
                                <a:lnTo>
                                  <a:pt x="1727264" y="51530"/>
                                </a:lnTo>
                                <a:close/>
                                <a:moveTo>
                                  <a:pt x="1858232" y="139351"/>
                                </a:moveTo>
                                <a:lnTo>
                                  <a:pt x="1908524" y="51530"/>
                                </a:lnTo>
                                <a:lnTo>
                                  <a:pt x="1873377" y="51530"/>
                                </a:lnTo>
                                <a:lnTo>
                                  <a:pt x="1842040" y="105537"/>
                                </a:lnTo>
                                <a:lnTo>
                                  <a:pt x="1810703" y="51530"/>
                                </a:lnTo>
                                <a:lnTo>
                                  <a:pt x="1775651" y="51530"/>
                                </a:lnTo>
                                <a:lnTo>
                                  <a:pt x="1825847" y="139351"/>
                                </a:lnTo>
                                <a:lnTo>
                                  <a:pt x="1825847" y="196501"/>
                                </a:lnTo>
                                <a:lnTo>
                                  <a:pt x="1858232" y="196501"/>
                                </a:lnTo>
                                <a:close/>
                                <a:moveTo>
                                  <a:pt x="1924050" y="196501"/>
                                </a:moveTo>
                                <a:lnTo>
                                  <a:pt x="1956435" y="196501"/>
                                </a:lnTo>
                                <a:lnTo>
                                  <a:pt x="1956435" y="51530"/>
                                </a:lnTo>
                                <a:lnTo>
                                  <a:pt x="1924050" y="51530"/>
                                </a:lnTo>
                                <a:close/>
                                <a:moveTo>
                                  <a:pt x="770287" y="229362"/>
                                </a:moveTo>
                                <a:lnTo>
                                  <a:pt x="770287" y="374237"/>
                                </a:lnTo>
                                <a:lnTo>
                                  <a:pt x="877157" y="374237"/>
                                </a:lnTo>
                                <a:lnTo>
                                  <a:pt x="877157" y="345662"/>
                                </a:lnTo>
                                <a:lnTo>
                                  <a:pt x="802672" y="345662"/>
                                </a:lnTo>
                                <a:lnTo>
                                  <a:pt x="802672" y="315659"/>
                                </a:lnTo>
                                <a:lnTo>
                                  <a:pt x="867632" y="315659"/>
                                </a:lnTo>
                                <a:lnTo>
                                  <a:pt x="867632" y="288512"/>
                                </a:lnTo>
                                <a:lnTo>
                                  <a:pt x="802672" y="288512"/>
                                </a:lnTo>
                                <a:lnTo>
                                  <a:pt x="802672" y="258223"/>
                                </a:lnTo>
                                <a:lnTo>
                                  <a:pt x="874871" y="258223"/>
                                </a:lnTo>
                                <a:lnTo>
                                  <a:pt x="874871" y="229648"/>
                                </a:lnTo>
                                <a:close/>
                                <a:moveTo>
                                  <a:pt x="1002506" y="340424"/>
                                </a:moveTo>
                                <a:cubicBezTo>
                                  <a:pt x="993896" y="344978"/>
                                  <a:pt x="984237" y="347180"/>
                                  <a:pt x="974503" y="346805"/>
                                </a:cubicBezTo>
                                <a:cubicBezTo>
                                  <a:pt x="963692" y="346798"/>
                                  <a:pt x="953367" y="342356"/>
                                  <a:pt x="945928" y="334518"/>
                                </a:cubicBezTo>
                                <a:cubicBezTo>
                                  <a:pt x="937603" y="325620"/>
                                  <a:pt x="933240" y="313731"/>
                                  <a:pt x="933831" y="301562"/>
                                </a:cubicBezTo>
                                <a:cubicBezTo>
                                  <a:pt x="933250" y="289259"/>
                                  <a:pt x="937851" y="277275"/>
                                  <a:pt x="946499" y="268510"/>
                                </a:cubicBezTo>
                                <a:cubicBezTo>
                                  <a:pt x="954700" y="260199"/>
                                  <a:pt x="965978" y="255648"/>
                                  <a:pt x="977646" y="255937"/>
                                </a:cubicBezTo>
                                <a:cubicBezTo>
                                  <a:pt x="983694" y="255894"/>
                                  <a:pt x="989695" y="256960"/>
                                  <a:pt x="995363" y="259080"/>
                                </a:cubicBezTo>
                                <a:cubicBezTo>
                                  <a:pt x="1001944" y="261993"/>
                                  <a:pt x="1008002" y="265985"/>
                                  <a:pt x="1013269" y="270891"/>
                                </a:cubicBezTo>
                                <a:lnTo>
                                  <a:pt x="1030129" y="246602"/>
                                </a:lnTo>
                                <a:cubicBezTo>
                                  <a:pt x="1015308" y="233082"/>
                                  <a:pt x="995896" y="225723"/>
                                  <a:pt x="975836" y="226028"/>
                                </a:cubicBezTo>
                                <a:cubicBezTo>
                                  <a:pt x="955872" y="225663"/>
                                  <a:pt x="936612" y="233434"/>
                                  <a:pt x="922496" y="247555"/>
                                </a:cubicBezTo>
                                <a:cubicBezTo>
                                  <a:pt x="907723" y="261547"/>
                                  <a:pt x="899522" y="281120"/>
                                  <a:pt x="899922" y="301466"/>
                                </a:cubicBezTo>
                                <a:cubicBezTo>
                                  <a:pt x="899274" y="321652"/>
                                  <a:pt x="907199" y="341168"/>
                                  <a:pt x="921734" y="355187"/>
                                </a:cubicBezTo>
                                <a:cubicBezTo>
                                  <a:pt x="935993" y="369231"/>
                                  <a:pt x="955358" y="376865"/>
                                  <a:pt x="975360" y="376333"/>
                                </a:cubicBezTo>
                                <a:cubicBezTo>
                                  <a:pt x="997868" y="377573"/>
                                  <a:pt x="1019766" y="368784"/>
                                  <a:pt x="1035177" y="352330"/>
                                </a:cubicBezTo>
                                <a:lnTo>
                                  <a:pt x="1035177" y="300514"/>
                                </a:lnTo>
                                <a:lnTo>
                                  <a:pt x="1002506" y="300514"/>
                                </a:lnTo>
                                <a:close/>
                                <a:moveTo>
                                  <a:pt x="1126331" y="317183"/>
                                </a:moveTo>
                                <a:lnTo>
                                  <a:pt x="1176147" y="229362"/>
                                </a:lnTo>
                                <a:lnTo>
                                  <a:pt x="1141000" y="229362"/>
                                </a:lnTo>
                                <a:lnTo>
                                  <a:pt x="1109663" y="283274"/>
                                </a:lnTo>
                                <a:lnTo>
                                  <a:pt x="1078325" y="229362"/>
                                </a:lnTo>
                                <a:lnTo>
                                  <a:pt x="1043273" y="229362"/>
                                </a:lnTo>
                                <a:lnTo>
                                  <a:pt x="1093851" y="317087"/>
                                </a:lnTo>
                                <a:lnTo>
                                  <a:pt x="1093851" y="374237"/>
                                </a:lnTo>
                                <a:lnTo>
                                  <a:pt x="1126236" y="374237"/>
                                </a:lnTo>
                                <a:close/>
                                <a:moveTo>
                                  <a:pt x="1194435" y="229362"/>
                                </a:moveTo>
                                <a:lnTo>
                                  <a:pt x="1194435" y="374237"/>
                                </a:lnTo>
                                <a:lnTo>
                                  <a:pt x="1301401" y="374237"/>
                                </a:lnTo>
                                <a:lnTo>
                                  <a:pt x="1301401" y="345662"/>
                                </a:lnTo>
                                <a:lnTo>
                                  <a:pt x="1226820" y="345662"/>
                                </a:lnTo>
                                <a:lnTo>
                                  <a:pt x="1226820" y="315659"/>
                                </a:lnTo>
                                <a:lnTo>
                                  <a:pt x="1291781" y="315659"/>
                                </a:lnTo>
                                <a:lnTo>
                                  <a:pt x="1291781" y="288512"/>
                                </a:lnTo>
                                <a:lnTo>
                                  <a:pt x="1226820" y="288512"/>
                                </a:lnTo>
                                <a:lnTo>
                                  <a:pt x="1226820" y="258223"/>
                                </a:lnTo>
                                <a:lnTo>
                                  <a:pt x="1299115" y="258223"/>
                                </a:lnTo>
                                <a:lnTo>
                                  <a:pt x="1299115" y="229648"/>
                                </a:lnTo>
                                <a:close/>
                                <a:moveTo>
                                  <a:pt x="1435036" y="257366"/>
                                </a:moveTo>
                                <a:lnTo>
                                  <a:pt x="1435036" y="229362"/>
                                </a:lnTo>
                                <a:lnTo>
                                  <a:pt x="1320736" y="229362"/>
                                </a:lnTo>
                                <a:lnTo>
                                  <a:pt x="1320736" y="257366"/>
                                </a:lnTo>
                                <a:lnTo>
                                  <a:pt x="1361885" y="257366"/>
                                </a:lnTo>
                                <a:lnTo>
                                  <a:pt x="1361885" y="374237"/>
                                </a:lnTo>
                                <a:lnTo>
                                  <a:pt x="1394270" y="374237"/>
                                </a:lnTo>
                                <a:lnTo>
                                  <a:pt x="1394270" y="257366"/>
                                </a:lnTo>
                                <a:close/>
                                <a:moveTo>
                                  <a:pt x="1460945" y="229362"/>
                                </a:moveTo>
                                <a:lnTo>
                                  <a:pt x="1460945" y="374237"/>
                                </a:lnTo>
                                <a:lnTo>
                                  <a:pt x="1567910" y="374237"/>
                                </a:lnTo>
                                <a:lnTo>
                                  <a:pt x="1567910" y="345662"/>
                                </a:lnTo>
                                <a:lnTo>
                                  <a:pt x="1493330" y="345662"/>
                                </a:lnTo>
                                <a:lnTo>
                                  <a:pt x="1493330" y="315659"/>
                                </a:lnTo>
                                <a:lnTo>
                                  <a:pt x="1558385" y="315659"/>
                                </a:lnTo>
                                <a:lnTo>
                                  <a:pt x="1558385" y="288512"/>
                                </a:lnTo>
                                <a:lnTo>
                                  <a:pt x="1493330" y="288512"/>
                                </a:lnTo>
                                <a:lnTo>
                                  <a:pt x="1493330" y="258223"/>
                                </a:lnTo>
                                <a:lnTo>
                                  <a:pt x="1565624" y="258223"/>
                                </a:lnTo>
                                <a:lnTo>
                                  <a:pt x="1565624" y="229648"/>
                                </a:lnTo>
                                <a:close/>
                                <a:moveTo>
                                  <a:pt x="1728597" y="374237"/>
                                </a:moveTo>
                                <a:lnTo>
                                  <a:pt x="1760982" y="374237"/>
                                </a:lnTo>
                                <a:lnTo>
                                  <a:pt x="1760982" y="229362"/>
                                </a:lnTo>
                                <a:lnTo>
                                  <a:pt x="1717358" y="229362"/>
                                </a:lnTo>
                                <a:lnTo>
                                  <a:pt x="1679829" y="309086"/>
                                </a:lnTo>
                                <a:lnTo>
                                  <a:pt x="1642872" y="229362"/>
                                </a:lnTo>
                                <a:lnTo>
                                  <a:pt x="1599057" y="229362"/>
                                </a:lnTo>
                                <a:lnTo>
                                  <a:pt x="1599057" y="374237"/>
                                </a:lnTo>
                                <a:lnTo>
                                  <a:pt x="1631442" y="374237"/>
                                </a:lnTo>
                                <a:lnTo>
                                  <a:pt x="1631442" y="283083"/>
                                </a:lnTo>
                                <a:lnTo>
                                  <a:pt x="1670399" y="362426"/>
                                </a:lnTo>
                                <a:lnTo>
                                  <a:pt x="1689449" y="362426"/>
                                </a:lnTo>
                                <a:lnTo>
                                  <a:pt x="1728597" y="283083"/>
                                </a:lnTo>
                                <a:close/>
                                <a:moveTo>
                                  <a:pt x="766572" y="466725"/>
                                </a:moveTo>
                                <a:lnTo>
                                  <a:pt x="766572" y="431864"/>
                                </a:lnTo>
                                <a:lnTo>
                                  <a:pt x="755999" y="431864"/>
                                </a:lnTo>
                                <a:lnTo>
                                  <a:pt x="755999" y="467201"/>
                                </a:lnTo>
                                <a:cubicBezTo>
                                  <a:pt x="755542" y="474903"/>
                                  <a:pt x="758228" y="482460"/>
                                  <a:pt x="763429" y="488156"/>
                                </a:cubicBezTo>
                                <a:cubicBezTo>
                                  <a:pt x="774278" y="497858"/>
                                  <a:pt x="790680" y="497858"/>
                                  <a:pt x="801529" y="488156"/>
                                </a:cubicBezTo>
                                <a:cubicBezTo>
                                  <a:pt x="806844" y="482524"/>
                                  <a:pt x="809568" y="474929"/>
                                  <a:pt x="809054" y="467201"/>
                                </a:cubicBezTo>
                                <a:lnTo>
                                  <a:pt x="809054" y="431864"/>
                                </a:lnTo>
                                <a:lnTo>
                                  <a:pt x="798385" y="431864"/>
                                </a:lnTo>
                                <a:lnTo>
                                  <a:pt x="798385" y="466725"/>
                                </a:lnTo>
                                <a:cubicBezTo>
                                  <a:pt x="798671" y="471666"/>
                                  <a:pt x="797147" y="476541"/>
                                  <a:pt x="794099" y="480441"/>
                                </a:cubicBezTo>
                                <a:cubicBezTo>
                                  <a:pt x="791147" y="483789"/>
                                  <a:pt x="786851" y="485640"/>
                                  <a:pt x="782384" y="485489"/>
                                </a:cubicBezTo>
                                <a:cubicBezTo>
                                  <a:pt x="777916" y="485682"/>
                                  <a:pt x="773601" y="483822"/>
                                  <a:pt x="770668" y="480441"/>
                                </a:cubicBezTo>
                                <a:cubicBezTo>
                                  <a:pt x="767648" y="476535"/>
                                  <a:pt x="766191" y="471647"/>
                                  <a:pt x="766572" y="466725"/>
                                </a:cubicBezTo>
                                <a:close/>
                                <a:moveTo>
                                  <a:pt x="873443" y="479012"/>
                                </a:moveTo>
                                <a:lnTo>
                                  <a:pt x="836867" y="431959"/>
                                </a:lnTo>
                                <a:lnTo>
                                  <a:pt x="826198" y="431959"/>
                                </a:lnTo>
                                <a:lnTo>
                                  <a:pt x="826198" y="495014"/>
                                </a:lnTo>
                                <a:lnTo>
                                  <a:pt x="836867" y="495014"/>
                                </a:lnTo>
                                <a:lnTo>
                                  <a:pt x="836867" y="448913"/>
                                </a:lnTo>
                                <a:lnTo>
                                  <a:pt x="872490" y="494919"/>
                                </a:lnTo>
                                <a:lnTo>
                                  <a:pt x="884110" y="494919"/>
                                </a:lnTo>
                                <a:lnTo>
                                  <a:pt x="884110" y="431864"/>
                                </a:lnTo>
                                <a:lnTo>
                                  <a:pt x="873443" y="431864"/>
                                </a:lnTo>
                                <a:close/>
                                <a:moveTo>
                                  <a:pt x="901541" y="495014"/>
                                </a:moveTo>
                                <a:lnTo>
                                  <a:pt x="912209" y="495014"/>
                                </a:lnTo>
                                <a:lnTo>
                                  <a:pt x="912209" y="431864"/>
                                </a:lnTo>
                                <a:lnTo>
                                  <a:pt x="901541" y="431864"/>
                                </a:lnTo>
                                <a:close/>
                                <a:moveTo>
                                  <a:pt x="983742" y="431959"/>
                                </a:moveTo>
                                <a:lnTo>
                                  <a:pt x="971836" y="431959"/>
                                </a:lnTo>
                                <a:lnTo>
                                  <a:pt x="952786" y="479012"/>
                                </a:lnTo>
                                <a:lnTo>
                                  <a:pt x="933736" y="431959"/>
                                </a:lnTo>
                                <a:lnTo>
                                  <a:pt x="921830" y="431959"/>
                                </a:lnTo>
                                <a:lnTo>
                                  <a:pt x="947166" y="495014"/>
                                </a:lnTo>
                                <a:lnTo>
                                  <a:pt x="959072" y="495014"/>
                                </a:lnTo>
                                <a:close/>
                                <a:moveTo>
                                  <a:pt x="992791" y="431959"/>
                                </a:moveTo>
                                <a:lnTo>
                                  <a:pt x="992791" y="495014"/>
                                </a:lnTo>
                                <a:lnTo>
                                  <a:pt x="1038130" y="495014"/>
                                </a:lnTo>
                                <a:lnTo>
                                  <a:pt x="1038130" y="484823"/>
                                </a:lnTo>
                                <a:lnTo>
                                  <a:pt x="1003459" y="484823"/>
                                </a:lnTo>
                                <a:lnTo>
                                  <a:pt x="1003459" y="468059"/>
                                </a:lnTo>
                                <a:lnTo>
                                  <a:pt x="1033272" y="468059"/>
                                </a:lnTo>
                                <a:lnTo>
                                  <a:pt x="1033272" y="458534"/>
                                </a:lnTo>
                                <a:lnTo>
                                  <a:pt x="1003078" y="458534"/>
                                </a:lnTo>
                                <a:lnTo>
                                  <a:pt x="1003078" y="441865"/>
                                </a:lnTo>
                                <a:lnTo>
                                  <a:pt x="1036701" y="441865"/>
                                </a:lnTo>
                                <a:lnTo>
                                  <a:pt x="1036701" y="432340"/>
                                </a:lnTo>
                                <a:close/>
                                <a:moveTo>
                                  <a:pt x="1095851" y="436817"/>
                                </a:moveTo>
                                <a:cubicBezTo>
                                  <a:pt x="1089651" y="433045"/>
                                  <a:pt x="1082412" y="431343"/>
                                  <a:pt x="1075182" y="431959"/>
                                </a:cubicBezTo>
                                <a:lnTo>
                                  <a:pt x="1051751" y="431959"/>
                                </a:lnTo>
                                <a:lnTo>
                                  <a:pt x="1051751" y="495014"/>
                                </a:lnTo>
                                <a:lnTo>
                                  <a:pt x="1062419" y="495014"/>
                                </a:lnTo>
                                <a:lnTo>
                                  <a:pt x="1062419" y="473678"/>
                                </a:lnTo>
                                <a:lnTo>
                                  <a:pt x="1076325" y="473678"/>
                                </a:lnTo>
                                <a:lnTo>
                                  <a:pt x="1091375" y="494919"/>
                                </a:lnTo>
                                <a:lnTo>
                                  <a:pt x="1104900" y="494919"/>
                                </a:lnTo>
                                <a:lnTo>
                                  <a:pt x="1088422" y="471964"/>
                                </a:lnTo>
                                <a:cubicBezTo>
                                  <a:pt x="1097194" y="469701"/>
                                  <a:pt x="1102995" y="461354"/>
                                  <a:pt x="1102043" y="452342"/>
                                </a:cubicBezTo>
                                <a:cubicBezTo>
                                  <a:pt x="1102509" y="446458"/>
                                  <a:pt x="1100223" y="440688"/>
                                  <a:pt x="1095851" y="436721"/>
                                </a:cubicBezTo>
                                <a:close/>
                                <a:moveTo>
                                  <a:pt x="1075658" y="464153"/>
                                </a:moveTo>
                                <a:lnTo>
                                  <a:pt x="1062419" y="464153"/>
                                </a:lnTo>
                                <a:lnTo>
                                  <a:pt x="1062419" y="441484"/>
                                </a:lnTo>
                                <a:lnTo>
                                  <a:pt x="1075849" y="441484"/>
                                </a:lnTo>
                                <a:cubicBezTo>
                                  <a:pt x="1079954" y="441126"/>
                                  <a:pt x="1084078" y="441917"/>
                                  <a:pt x="1087755" y="443770"/>
                                </a:cubicBezTo>
                                <a:cubicBezTo>
                                  <a:pt x="1090232" y="445846"/>
                                  <a:pt x="1091489" y="449039"/>
                                  <a:pt x="1091089" y="452247"/>
                                </a:cubicBezTo>
                                <a:cubicBezTo>
                                  <a:pt x="1091575" y="455755"/>
                                  <a:pt x="1090374" y="459284"/>
                                  <a:pt x="1087850" y="461772"/>
                                </a:cubicBezTo>
                                <a:cubicBezTo>
                                  <a:pt x="1084145" y="463839"/>
                                  <a:pt x="1079859" y="464641"/>
                                  <a:pt x="1075658" y="464058"/>
                                </a:cubicBezTo>
                                <a:close/>
                                <a:moveTo>
                                  <a:pt x="1145858" y="441865"/>
                                </a:moveTo>
                                <a:cubicBezTo>
                                  <a:pt x="1148639" y="442704"/>
                                  <a:pt x="1151201" y="444134"/>
                                  <a:pt x="1153382" y="446056"/>
                                </a:cubicBezTo>
                                <a:lnTo>
                                  <a:pt x="1159097" y="437960"/>
                                </a:lnTo>
                                <a:cubicBezTo>
                                  <a:pt x="1156049" y="435488"/>
                                  <a:pt x="1152554" y="433613"/>
                                  <a:pt x="1148810" y="432435"/>
                                </a:cubicBezTo>
                                <a:cubicBezTo>
                                  <a:pt x="1144943" y="431117"/>
                                  <a:pt x="1140895" y="430440"/>
                                  <a:pt x="1136809" y="430435"/>
                                </a:cubicBezTo>
                                <a:cubicBezTo>
                                  <a:pt x="1131189" y="430226"/>
                                  <a:pt x="1125655" y="431903"/>
                                  <a:pt x="1121093" y="435197"/>
                                </a:cubicBezTo>
                                <a:cubicBezTo>
                                  <a:pt x="1116873" y="438343"/>
                                  <a:pt x="1114482" y="443371"/>
                                  <a:pt x="1114711" y="448628"/>
                                </a:cubicBezTo>
                                <a:cubicBezTo>
                                  <a:pt x="1114330" y="453608"/>
                                  <a:pt x="1116435" y="458454"/>
                                  <a:pt x="1120331" y="461582"/>
                                </a:cubicBezTo>
                                <a:cubicBezTo>
                                  <a:pt x="1122264" y="463129"/>
                                  <a:pt x="1124417" y="464382"/>
                                  <a:pt x="1126712" y="465296"/>
                                </a:cubicBezTo>
                                <a:cubicBezTo>
                                  <a:pt x="1130179" y="466488"/>
                                  <a:pt x="1133713" y="467505"/>
                                  <a:pt x="1137285" y="468344"/>
                                </a:cubicBezTo>
                                <a:cubicBezTo>
                                  <a:pt x="1140657" y="469000"/>
                                  <a:pt x="1143886" y="470258"/>
                                  <a:pt x="1146810" y="472059"/>
                                </a:cubicBezTo>
                                <a:cubicBezTo>
                                  <a:pt x="1148648" y="473321"/>
                                  <a:pt x="1149696" y="475452"/>
                                  <a:pt x="1149572" y="477679"/>
                                </a:cubicBezTo>
                                <a:cubicBezTo>
                                  <a:pt x="1149649" y="480019"/>
                                  <a:pt x="1148534" y="482238"/>
                                  <a:pt x="1146620" y="483584"/>
                                </a:cubicBezTo>
                                <a:cubicBezTo>
                                  <a:pt x="1144181" y="485149"/>
                                  <a:pt x="1141324" y="485915"/>
                                  <a:pt x="1138428" y="485775"/>
                                </a:cubicBezTo>
                                <a:cubicBezTo>
                                  <a:pt x="1131027" y="485552"/>
                                  <a:pt x="1123969" y="482600"/>
                                  <a:pt x="1118616" y="477488"/>
                                </a:cubicBezTo>
                                <a:lnTo>
                                  <a:pt x="1111949" y="485489"/>
                                </a:lnTo>
                                <a:cubicBezTo>
                                  <a:pt x="1119054" y="492043"/>
                                  <a:pt x="1128379" y="495652"/>
                                  <a:pt x="1138047" y="495586"/>
                                </a:cubicBezTo>
                                <a:cubicBezTo>
                                  <a:pt x="1143943" y="495863"/>
                                  <a:pt x="1149753" y="494041"/>
                                  <a:pt x="1154430" y="490442"/>
                                </a:cubicBezTo>
                                <a:cubicBezTo>
                                  <a:pt x="1158450" y="487197"/>
                                  <a:pt x="1160736" y="482272"/>
                                  <a:pt x="1160621" y="477107"/>
                                </a:cubicBezTo>
                                <a:cubicBezTo>
                                  <a:pt x="1160974" y="472408"/>
                                  <a:pt x="1159145" y="467807"/>
                                  <a:pt x="1155668" y="464630"/>
                                </a:cubicBezTo>
                                <a:cubicBezTo>
                                  <a:pt x="1151401" y="461300"/>
                                  <a:pt x="1146410" y="459015"/>
                                  <a:pt x="1141095" y="457962"/>
                                </a:cubicBezTo>
                                <a:cubicBezTo>
                                  <a:pt x="1136685" y="457171"/>
                                  <a:pt x="1132408" y="455726"/>
                                  <a:pt x="1128427" y="453676"/>
                                </a:cubicBezTo>
                                <a:cubicBezTo>
                                  <a:pt x="1126484" y="452354"/>
                                  <a:pt x="1125369" y="450118"/>
                                  <a:pt x="1125474" y="447770"/>
                                </a:cubicBezTo>
                                <a:cubicBezTo>
                                  <a:pt x="1125312" y="445463"/>
                                  <a:pt x="1126455" y="443259"/>
                                  <a:pt x="1128427" y="442055"/>
                                </a:cubicBezTo>
                                <a:cubicBezTo>
                                  <a:pt x="1130732" y="440711"/>
                                  <a:pt x="1133380" y="440050"/>
                                  <a:pt x="1136047" y="440150"/>
                                </a:cubicBezTo>
                                <a:cubicBezTo>
                                  <a:pt x="1139381" y="440153"/>
                                  <a:pt x="1142695" y="440700"/>
                                  <a:pt x="1145858" y="441769"/>
                                </a:cubicBezTo>
                                <a:close/>
                                <a:moveTo>
                                  <a:pt x="1174433" y="495014"/>
                                </a:moveTo>
                                <a:lnTo>
                                  <a:pt x="1185101" y="495014"/>
                                </a:lnTo>
                                <a:lnTo>
                                  <a:pt x="1185101" y="431864"/>
                                </a:lnTo>
                                <a:lnTo>
                                  <a:pt x="1174433" y="431864"/>
                                </a:lnTo>
                                <a:close/>
                                <a:moveTo>
                                  <a:pt x="1245489" y="441674"/>
                                </a:moveTo>
                                <a:lnTo>
                                  <a:pt x="1245489" y="432149"/>
                                </a:lnTo>
                                <a:lnTo>
                                  <a:pt x="1196626" y="432149"/>
                                </a:lnTo>
                                <a:lnTo>
                                  <a:pt x="1196626" y="441674"/>
                                </a:lnTo>
                                <a:lnTo>
                                  <a:pt x="1215676" y="441674"/>
                                </a:lnTo>
                                <a:lnTo>
                                  <a:pt x="1215676" y="495014"/>
                                </a:lnTo>
                                <a:lnTo>
                                  <a:pt x="1226249" y="495014"/>
                                </a:lnTo>
                                <a:lnTo>
                                  <a:pt x="1226249" y="441674"/>
                                </a:lnTo>
                                <a:close/>
                                <a:moveTo>
                                  <a:pt x="1281779" y="470249"/>
                                </a:moveTo>
                                <a:lnTo>
                                  <a:pt x="1305211" y="432149"/>
                                </a:lnTo>
                                <a:lnTo>
                                  <a:pt x="1293305" y="432149"/>
                                </a:lnTo>
                                <a:lnTo>
                                  <a:pt x="1276064" y="460724"/>
                                </a:lnTo>
                                <a:lnTo>
                                  <a:pt x="1258919" y="432149"/>
                                </a:lnTo>
                                <a:lnTo>
                                  <a:pt x="1247299" y="432149"/>
                                </a:lnTo>
                                <a:lnTo>
                                  <a:pt x="1270730" y="470249"/>
                                </a:lnTo>
                                <a:lnTo>
                                  <a:pt x="1270730" y="495205"/>
                                </a:lnTo>
                                <a:lnTo>
                                  <a:pt x="1281494" y="495205"/>
                                </a:lnTo>
                                <a:close/>
                                <a:moveTo>
                                  <a:pt x="1400270" y="463201"/>
                                </a:moveTo>
                                <a:cubicBezTo>
                                  <a:pt x="1400461" y="454466"/>
                                  <a:pt x="1397013" y="446046"/>
                                  <a:pt x="1390745" y="439960"/>
                                </a:cubicBezTo>
                                <a:cubicBezTo>
                                  <a:pt x="1377401" y="427284"/>
                                  <a:pt x="1356465" y="427284"/>
                                  <a:pt x="1343120" y="439960"/>
                                </a:cubicBezTo>
                                <a:cubicBezTo>
                                  <a:pt x="1330281" y="452790"/>
                                  <a:pt x="1330281" y="473597"/>
                                  <a:pt x="1343111" y="486432"/>
                                </a:cubicBezTo>
                                <a:cubicBezTo>
                                  <a:pt x="1343111" y="486436"/>
                                  <a:pt x="1343120" y="486439"/>
                                  <a:pt x="1343120" y="486442"/>
                                </a:cubicBezTo>
                                <a:cubicBezTo>
                                  <a:pt x="1356465" y="499118"/>
                                  <a:pt x="1377401" y="499118"/>
                                  <a:pt x="1390745" y="486442"/>
                                </a:cubicBezTo>
                                <a:cubicBezTo>
                                  <a:pt x="1396994" y="480244"/>
                                  <a:pt x="1400346" y="471707"/>
                                  <a:pt x="1399985" y="462915"/>
                                </a:cubicBezTo>
                                <a:close/>
                                <a:moveTo>
                                  <a:pt x="1389317" y="463201"/>
                                </a:moveTo>
                                <a:cubicBezTo>
                                  <a:pt x="1389459" y="469238"/>
                                  <a:pt x="1387164" y="475077"/>
                                  <a:pt x="1382935" y="479393"/>
                                </a:cubicBezTo>
                                <a:cubicBezTo>
                                  <a:pt x="1374362" y="488152"/>
                                  <a:pt x="1360313" y="488302"/>
                                  <a:pt x="1351550" y="479728"/>
                                </a:cubicBezTo>
                                <a:cubicBezTo>
                                  <a:pt x="1351436" y="479617"/>
                                  <a:pt x="1351331" y="479506"/>
                                  <a:pt x="1351217" y="479393"/>
                                </a:cubicBezTo>
                                <a:cubicBezTo>
                                  <a:pt x="1342701" y="470278"/>
                                  <a:pt x="1342701" y="456124"/>
                                  <a:pt x="1351217" y="447008"/>
                                </a:cubicBezTo>
                                <a:cubicBezTo>
                                  <a:pt x="1359789" y="438249"/>
                                  <a:pt x="1373838" y="438100"/>
                                  <a:pt x="1382601" y="446674"/>
                                </a:cubicBezTo>
                                <a:cubicBezTo>
                                  <a:pt x="1382716" y="446784"/>
                                  <a:pt x="1382820" y="446896"/>
                                  <a:pt x="1382935" y="447008"/>
                                </a:cubicBezTo>
                                <a:cubicBezTo>
                                  <a:pt x="1386983" y="451300"/>
                                  <a:pt x="1389174" y="457016"/>
                                  <a:pt x="1389031" y="462915"/>
                                </a:cubicBezTo>
                                <a:close/>
                                <a:moveTo>
                                  <a:pt x="1455992" y="442055"/>
                                </a:moveTo>
                                <a:lnTo>
                                  <a:pt x="1455992" y="432530"/>
                                </a:lnTo>
                                <a:lnTo>
                                  <a:pt x="1413986" y="432530"/>
                                </a:lnTo>
                                <a:lnTo>
                                  <a:pt x="1413986" y="495586"/>
                                </a:lnTo>
                                <a:lnTo>
                                  <a:pt x="1423797" y="495586"/>
                                </a:lnTo>
                                <a:lnTo>
                                  <a:pt x="1423797" y="468916"/>
                                </a:lnTo>
                                <a:lnTo>
                                  <a:pt x="1452372" y="468916"/>
                                </a:lnTo>
                                <a:lnTo>
                                  <a:pt x="1452372" y="459391"/>
                                </a:lnTo>
                                <a:lnTo>
                                  <a:pt x="1423797" y="459391"/>
                                </a:lnTo>
                                <a:lnTo>
                                  <a:pt x="1423797" y="441769"/>
                                </a:lnTo>
                                <a:close/>
                                <a:moveTo>
                                  <a:pt x="1536859" y="481775"/>
                                </a:moveTo>
                                <a:cubicBezTo>
                                  <a:pt x="1532344" y="484547"/>
                                  <a:pt x="1527105" y="485907"/>
                                  <a:pt x="1521809" y="485680"/>
                                </a:cubicBezTo>
                                <a:cubicBezTo>
                                  <a:pt x="1516113" y="485816"/>
                                  <a:pt x="1510598" y="483613"/>
                                  <a:pt x="1506569" y="479584"/>
                                </a:cubicBezTo>
                                <a:cubicBezTo>
                                  <a:pt x="1498063" y="470501"/>
                                  <a:pt x="1498063" y="456377"/>
                                  <a:pt x="1506569" y="447294"/>
                                </a:cubicBezTo>
                                <a:cubicBezTo>
                                  <a:pt x="1510837" y="443140"/>
                                  <a:pt x="1516618" y="440905"/>
                                  <a:pt x="1522571" y="441103"/>
                                </a:cubicBezTo>
                                <a:cubicBezTo>
                                  <a:pt x="1525534" y="441057"/>
                                  <a:pt x="1528486" y="441443"/>
                                  <a:pt x="1531334" y="442246"/>
                                </a:cubicBezTo>
                                <a:cubicBezTo>
                                  <a:pt x="1534058" y="443232"/>
                                  <a:pt x="1536583" y="444717"/>
                                  <a:pt x="1538764" y="446627"/>
                                </a:cubicBezTo>
                                <a:lnTo>
                                  <a:pt x="1544384" y="438531"/>
                                </a:lnTo>
                                <a:cubicBezTo>
                                  <a:pt x="1538107" y="433178"/>
                                  <a:pt x="1530058" y="430360"/>
                                  <a:pt x="1521809" y="430625"/>
                                </a:cubicBezTo>
                                <a:cubicBezTo>
                                  <a:pt x="1513094" y="430512"/>
                                  <a:pt x="1504702" y="433950"/>
                                  <a:pt x="1498568" y="440150"/>
                                </a:cubicBezTo>
                                <a:cubicBezTo>
                                  <a:pt x="1485852" y="453145"/>
                                  <a:pt x="1485852" y="473922"/>
                                  <a:pt x="1498568" y="486918"/>
                                </a:cubicBezTo>
                                <a:cubicBezTo>
                                  <a:pt x="1504760" y="493147"/>
                                  <a:pt x="1513218" y="496587"/>
                                  <a:pt x="1522000" y="496443"/>
                                </a:cubicBezTo>
                                <a:cubicBezTo>
                                  <a:pt x="1531487" y="497124"/>
                                  <a:pt x="1540802" y="493648"/>
                                  <a:pt x="1547527" y="486918"/>
                                </a:cubicBezTo>
                                <a:lnTo>
                                  <a:pt x="1547527" y="464248"/>
                                </a:lnTo>
                                <a:lnTo>
                                  <a:pt x="1536192" y="464248"/>
                                </a:lnTo>
                                <a:close/>
                                <a:moveTo>
                                  <a:pt x="1585246" y="470249"/>
                                </a:moveTo>
                                <a:lnTo>
                                  <a:pt x="1608677" y="432149"/>
                                </a:lnTo>
                                <a:lnTo>
                                  <a:pt x="1597057" y="432149"/>
                                </a:lnTo>
                                <a:lnTo>
                                  <a:pt x="1579817" y="460724"/>
                                </a:lnTo>
                                <a:lnTo>
                                  <a:pt x="1562672" y="432149"/>
                                </a:lnTo>
                                <a:lnTo>
                                  <a:pt x="1550956" y="432149"/>
                                </a:lnTo>
                                <a:lnTo>
                                  <a:pt x="1574483" y="470249"/>
                                </a:lnTo>
                                <a:lnTo>
                                  <a:pt x="1574483" y="495205"/>
                                </a:lnTo>
                                <a:lnTo>
                                  <a:pt x="1585246" y="495205"/>
                                </a:lnTo>
                                <a:close/>
                                <a:moveTo>
                                  <a:pt x="1678972" y="463201"/>
                                </a:moveTo>
                                <a:cubicBezTo>
                                  <a:pt x="1679200" y="454461"/>
                                  <a:pt x="1675743" y="446026"/>
                                  <a:pt x="1669447" y="439960"/>
                                </a:cubicBezTo>
                                <a:cubicBezTo>
                                  <a:pt x="1656102" y="427284"/>
                                  <a:pt x="1635166" y="427284"/>
                                  <a:pt x="1621822" y="439960"/>
                                </a:cubicBezTo>
                                <a:cubicBezTo>
                                  <a:pt x="1609134" y="452858"/>
                                  <a:pt x="1609134" y="473543"/>
                                  <a:pt x="1621822" y="486442"/>
                                </a:cubicBezTo>
                                <a:cubicBezTo>
                                  <a:pt x="1635166" y="499118"/>
                                  <a:pt x="1656102" y="499118"/>
                                  <a:pt x="1669447" y="486442"/>
                                </a:cubicBezTo>
                                <a:cubicBezTo>
                                  <a:pt x="1675590" y="480206"/>
                                  <a:pt x="1678810" y="471657"/>
                                  <a:pt x="1678305" y="462915"/>
                                </a:cubicBezTo>
                                <a:close/>
                                <a:moveTo>
                                  <a:pt x="1668113" y="463201"/>
                                </a:moveTo>
                                <a:cubicBezTo>
                                  <a:pt x="1668218" y="469250"/>
                                  <a:pt x="1665884" y="475087"/>
                                  <a:pt x="1661636" y="479393"/>
                                </a:cubicBezTo>
                                <a:cubicBezTo>
                                  <a:pt x="1653111" y="488126"/>
                                  <a:pt x="1639119" y="488293"/>
                                  <a:pt x="1630385" y="479768"/>
                                </a:cubicBezTo>
                                <a:cubicBezTo>
                                  <a:pt x="1630261" y="479644"/>
                                  <a:pt x="1630137" y="479519"/>
                                  <a:pt x="1630013" y="479393"/>
                                </a:cubicBezTo>
                                <a:cubicBezTo>
                                  <a:pt x="1621355" y="470335"/>
                                  <a:pt x="1621355" y="456067"/>
                                  <a:pt x="1630013" y="447008"/>
                                </a:cubicBezTo>
                                <a:cubicBezTo>
                                  <a:pt x="1638538" y="438276"/>
                                  <a:pt x="1652530" y="438108"/>
                                  <a:pt x="1661265" y="446634"/>
                                </a:cubicBezTo>
                                <a:cubicBezTo>
                                  <a:pt x="1661389" y="446758"/>
                                  <a:pt x="1661512" y="446882"/>
                                  <a:pt x="1661636" y="447008"/>
                                </a:cubicBezTo>
                                <a:cubicBezTo>
                                  <a:pt x="1665570" y="451351"/>
                                  <a:pt x="1667656" y="457058"/>
                                  <a:pt x="1667447" y="462915"/>
                                </a:cubicBezTo>
                                <a:close/>
                                <a:moveTo>
                                  <a:pt x="1736503" y="437007"/>
                                </a:moveTo>
                                <a:cubicBezTo>
                                  <a:pt x="1730311" y="433223"/>
                                  <a:pt x="1723063" y="431521"/>
                                  <a:pt x="1715834" y="432149"/>
                                </a:cubicBezTo>
                                <a:lnTo>
                                  <a:pt x="1692402" y="432149"/>
                                </a:lnTo>
                                <a:lnTo>
                                  <a:pt x="1692402" y="495205"/>
                                </a:lnTo>
                                <a:lnTo>
                                  <a:pt x="1703070" y="495205"/>
                                </a:lnTo>
                                <a:lnTo>
                                  <a:pt x="1703070" y="473678"/>
                                </a:lnTo>
                                <a:lnTo>
                                  <a:pt x="1717072" y="473678"/>
                                </a:lnTo>
                                <a:lnTo>
                                  <a:pt x="1732121" y="494919"/>
                                </a:lnTo>
                                <a:lnTo>
                                  <a:pt x="1745647" y="494919"/>
                                </a:lnTo>
                                <a:lnTo>
                                  <a:pt x="1728597" y="471964"/>
                                </a:lnTo>
                                <a:cubicBezTo>
                                  <a:pt x="1737360" y="469698"/>
                                  <a:pt x="1743123" y="461337"/>
                                  <a:pt x="1742123" y="452342"/>
                                </a:cubicBezTo>
                                <a:cubicBezTo>
                                  <a:pt x="1742656" y="446427"/>
                                  <a:pt x="1740322" y="440615"/>
                                  <a:pt x="1735836" y="436721"/>
                                </a:cubicBezTo>
                                <a:close/>
                                <a:moveTo>
                                  <a:pt x="1716310" y="464344"/>
                                </a:moveTo>
                                <a:lnTo>
                                  <a:pt x="1703070" y="464344"/>
                                </a:lnTo>
                                <a:lnTo>
                                  <a:pt x="1703070" y="441484"/>
                                </a:lnTo>
                                <a:lnTo>
                                  <a:pt x="1716596" y="441484"/>
                                </a:lnTo>
                                <a:cubicBezTo>
                                  <a:pt x="1720701" y="441126"/>
                                  <a:pt x="1724825" y="441917"/>
                                  <a:pt x="1728502" y="443770"/>
                                </a:cubicBezTo>
                                <a:cubicBezTo>
                                  <a:pt x="1730978" y="445846"/>
                                  <a:pt x="1732236" y="449039"/>
                                  <a:pt x="1731836" y="452247"/>
                                </a:cubicBezTo>
                                <a:cubicBezTo>
                                  <a:pt x="1732321" y="455755"/>
                                  <a:pt x="1731121" y="459284"/>
                                  <a:pt x="1728597" y="461772"/>
                                </a:cubicBezTo>
                                <a:cubicBezTo>
                                  <a:pt x="1724654" y="463966"/>
                                  <a:pt x="1720091" y="464770"/>
                                  <a:pt x="1715643" y="464058"/>
                                </a:cubicBezTo>
                                <a:close/>
                                <a:moveTo>
                                  <a:pt x="578072" y="56864"/>
                                </a:moveTo>
                                <a:lnTo>
                                  <a:pt x="578072" y="33338"/>
                                </a:lnTo>
                                <a:cubicBezTo>
                                  <a:pt x="578025" y="31533"/>
                                  <a:pt x="576539" y="30098"/>
                                  <a:pt x="574739" y="30099"/>
                                </a:cubicBezTo>
                                <a:lnTo>
                                  <a:pt x="467963" y="30099"/>
                                </a:lnTo>
                                <a:cubicBezTo>
                                  <a:pt x="466174" y="30099"/>
                                  <a:pt x="464725" y="31549"/>
                                  <a:pt x="464725" y="33338"/>
                                </a:cubicBezTo>
                                <a:lnTo>
                                  <a:pt x="464725" y="56864"/>
                                </a:lnTo>
                                <a:cubicBezTo>
                                  <a:pt x="464725" y="58653"/>
                                  <a:pt x="466174" y="60103"/>
                                  <a:pt x="467963" y="60103"/>
                                </a:cubicBezTo>
                                <a:lnTo>
                                  <a:pt x="574739" y="60103"/>
                                </a:lnTo>
                                <a:cubicBezTo>
                                  <a:pt x="576539" y="60104"/>
                                  <a:pt x="578025" y="58668"/>
                                  <a:pt x="578072" y="56864"/>
                                </a:cubicBezTo>
                                <a:close/>
                                <a:moveTo>
                                  <a:pt x="578072" y="111157"/>
                                </a:moveTo>
                                <a:lnTo>
                                  <a:pt x="578072" y="87725"/>
                                </a:lnTo>
                                <a:cubicBezTo>
                                  <a:pt x="578025" y="85921"/>
                                  <a:pt x="576539" y="84486"/>
                                  <a:pt x="574739" y="84487"/>
                                </a:cubicBezTo>
                                <a:lnTo>
                                  <a:pt x="467963" y="84487"/>
                                </a:lnTo>
                                <a:cubicBezTo>
                                  <a:pt x="466174" y="84487"/>
                                  <a:pt x="464725" y="85936"/>
                                  <a:pt x="464725" y="87725"/>
                                </a:cubicBezTo>
                                <a:lnTo>
                                  <a:pt x="464725" y="111157"/>
                                </a:lnTo>
                                <a:cubicBezTo>
                                  <a:pt x="464725" y="112946"/>
                                  <a:pt x="466174" y="114395"/>
                                  <a:pt x="467963" y="114395"/>
                                </a:cubicBezTo>
                                <a:lnTo>
                                  <a:pt x="574739" y="114395"/>
                                </a:lnTo>
                                <a:cubicBezTo>
                                  <a:pt x="576539" y="114396"/>
                                  <a:pt x="578025" y="112961"/>
                                  <a:pt x="578072" y="111157"/>
                                </a:cubicBezTo>
                                <a:close/>
                                <a:moveTo>
                                  <a:pt x="578072" y="165545"/>
                                </a:moveTo>
                                <a:lnTo>
                                  <a:pt x="578072" y="142113"/>
                                </a:lnTo>
                                <a:cubicBezTo>
                                  <a:pt x="578072" y="140272"/>
                                  <a:pt x="576577" y="138779"/>
                                  <a:pt x="574739" y="138779"/>
                                </a:cubicBezTo>
                                <a:lnTo>
                                  <a:pt x="467963" y="138779"/>
                                </a:lnTo>
                                <a:cubicBezTo>
                                  <a:pt x="466159" y="138831"/>
                                  <a:pt x="464724" y="140308"/>
                                  <a:pt x="464725" y="142113"/>
                                </a:cubicBezTo>
                                <a:lnTo>
                                  <a:pt x="464725" y="165545"/>
                                </a:lnTo>
                                <a:cubicBezTo>
                                  <a:pt x="464725" y="167333"/>
                                  <a:pt x="466174" y="168783"/>
                                  <a:pt x="467963" y="168783"/>
                                </a:cubicBezTo>
                                <a:lnTo>
                                  <a:pt x="574739" y="168783"/>
                                </a:lnTo>
                                <a:cubicBezTo>
                                  <a:pt x="576539" y="168784"/>
                                  <a:pt x="578025" y="167349"/>
                                  <a:pt x="578072" y="165545"/>
                                </a:cubicBezTo>
                                <a:close/>
                                <a:moveTo>
                                  <a:pt x="578072" y="219837"/>
                                </a:moveTo>
                                <a:lnTo>
                                  <a:pt x="578072" y="196406"/>
                                </a:lnTo>
                                <a:cubicBezTo>
                                  <a:pt x="578025" y="194601"/>
                                  <a:pt x="576539" y="193166"/>
                                  <a:pt x="574739" y="193167"/>
                                </a:cubicBezTo>
                                <a:lnTo>
                                  <a:pt x="467963" y="193167"/>
                                </a:lnTo>
                                <a:cubicBezTo>
                                  <a:pt x="466174" y="193167"/>
                                  <a:pt x="464725" y="194617"/>
                                  <a:pt x="464725" y="196406"/>
                                </a:cubicBezTo>
                                <a:lnTo>
                                  <a:pt x="464725" y="219837"/>
                                </a:lnTo>
                                <a:cubicBezTo>
                                  <a:pt x="464724" y="221642"/>
                                  <a:pt x="466159" y="223119"/>
                                  <a:pt x="467963" y="223171"/>
                                </a:cubicBezTo>
                                <a:lnTo>
                                  <a:pt x="574739" y="223171"/>
                                </a:lnTo>
                                <a:cubicBezTo>
                                  <a:pt x="576577" y="223171"/>
                                  <a:pt x="578072" y="221678"/>
                                  <a:pt x="578072" y="219837"/>
                                </a:cubicBezTo>
                                <a:close/>
                                <a:moveTo>
                                  <a:pt x="578072" y="274225"/>
                                </a:moveTo>
                                <a:lnTo>
                                  <a:pt x="578072" y="250412"/>
                                </a:lnTo>
                                <a:cubicBezTo>
                                  <a:pt x="578025" y="248608"/>
                                  <a:pt x="576539" y="247173"/>
                                  <a:pt x="574739" y="247174"/>
                                </a:cubicBezTo>
                                <a:lnTo>
                                  <a:pt x="467963" y="247174"/>
                                </a:lnTo>
                                <a:cubicBezTo>
                                  <a:pt x="466174" y="247174"/>
                                  <a:pt x="464725" y="248623"/>
                                  <a:pt x="464725" y="250412"/>
                                </a:cubicBezTo>
                                <a:lnTo>
                                  <a:pt x="464725" y="274225"/>
                                </a:lnTo>
                                <a:cubicBezTo>
                                  <a:pt x="464725" y="276014"/>
                                  <a:pt x="466174" y="277463"/>
                                  <a:pt x="467963" y="277463"/>
                                </a:cubicBezTo>
                                <a:lnTo>
                                  <a:pt x="574739" y="277463"/>
                                </a:lnTo>
                                <a:cubicBezTo>
                                  <a:pt x="576539" y="277464"/>
                                  <a:pt x="578025" y="276029"/>
                                  <a:pt x="578072" y="274225"/>
                                </a:cubicBezTo>
                                <a:close/>
                                <a:moveTo>
                                  <a:pt x="578072" y="328517"/>
                                </a:moveTo>
                                <a:lnTo>
                                  <a:pt x="578072" y="305086"/>
                                </a:lnTo>
                                <a:cubicBezTo>
                                  <a:pt x="578025" y="303282"/>
                                  <a:pt x="576539" y="301846"/>
                                  <a:pt x="574739" y="301847"/>
                                </a:cubicBezTo>
                                <a:lnTo>
                                  <a:pt x="467963" y="301847"/>
                                </a:lnTo>
                                <a:cubicBezTo>
                                  <a:pt x="466174" y="301847"/>
                                  <a:pt x="464725" y="303297"/>
                                  <a:pt x="464725" y="305086"/>
                                </a:cubicBezTo>
                                <a:lnTo>
                                  <a:pt x="464725" y="328517"/>
                                </a:lnTo>
                                <a:cubicBezTo>
                                  <a:pt x="464724" y="330322"/>
                                  <a:pt x="466159" y="331800"/>
                                  <a:pt x="467963" y="331851"/>
                                </a:cubicBezTo>
                                <a:lnTo>
                                  <a:pt x="574739" y="331851"/>
                                </a:lnTo>
                                <a:cubicBezTo>
                                  <a:pt x="576577" y="331851"/>
                                  <a:pt x="578072" y="330358"/>
                                  <a:pt x="578072" y="328517"/>
                                </a:cubicBezTo>
                                <a:close/>
                                <a:moveTo>
                                  <a:pt x="578072" y="382905"/>
                                </a:moveTo>
                                <a:lnTo>
                                  <a:pt x="578072" y="359474"/>
                                </a:lnTo>
                                <a:cubicBezTo>
                                  <a:pt x="578025" y="357669"/>
                                  <a:pt x="576539" y="356234"/>
                                  <a:pt x="574739" y="356235"/>
                                </a:cubicBezTo>
                                <a:lnTo>
                                  <a:pt x="467963" y="356235"/>
                                </a:lnTo>
                                <a:cubicBezTo>
                                  <a:pt x="466174" y="356235"/>
                                  <a:pt x="464725" y="357685"/>
                                  <a:pt x="464725" y="359474"/>
                                </a:cubicBezTo>
                                <a:lnTo>
                                  <a:pt x="464725" y="382905"/>
                                </a:lnTo>
                                <a:cubicBezTo>
                                  <a:pt x="464725" y="384694"/>
                                  <a:pt x="466174" y="386144"/>
                                  <a:pt x="467963" y="386144"/>
                                </a:cubicBezTo>
                                <a:lnTo>
                                  <a:pt x="574739" y="386144"/>
                                </a:lnTo>
                                <a:cubicBezTo>
                                  <a:pt x="576539" y="386144"/>
                                  <a:pt x="578025" y="384709"/>
                                  <a:pt x="578072" y="382905"/>
                                </a:cubicBezTo>
                                <a:close/>
                                <a:moveTo>
                                  <a:pt x="578072" y="437293"/>
                                </a:moveTo>
                                <a:lnTo>
                                  <a:pt x="578072" y="413861"/>
                                </a:lnTo>
                                <a:cubicBezTo>
                                  <a:pt x="578072" y="412020"/>
                                  <a:pt x="576577" y="410528"/>
                                  <a:pt x="574739" y="410528"/>
                                </a:cubicBezTo>
                                <a:lnTo>
                                  <a:pt x="467963" y="410528"/>
                                </a:lnTo>
                                <a:cubicBezTo>
                                  <a:pt x="466159" y="410579"/>
                                  <a:pt x="464724" y="412056"/>
                                  <a:pt x="464725" y="413861"/>
                                </a:cubicBezTo>
                                <a:lnTo>
                                  <a:pt x="464725" y="437293"/>
                                </a:lnTo>
                                <a:cubicBezTo>
                                  <a:pt x="464725" y="439082"/>
                                  <a:pt x="466174" y="440531"/>
                                  <a:pt x="467963" y="440531"/>
                                </a:cubicBezTo>
                                <a:lnTo>
                                  <a:pt x="574739" y="440531"/>
                                </a:lnTo>
                                <a:cubicBezTo>
                                  <a:pt x="576539" y="440532"/>
                                  <a:pt x="578025" y="439097"/>
                                  <a:pt x="578072" y="437293"/>
                                </a:cubicBezTo>
                                <a:close/>
                                <a:moveTo>
                                  <a:pt x="578072" y="491585"/>
                                </a:moveTo>
                                <a:lnTo>
                                  <a:pt x="578072" y="468154"/>
                                </a:lnTo>
                                <a:cubicBezTo>
                                  <a:pt x="578025" y="466350"/>
                                  <a:pt x="576539" y="464914"/>
                                  <a:pt x="574739" y="464915"/>
                                </a:cubicBezTo>
                                <a:lnTo>
                                  <a:pt x="467963" y="464915"/>
                                </a:lnTo>
                                <a:cubicBezTo>
                                  <a:pt x="466174" y="464915"/>
                                  <a:pt x="464725" y="466365"/>
                                  <a:pt x="464725" y="468154"/>
                                </a:cubicBezTo>
                                <a:lnTo>
                                  <a:pt x="464725" y="491585"/>
                                </a:lnTo>
                                <a:cubicBezTo>
                                  <a:pt x="464724" y="493390"/>
                                  <a:pt x="466159" y="494868"/>
                                  <a:pt x="467963" y="494919"/>
                                </a:cubicBezTo>
                                <a:lnTo>
                                  <a:pt x="574739" y="494919"/>
                                </a:lnTo>
                                <a:cubicBezTo>
                                  <a:pt x="576577" y="494919"/>
                                  <a:pt x="578072" y="493426"/>
                                  <a:pt x="578072" y="491585"/>
                                </a:cubicBezTo>
                                <a:close/>
                                <a:moveTo>
                                  <a:pt x="411289" y="382905"/>
                                </a:moveTo>
                                <a:lnTo>
                                  <a:pt x="411289" y="359474"/>
                                </a:lnTo>
                                <a:cubicBezTo>
                                  <a:pt x="411289" y="357685"/>
                                  <a:pt x="409840" y="356235"/>
                                  <a:pt x="408051" y="356235"/>
                                </a:cubicBezTo>
                                <a:lnTo>
                                  <a:pt x="3239" y="356235"/>
                                </a:lnTo>
                                <a:cubicBezTo>
                                  <a:pt x="1450" y="356235"/>
                                  <a:pt x="0" y="357685"/>
                                  <a:pt x="0" y="359474"/>
                                </a:cubicBezTo>
                                <a:lnTo>
                                  <a:pt x="0" y="382905"/>
                                </a:lnTo>
                                <a:cubicBezTo>
                                  <a:pt x="0" y="384694"/>
                                  <a:pt x="1450" y="386144"/>
                                  <a:pt x="3239" y="386144"/>
                                </a:cubicBezTo>
                                <a:lnTo>
                                  <a:pt x="408051" y="386144"/>
                                </a:lnTo>
                                <a:cubicBezTo>
                                  <a:pt x="409840" y="386144"/>
                                  <a:pt x="411289" y="384694"/>
                                  <a:pt x="411289" y="382905"/>
                                </a:cubicBezTo>
                                <a:close/>
                                <a:moveTo>
                                  <a:pt x="411289" y="491585"/>
                                </a:moveTo>
                                <a:lnTo>
                                  <a:pt x="411289" y="468154"/>
                                </a:lnTo>
                                <a:cubicBezTo>
                                  <a:pt x="411289" y="466365"/>
                                  <a:pt x="409840" y="464915"/>
                                  <a:pt x="408051" y="464915"/>
                                </a:cubicBezTo>
                                <a:lnTo>
                                  <a:pt x="3239" y="464915"/>
                                </a:lnTo>
                                <a:cubicBezTo>
                                  <a:pt x="1450" y="464915"/>
                                  <a:pt x="0" y="466365"/>
                                  <a:pt x="0" y="468154"/>
                                </a:cubicBezTo>
                                <a:lnTo>
                                  <a:pt x="0" y="491585"/>
                                </a:lnTo>
                                <a:cubicBezTo>
                                  <a:pt x="-1" y="493390"/>
                                  <a:pt x="1434" y="494868"/>
                                  <a:pt x="3239" y="494919"/>
                                </a:cubicBezTo>
                                <a:lnTo>
                                  <a:pt x="408051" y="494919"/>
                                </a:lnTo>
                                <a:cubicBezTo>
                                  <a:pt x="409855" y="494868"/>
                                  <a:pt x="411291" y="493390"/>
                                  <a:pt x="411289" y="491585"/>
                                </a:cubicBezTo>
                                <a:close/>
                                <a:moveTo>
                                  <a:pt x="1660589" y="413290"/>
                                </a:moveTo>
                                <a:lnTo>
                                  <a:pt x="1653064" y="409766"/>
                                </a:lnTo>
                                <a:lnTo>
                                  <a:pt x="1645158" y="424910"/>
                                </a:lnTo>
                                <a:lnTo>
                                  <a:pt x="1652778" y="424910"/>
                                </a:lnTo>
                                <a:close/>
                                <a:moveTo>
                                  <a:pt x="1646682" y="412337"/>
                                </a:moveTo>
                                <a:lnTo>
                                  <a:pt x="1639443" y="409480"/>
                                </a:lnTo>
                                <a:lnTo>
                                  <a:pt x="1631537" y="424625"/>
                                </a:lnTo>
                                <a:lnTo>
                                  <a:pt x="1639062" y="424625"/>
                                </a:lnTo>
                                <a:close/>
                                <a:moveTo>
                                  <a:pt x="1959769" y="491300"/>
                                </a:moveTo>
                                <a:lnTo>
                                  <a:pt x="1959769" y="468154"/>
                                </a:lnTo>
                                <a:cubicBezTo>
                                  <a:pt x="1959769" y="466365"/>
                                  <a:pt x="1958321" y="464915"/>
                                  <a:pt x="1956530" y="464915"/>
                                </a:cubicBezTo>
                                <a:lnTo>
                                  <a:pt x="1812131" y="464915"/>
                                </a:lnTo>
                                <a:cubicBezTo>
                                  <a:pt x="1810341" y="464915"/>
                                  <a:pt x="1808893" y="466365"/>
                                  <a:pt x="1808893" y="468154"/>
                                </a:cubicBezTo>
                                <a:lnTo>
                                  <a:pt x="1808893" y="491585"/>
                                </a:lnTo>
                                <a:cubicBezTo>
                                  <a:pt x="1808893" y="493390"/>
                                  <a:pt x="1810331" y="494868"/>
                                  <a:pt x="1812131" y="494919"/>
                                </a:cubicBezTo>
                                <a:lnTo>
                                  <a:pt x="1956530" y="494919"/>
                                </a:lnTo>
                                <a:cubicBezTo>
                                  <a:pt x="1958331" y="494868"/>
                                  <a:pt x="1959769" y="493390"/>
                                  <a:pt x="1959769" y="491585"/>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 name="Freeform: Shape 3">
                          <a:extLst>
                            <a:ext uri="{FF2B5EF4-FFF2-40B4-BE49-F238E27FC236}">
                              <a16:creationId xmlns:a16="http://schemas.microsoft.com/office/drawing/2014/main" id="{AB3CBDB5-7E14-4CC7-B84F-2DE73FECDC2A}"/>
                            </a:ext>
                          </a:extLst>
                        </wps:cNvPr>
                        <wps:cNvSpPr/>
                        <wps:spPr>
                          <a:xfrm rot="5400000">
                            <a:off x="280114" y="145496"/>
                            <a:ext cx="30003" cy="286797"/>
                          </a:xfrm>
                          <a:custGeom>
                            <a:avLst/>
                            <a:gdLst>
                              <a:gd name="connsiteX0" fmla="*/ 26765 w 30003"/>
                              <a:gd name="connsiteY0" fmla="*/ 0 h 286797"/>
                              <a:gd name="connsiteX1" fmla="*/ 30004 w 30003"/>
                              <a:gd name="connsiteY1" fmla="*/ 3239 h 286797"/>
                              <a:gd name="connsiteX2" fmla="*/ 30004 w 30003"/>
                              <a:gd name="connsiteY2" fmla="*/ 283559 h 286797"/>
                              <a:gd name="connsiteX3" fmla="*/ 26765 w 30003"/>
                              <a:gd name="connsiteY3" fmla="*/ 286798 h 286797"/>
                              <a:gd name="connsiteX4" fmla="*/ 3239 w 30003"/>
                              <a:gd name="connsiteY4" fmla="*/ 286798 h 286797"/>
                              <a:gd name="connsiteX5" fmla="*/ 0 w 30003"/>
                              <a:gd name="connsiteY5" fmla="*/ 283559 h 286797"/>
                              <a:gd name="connsiteX6" fmla="*/ 0 w 30003"/>
                              <a:gd name="connsiteY6" fmla="*/ 3238 h 286797"/>
                              <a:gd name="connsiteX7" fmla="*/ 3239 w 30003"/>
                              <a:gd name="connsiteY7" fmla="*/ 0 h 2867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003" h="286797">
                                <a:moveTo>
                                  <a:pt x="26765" y="0"/>
                                </a:moveTo>
                                <a:cubicBezTo>
                                  <a:pt x="28554" y="0"/>
                                  <a:pt x="30004" y="1450"/>
                                  <a:pt x="30004" y="3239"/>
                                </a:cubicBezTo>
                                <a:lnTo>
                                  <a:pt x="30004" y="283559"/>
                                </a:lnTo>
                                <a:cubicBezTo>
                                  <a:pt x="30004" y="285348"/>
                                  <a:pt x="28554" y="286798"/>
                                  <a:pt x="26765" y="286798"/>
                                </a:cubicBezTo>
                                <a:lnTo>
                                  <a:pt x="3239" y="286798"/>
                                </a:lnTo>
                                <a:cubicBezTo>
                                  <a:pt x="1450" y="286798"/>
                                  <a:pt x="0" y="285348"/>
                                  <a:pt x="0" y="283559"/>
                                </a:cubicBezTo>
                                <a:lnTo>
                                  <a:pt x="0" y="3238"/>
                                </a:lnTo>
                                <a:cubicBezTo>
                                  <a:pt x="0" y="1450"/>
                                  <a:pt x="1450" y="0"/>
                                  <a:pt x="3239" y="0"/>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8EB645D" id="Graphic 6" o:spid="_x0000_s1026" style="width:177.2pt;height:44.85pt;mso-position-horizontal-relative:char;mso-position-vertical-relative:line" coordorigin="381,-1371" coordsize="19597,4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">
                <v:shape id="Freeform: Shape 2" o:spid="_x0000_s1027" style="position:absolute;left:381;top:-1371;width:19597;height:4964;visibility:visible;mso-wrap-style:square;v-text-anchor:middle" coordsize="1959768,496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" path="m117157,317087v,-9525,1143,-12382,12192,-13049c208827,300837,282760,262439,331089,199263v35157,-44203,55191,-98527,57150,-154972c388810,31528,399288,33052,407289,33052v11240,,8954,6763,8668,13144c409736,179091,316638,291972,187357,323374v-18457,4335,-37264,7013,-56198,8001c117253,332804,117062,332423,117157,317087xm360712,46482v667,-6953,1238,-12763,-9525,-12859c343567,33623,333661,31242,333375,44672v-306,22697,-5029,45117,-13907,66009c283559,196406,219170,244031,126968,250031v-13144,953,-10287,11621,-9525,18384c117443,277940,122396,277940,129064,277273v11074,-663,22106,-1902,33052,-3715c270144,253421,351310,163439,360235,53912v96,-2477,191,-4953,477,-7430xm816959,76676v14250,283,27985,5311,39053,14288l872395,67342c864899,61103,856307,56321,847058,53245v-9191,-3208,-18840,-4882,-28575,-4953c805024,47837,791804,51931,780955,59912v-9544,7575,-14888,19258,-14383,31433c765620,102704,769944,113870,778288,121634v11077,7827,23717,13156,37052,15621c822855,138695,830094,141333,836771,145066v3458,2305,5468,6231,5334,10382c842267,159537,840372,163436,837057,165830v-4134,2757,-9049,4095,-14002,3810c806587,168272,791156,160999,779621,149162r-19050,23622c777116,189064,799367,198226,822579,198311v13887,664,27556,-3623,38576,-12097c870699,178493,876081,166763,875729,154496v761,-11080,-3429,-21926,-11431,-29623c855040,117249,844048,112016,832294,109633v-9143,-1779,-18021,-4757,-26384,-8858c802310,98698,800119,94832,800195,90678v-143,-3944,1591,-7724,4668,-10192c808377,77937,812616,76600,816959,76676xm1015841,196691r,-28575l938784,168116r76200,-94392l1014984,51530r-118110,l896874,79629r73533,l894207,174879r,22193l1015841,196691xm1044416,51530r,145161l1151382,196691r,-28575l1076801,168116r,-30194l1141762,137922r,-27622l1076801,110300r,-29909l1149096,80391r,-28575l1044416,51530xm1137476,13430l1105281,r-26384,36671l1108615,36671r28861,-23241xm1217200,156305v-8630,-8765,-13164,-20768,-12478,-33051c1204141,111174,1208875,99444,1217676,91154v8373,-7946,19507,-12319,31052,-12192c1263739,78871,1277893,85948,1286828,98012r20193,-22860c1292152,57600,1270206,47636,1247204,48006v-20165,-462,-39653,7271,-54007,21431c1178585,83506,1170565,103072,1171099,123349v-591,20072,7286,39468,21717,53435c1224429,206360,1274035,204707,1303620,173089v905,-967,1781,-1959,2639,-2972l1285494,148781v-9192,12264,-23727,19353,-39052,19050c1235316,168083,1224591,163701,1216819,155734r381,571xm1422273,112776r-57721,l1364552,51530r-32385,l1332167,196691r32385,l1364552,139541r57721,l1422273,196691r32385,l1454658,51530r-32385,l1422273,112776xm1490472,51530r,145161l1597343,196691r,-28575l1522857,168116r,-30194l1587818,137922r,-27622l1522857,110300r,-29909l1595057,80391r,-28575l1490472,51530xm1727740,144971l1656493,51530r-30766,l1625727,196691r32385,l1658112,105728r69152,90963l1759649,196691r,-145161l1727264,51530r476,93441xm1858232,139351r50292,-87821l1873377,51530r-31337,54007l1810703,51530r-35052,l1825847,139351r,57150l1858232,196501r,-57150xm1924050,196501r32385,l1956435,51530r-32385,l1924050,196501xm770287,229362r,144875l877157,374237r,-28575l802672,345662r,-30003l867632,315659r,-27147l802672,288512r,-30289l874871,258223r,-28575l770287,229362xm1002506,340424v-8610,4554,-18269,6756,-28003,6381c963692,346798,953367,342356,945928,334518v-8325,-8898,-12688,-20787,-12097,-32956c933250,289259,937851,277275,946499,268510v8201,-8311,19479,-12862,31147,-12573c983694,255894,989695,256960,995363,259080v6581,2913,12639,6905,17906,11811l1030129,246602v-14821,-13520,-34233,-20879,-54293,-20574c955872,225663,936612,233434,922496,247555v-14773,13992,-22974,33565,-22574,53911c899274,321652,907199,341168,921734,355187v14259,14044,33624,21678,53626,21146c997868,377573,1019766,368784,1035177,352330r,-51816l1002506,300514r,39910xm1126331,317183r49816,-87821l1141000,229362r-31337,53912l1078325,229362r-35052,l1093851,317087r,57150l1126236,374237r95,-57054xm1194435,229362r,144875l1301401,374237r,-28575l1226820,345662r,-30003l1291781,315659r,-27147l1226820,288512r,-30289l1299115,258223r,-28575l1194435,229362xm1435036,257366r,-28004l1320736,229362r,28004l1361885,257366r,116871l1394270,374237r,-116871l1435036,257366xm1460945,229362r,144875l1567910,374237r,-28575l1493330,345662r,-30003l1558385,315659r,-27147l1493330,288512r,-30289l1565624,258223r,-28575l1460945,229362xm1728597,374237r32385,l1760982,229362r-43624,l1679829,309086r-36957,-79724l1599057,229362r,144875l1631442,374237r,-91154l1670399,362426r19050,l1728597,283083r,91154xm766572,466725r,-34861l755999,431864r,35337c755542,474903,758228,482460,763429,488156v10849,9702,27251,9702,38100,c806844,482524,809568,474929,809054,467201r,-35337l798385,431864r,34861c798671,471666,797147,476541,794099,480441v-2952,3348,-7248,5199,-11715,5048c777916,485682,773601,483822,770668,480441v-3020,-3906,-4477,-8794,-4096,-13716xm873443,479012l836867,431959r-10669,l826198,495014r10669,l836867,448913r35623,46006l884110,494919r,-63055l873443,431864r,47148xm901541,495014r10668,l912209,431864r-10668,l901541,495014xm983742,431959r-11906,l952786,479012,933736,431959r-11906,l947166,495014r11906,l983742,431959xm992791,431959r,63055l1038130,495014r,-10191l1003459,484823r,-16764l1033272,468059r,-9525l1003078,458534r,-16669l1036701,441865r,-9525l992791,431959xm1095851,436817v-6200,-3772,-13439,-5474,-20669,-4858l1051751,431959r,63055l1062419,495014r,-21336l1076325,473678r15050,21241l1104900,494919r-16478,-22955c1097194,469701,1102995,461354,1102043,452342v466,-5884,-1820,-11654,-6192,-15621l1095851,436817xm1075658,464153r-13239,l1062419,441484r13430,c1079954,441126,1084078,441917,1087755,443770v2477,2076,3734,5269,3334,8477c1091575,455755,1090374,459284,1087850,461772v-3705,2067,-7991,2869,-12192,2286l1075658,464153xm1145858,441865v2781,839,5343,2269,7524,4191l1159097,437960v-3048,-2472,-6543,-4347,-10287,-5525c1144943,431117,1140895,430440,1136809,430435v-5620,-209,-11154,1468,-15716,4762c1116873,438343,1114482,443371,1114711,448628v-381,4980,1724,9826,5620,12954c1122264,463129,1124417,464382,1126712,465296v3467,1192,7001,2209,10573,3048c1140657,469000,1143886,470258,1146810,472059v1838,1262,2886,3393,2762,5620c1149649,480019,1148534,482238,1146620,483584v-2439,1565,-5296,2331,-8192,2191c1131027,485552,1123969,482600,1118616,477488r-6667,8001c1119054,492043,1128379,495652,1138047,495586v5896,277,11706,-1545,16383,-5144c1158450,487197,1160736,482272,1160621,477107v353,-4699,-1476,-9300,-4953,-12477c1151401,461300,1146410,459015,1141095,457962v-4410,-791,-8687,-2236,-12668,-4286c1126484,452354,1125369,450118,1125474,447770v-162,-2307,981,-4511,2953,-5715c1130732,440711,1133380,440050,1136047,440150v3334,3,6648,550,9811,1619l1145858,441865xm1174433,495014r10668,l1185101,431864r-10668,l1174433,495014xm1245489,441674r,-9525l1196626,432149r,9525l1215676,441674r,53340l1226249,495014r,-53340l1245489,441674xm1281779,470249r23432,-38100l1293305,432149r-17241,28575l1258919,432149r-11620,l1270730,470249r,24956l1281494,495205r285,-24956xm1400270,463201v191,-8735,-3257,-17155,-9525,-23241c1377401,427284,1356465,427284,1343120,439960v-12839,12830,-12839,33637,-9,46472c1343111,486436,1343120,486439,1343120,486442v13345,12676,34281,12676,47625,c1396994,480244,1400346,471707,1399985,462915r285,286xm1389317,463201v142,6037,-2153,11876,-6382,16192c1374362,488152,1360313,488302,1351550,479728v-114,-111,-219,-222,-333,-335c1342701,470278,1342701,456124,1351217,447008v8572,-8759,22621,-8908,31384,-334c1382716,446784,1382820,446896,1382935,447008v4048,4292,6239,10008,6096,15907l1389317,463201xm1455992,442055r,-9525l1413986,432530r,63056l1423797,495586r,-26670l1452372,468916r,-9525l1423797,459391r,-17622l1455992,442055xm1536859,481775v-4515,2772,-9754,4132,-15050,3905c1516113,485816,1510598,483613,1506569,479584v-8506,-9083,-8506,-23207,,-32290c1510837,443140,1516618,440905,1522571,441103v2963,-46,5915,340,8763,1143c1534058,443232,1536583,444717,1538764,446627r5620,-8096c1538107,433178,1530058,430360,1521809,430625v-8715,-113,-17107,3325,-23241,9525c1485852,453145,1485852,473922,1498568,486918v6192,6229,14650,9669,23432,9525c1531487,497124,1540802,493648,1547527,486918r,-22670l1536192,464248r667,17527xm1585246,470249r23431,-38100l1597057,432149r-17240,28575l1562672,432149r-11716,l1574483,470249r,24956l1585246,495205r,-24956xm1678972,463201v228,-8740,-3229,-17175,-9525,-23241c1656102,427284,1635166,427284,1621822,439960v-12688,12898,-12688,33583,,46482c1635166,499118,1656102,499118,1669447,486442v6143,-6236,9363,-14785,8858,-23527l1678972,463201xm1668113,463201v105,6049,-2229,11886,-6477,16192c1653111,488126,1639119,488293,1630385,479768v-124,-124,-248,-249,-372,-375c1621355,470335,1621355,456067,1630013,447008v8525,-8732,22517,-8900,31252,-374c1661389,446758,1661512,446882,1661636,447008v3934,4343,6020,10050,5811,15907l1668113,463201xm1736503,437007v-6192,-3784,-13440,-5486,-20669,-4858l1692402,432149r,63056l1703070,495205r,-21527l1717072,473678r15049,21241l1745647,494919r-17050,-22955c1737360,469698,1743123,461337,1742123,452342v533,-5915,-1801,-11727,-6287,-15621l1736503,437007xm1716310,464344r-13240,l1703070,441484r13526,c1720701,441126,1724825,441917,1728502,443770v2476,2076,3734,5269,3334,8477c1732321,455755,1731121,459284,1728597,461772v-3943,2194,-8506,2998,-12954,2286l1716310,464344xm578072,56864r,-23526c578025,31533,576539,30098,574739,30099r-106776,c466174,30099,464725,31549,464725,33338r,23526c464725,58653,466174,60103,467963,60103r106776,c576539,60104,578025,58668,578072,56864xm578072,111157r,-23432c578025,85921,576539,84486,574739,84487r-106776,c466174,84487,464725,85936,464725,87725r,23432c464725,112946,466174,114395,467963,114395r106776,c576539,114396,578025,112961,578072,111157xm578072,165545r,-23432c578072,140272,576577,138779,574739,138779r-106776,c466159,138831,464724,140308,464725,142113r,23432c464725,167333,466174,168783,467963,168783r106776,c576539,168784,578025,167349,578072,165545xm578072,219837r,-23431c578025,194601,576539,193166,574739,193167r-106776,c466174,193167,464725,194617,464725,196406r,23431c464724,221642,466159,223119,467963,223171r106776,c576577,223171,578072,221678,578072,219837xm578072,274225r,-23813c578025,248608,576539,247173,574739,247174r-106776,c466174,247174,464725,248623,464725,250412r,23813c464725,276014,466174,277463,467963,277463r106776,c576539,277464,578025,276029,578072,274225xm578072,328517r,-23431c578025,303282,576539,301846,574739,301847r-106776,c466174,301847,464725,303297,464725,305086r,23431c464724,330322,466159,331800,467963,331851r106776,c576577,331851,578072,330358,578072,328517xm578072,382905r,-23431c578025,357669,576539,356234,574739,356235r-106776,c466174,356235,464725,357685,464725,359474r,23431c464725,384694,466174,386144,467963,386144r106776,c576539,386144,578025,384709,578072,382905xm578072,437293r,-23432c578072,412020,576577,410528,574739,410528r-106776,c466159,410579,464724,412056,464725,413861r,23432c464725,439082,466174,440531,467963,440531r106776,c576539,440532,578025,439097,578072,437293xm578072,491585r,-23431c578025,466350,576539,464914,574739,464915r-106776,c466174,464915,464725,466365,464725,468154r,23431c464724,493390,466159,494868,467963,494919r106776,c576577,494919,578072,493426,578072,491585xm411289,382905r,-23431c411289,357685,409840,356235,408051,356235r-404812,c1450,356235,,357685,,359474r,23431c,384694,1450,386144,3239,386144r404812,c409840,386144,411289,384694,411289,382905xm411289,491585r,-23431c411289,466365,409840,464915,408051,464915r-404812,c1450,464915,,466365,,468154r,23431c-1,493390,1434,494868,3239,494919r404812,c409855,494868,411291,493390,411289,491585xm1660589,413290r-7525,-3524l1645158,424910r7620,l1660589,413290xm1646682,412337r-7239,-2857l1631537,424625r7525,l1646682,412337xm1959769,491300r,-23146c1959769,466365,1958321,464915,1956530,464915r-144399,c1810341,464915,1808893,466365,1808893,468154r,23431c1808893,493390,1810331,494868,1812131,494919r144399,c1958331,494868,1959769,493390,1959769,491585r,-285xe" fillcolor="#242943" stroked="f">
                  <v:stroke joinstyle="miter"/>
                  <v:path arrowok="t" o:connecttype="custom" o:connectlocs="117157,317086;129349,304037;331089,199263;388239,44291;407289,33052;415957,46196;187357,323373;131159,331374;117157,317086;360712,46482;351187,33623;333375,44672;319468,110681;126968,250030;117443,268414;129064,277272;162116,273557;360235,53912;360712,46482;816959,76676;856012,90964;872395,67342;847058,53245;818483,48292;780955,59912;766572,91345;778288,121634;815340,137255;836771,145066;842105,155448;837057,165830;823055,169640;779621,149162;760571,172784;822579,198311;861155,186214;875729,154496;864298,124873;832294,109633;805910,100775;800195,90678;804863,80486;816959,76676;1015841,196691;1015841,168116;938784,168116;1014984,73724;1014984,51530;896874,51530;896874,79629;970407,79629;894207,174879;894207,197072;1044416,51530;1044416,196691;1151382,196691;1151382,168116;1076801,168116;1076801,137922;1141762,137922;1141762,110300;1076801,110300;1076801,80391;1149096,80391;1149096,51816;1137476,13430;1105281,0;1078897,36671;1108615,36671;1217200,156305;1204722,123254;1217676,91154;1248728,78962;1286828,98012;1307021,75152;1247204,48006;1193197,69437;1171099,123349;1192816,176784;1303620,173089;1306259,170117;1285494,148781;1246442,167831;1216819,155734;1422273,112776;1364552,112776;1364552,51530;1332167,51530;1332167,196691;1364552,196691;1364552,139541;1422273,139541;1422273,196691;1454658,196691;1454658,51530;1422273,51530;1490472,51530;1490472,196691;1597343,196691;1597343,168116;1522857,168116;1522857,137922;1587818,137922;1587818,110300;1522857,110300;1522857,80391;1595057,80391;1595057,51816;1727740,144971;1656493,51530;1625727,51530;1625727,196691;1658112,196691;1658112,105728;1727264,196691;1759649,196691;1759649,51530;1727264,51530;1858232,139351;1908524,51530;1873377,51530;1842040,105537;1810703,51530;1775651,51530;1825847,139351;1825847,196501;1858232,196501;1924050,196501;1956435,196501;1956435,51530;1924050,51530;770287,229362;770287,374236;877157,374236;877157,345661;802672,345661;802672,315658;867632,315658;867632,288511;802672,288511;802672,258222;874871,258222;874871,229648;1002506,340423;974503,346804;945928,334517;933831,301561;946499,268509;977646,255936;995363,259079;1013269,270890;1030129,246602;975836,226028;922496,247555;899922,301465;921734,355186;975360,376332;1035177,352329;1035177,300513;1002506,300513;1126331,317182;1176147,229362;1141000,229362;1109663,283273;1078325,229362;1043273,229362;1093851,317086;1093851,374236;1126236,374236;1194435,229362;1194435,374236;1301401,374236;1301401,345661;1226820,345661;1226820,315658;1291781,315658;1291781,288511;1226820,288511;1226820,258222;1299115,258222;1299115,229648;1435036,257365;1435036,229362;1320736,229362;1320736,257365;1361885,257365;1361885,374236;1394270,374236;1394270,257365;1460945,229362;1460945,374236;1567910,374236;1567910,345661;1493330,345661;1493330,315658;1558385,315658;1558385,288511;1493330,288511;1493330,258222;1565624,258222;1565624,229648;1728597,374236;1760982,374236;1760982,229362;1717358,229362;1679829,309085;1642872,229362;1599057,229362;1599057,374236;1631442,374236;1631442,283082;1670399,362425;1689449,362425;1728597,283082;766572,466724;766572,431863;755999,431863;755999,467200;763429,488155;801529,488155;809054,467200;809054,431863;798385,431863;798385,466724;794099,480440;782384,485488;770668,480440;766572,466724;873443,479011;836867,431958;826198,431958;826198,495013;836867,495013;836867,448912;872490,494918;884110,494918;884110,431863;873443,431863;901541,495013;912209,495013;912209,431863;901541,431863;983742,431958;971836,431958;952786,479011;933736,431958;921830,431958;947166,495013;959072,495013;992791,431958;992791,495013;1038130,495013;1038130,484822;1003459,484822;1003459,468058;1033272,468058;1033272,458533;1003078,458533;1003078,441864;1036701,441864;1036701,432339;1095851,436816;1075182,431958;1051751,431958;1051751,495013;1062419,495013;1062419,473677;1076325,473677;1091375,494918;1104900,494918;1088422,471963;1102043,452341;1095851,436720;1075658,464152;1062419,464152;1062419,441483;1075849,441483;1087755,443769;1091089,452246;1087850,461771;1075658,464057;1145858,441864;1153382,446055;1159097,437959;1148810,432434;1136809,430434;1121093,435196;1114711,448627;1120331,461581;1126712,465295;1137285,468343;1146810,472058;1149572,477678;1146620,483583;1138428,485774;1118616,477487;1111949,485488;1138047,495585;1154430,490441;1160621,477106;1155668,464629;1141095,457961;1128427,453675;1125474,447769;1128427,442054;1136047,440149;1145858,441768;1174433,495013;1185101,495013;1185101,431863;1174433,431863;1245489,441673;1245489,432148;1196626,432148;1196626,441673;1215676,441673;1215676,495013;1226249,495013;1226249,441673;1281779,470248;1305211,432148;1293305,432148;1276064,460723;1258919,432148;1247299,432148;1270730,470248;1270730,495204;1281494,495204;1400270,463200;1390745,439959;1343120,439959;1343111,486431;1343120,486441;1390745,486441;1399985,462914;1389317,463200;1382935,479392;1351550,479727;1351217,479392;1351217,447007;1382601,446673;1382935,447007;1389031,462914;1455992,442054;1455992,432529;1413986,432529;1413986,495585;1423797,495585;1423797,468915;1452372,468915;1452372,459390;1423797,459390;1423797,441768;1536859,481774;1521809,485679;1506569,479583;1506569,447293;1522571,441102;1531334,442245;1538764,446626;1544384,438530;1521809,430624;1498568,440149;1498568,486917;1522000,496442;1547527,486917;1547527,464247;1536192,464247;1585246,470248;1608677,432148;1597057,432148;1579817,460723;1562672,432148;1550956,432148;1574483,470248;1574483,495204;1585246,495204;1678972,463200;1669447,439959;1621822,439959;1621822,486441;1669447,486441;1678305,462914;1668113,463200;1661636,479392;1630385,479767;1630013,479392;1630013,447007;1661265,446633;1661636,447007;1667447,462914;1736503,437006;1715834,432148;1692402,432148;1692402,495204;1703070,495204;1703070,473677;1717072,473677;1732121,494918;1745647,494918;1728597,471963;1742123,452341;1735836,436720;1716310,464343;1703070,464343;1703070,441483;1716596,441483;1728502,443769;1731836,452246;1728597,461771;1715643,464057;578072,56864;578072,33338;574739,30099;467963,30099;464725,33338;464725,56864;467963,60103;574739,60103;578072,56864;578072,111157;578072,87725;574739,84487;467963,84487;464725,87725;464725,111157;467963,114395;574739,114395;578072,111157;578072,165545;578072,142113;574739,138779;467963,138779;464725,142113;464725,165545;467963,168783;574739,168783;578072,165545;578072,219837;578072,196406;574739,193167;467963,193167;464725,196406;464725,219837;467963,223171;574739,223171;578072,219837;578072,274224;578072,250411;574739,247174;467963,247174;464725,250411;464725,274224;467963,277462;574739,277462;578072,274224;578072,328516;578072,305085;574739,301846;467963,301846;464725,305085;464725,328516;467963,331850;574739,331850;578072,328516;578072,382904;578072,359473;574739,356234;467963,356234;464725,359473;464725,382904;467963,386143;574739,386143;578072,382904;578072,437292;578072,413860;574739,410527;467963,410527;464725,413860;464725,437292;467963,440530;574739,440530;578072,437292;578072,491584;578072,468153;574739,464914;467963,464914;464725,468153;464725,491584;467963,494918;574739,494918;578072,491584;411289,382904;411289,359473;408051,356234;3239,356234;0,359473;0,382904;3239,386143;408051,386143;411289,382904;411289,491584;411289,468153;408051,464914;3239,464914;0,468153;0,491584;3239,494918;408051,494918;411289,491584;1660589,413289;1653064,409765;1645158,424909;1652778,424909;1646682,412336;1639443,409479;1631537,424624;1639062,424624;1959769,491299;1959769,468153;1956530,464914;1812131,464914;1808893,468153;1808893,491584;1812131,494918;1956530,494918;1959769,491584"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v:shape id="Freeform: Shape 3" o:spid="_x0000_s1028" style="position:absolute;left:2801;top:1454;width:300;height:2868;rotation:90;visibility:visible;mso-wrap-style:square;v-text-anchor:middle" coordsize="30003,28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" path="m26765,v1789,,3239,1450,3239,3239l30004,283559v,1789,-1450,3239,-3239,3239l3239,286798c1450,286798,,285348,,283559l,3238c,1450,1450,,3239,l26765,xe" fillcolor="#51adca" stroked="f">
                  <v:stroke joinstyle="miter"/>
                  <v:path arrowok="t" o:connecttype="custom" o:connectlocs="26765,0;30004,3239;30004,283559;26765,286798;3239,286798;0,283559;0,3238;3239,0" o:connectangles="0,0,0,0,0,0,0,0"/>
                </v:shape>
                <w10:anchorlock/>
              </v:group>
            </w:pict>
          </mc:Fallback>
        </mc:AlternateContent>
      </w:r>
    </w:p>
    <w:p w14:paraId="0F54D55A" w14:textId="77777777" w:rsidR="000B2812" w:rsidRPr="000838D3" w:rsidRDefault="000B2812" w:rsidP="000B2812">
      <w:pPr>
        <w:tabs>
          <w:tab w:val="right" w:pos="8787"/>
          <w:tab w:val="right" w:pos="9645"/>
        </w:tabs>
        <w:spacing w:before="600"/>
        <w:jc w:val="center"/>
        <w:rPr>
          <w:rFonts w:cs="Times New Roman"/>
          <w:color w:val="800000"/>
        </w:rPr>
      </w:pPr>
      <w:r w:rsidRPr="000838D3">
        <w:rPr>
          <w:rFonts w:eastAsia="Times New Roman" w:cs="Times New Roman"/>
          <w:noProof/>
          <w:color w:val="800000"/>
        </w:rPr>
        <mc:AlternateContent>
          <mc:Choice Requires="wpg">
            <w:drawing>
              <wp:inline distT="0" distB="0" distL="0" distR="0" wp14:anchorId="6335540D" wp14:editId="0FE65DD4">
                <wp:extent cx="2393950" cy="549488"/>
                <wp:effectExtent l="0" t="0" r="6350" b="3175"/>
                <wp:docPr id="4" name="Graphic 4"/>
                <wp:cNvGraphicFramePr/>
                <a:graphic xmlns:a="http://schemas.openxmlformats.org/drawingml/2006/main">
                  <a:graphicData uri="http://schemas.microsoft.com/office/word/2010/wordprocessingGroup">
                    <wpg:wgp>
                      <wpg:cNvGrpSpPr/>
                      <wpg:grpSpPr>
                        <a:xfrm>
                          <a:off x="0" y="0"/>
                          <a:ext cx="2393950" cy="549488"/>
                          <a:chOff x="0" y="0"/>
                          <a:chExt cx="2014750" cy="462338"/>
                        </a:xfrm>
                        <a:solidFill>
                          <a:schemeClr val="accent1"/>
                        </a:solidFill>
                      </wpg:grpSpPr>
                      <wps:wsp>
                        <wps:cNvPr id="5" name="Freeform: Shape 5"/>
                        <wps:cNvSpPr/>
                        <wps:spPr>
                          <a:xfrm>
                            <a:off x="187378" y="61615"/>
                            <a:ext cx="95630" cy="95631"/>
                          </a:xfrm>
                          <a:custGeom>
                            <a:avLst/>
                            <a:gdLst>
                              <a:gd name="connsiteX0" fmla="*/ 95631 w 95630"/>
                              <a:gd name="connsiteY0" fmla="*/ 47815 h 95631"/>
                              <a:gd name="connsiteX1" fmla="*/ 47816 w 95630"/>
                              <a:gd name="connsiteY1" fmla="*/ 95631 h 95631"/>
                              <a:gd name="connsiteX2" fmla="*/ 0 w 95630"/>
                              <a:gd name="connsiteY2" fmla="*/ 47815 h 95631"/>
                              <a:gd name="connsiteX3" fmla="*/ 47816 w 95630"/>
                              <a:gd name="connsiteY3" fmla="*/ 0 h 95631"/>
                              <a:gd name="connsiteX4" fmla="*/ 95631 w 95630"/>
                              <a:gd name="connsiteY4" fmla="*/ 47815 h 9563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5630" h="95631">
                                <a:moveTo>
                                  <a:pt x="95631" y="47815"/>
                                </a:moveTo>
                                <a:cubicBezTo>
                                  <a:pt x="95631" y="74223"/>
                                  <a:pt x="74223" y="95631"/>
                                  <a:pt x="47816" y="95631"/>
                                </a:cubicBezTo>
                                <a:cubicBezTo>
                                  <a:pt x="21408" y="95631"/>
                                  <a:pt x="0" y="74223"/>
                                  <a:pt x="0" y="47815"/>
                                </a:cubicBezTo>
                                <a:cubicBezTo>
                                  <a:pt x="0" y="21408"/>
                                  <a:pt x="21408" y="0"/>
                                  <a:pt x="47816" y="0"/>
                                </a:cubicBezTo>
                                <a:cubicBezTo>
                                  <a:pt x="74223" y="0"/>
                                  <a:pt x="95631" y="21408"/>
                                  <a:pt x="95631" y="47815"/>
                                </a:cubicBezTo>
                                <a:close/>
                              </a:path>
                            </a:pathLst>
                          </a:custGeom>
                          <a:solidFill>
                            <a:srgbClr val="51ADCA"/>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0" y="0"/>
                            <a:ext cx="2014750" cy="462338"/>
                          </a:xfrm>
                          <a:custGeom>
                            <a:avLst/>
                            <a:gdLst>
                              <a:gd name="connsiteX0" fmla="*/ 653913 w 2014750"/>
                              <a:gd name="connsiteY0" fmla="*/ 3036 h 462338"/>
                              <a:gd name="connsiteX1" fmla="*/ 683917 w 2014750"/>
                              <a:gd name="connsiteY1" fmla="*/ 3036 h 462338"/>
                              <a:gd name="connsiteX2" fmla="*/ 683917 w 2014750"/>
                              <a:gd name="connsiteY2" fmla="*/ 137339 h 462338"/>
                              <a:gd name="connsiteX3" fmla="*/ 653913 w 2014750"/>
                              <a:gd name="connsiteY3" fmla="*/ 137339 h 462338"/>
                              <a:gd name="connsiteX4" fmla="*/ 806313 w 2014750"/>
                              <a:gd name="connsiteY4" fmla="*/ 3036 h 462338"/>
                              <a:gd name="connsiteX5" fmla="*/ 836317 w 2014750"/>
                              <a:gd name="connsiteY5" fmla="*/ 3036 h 462338"/>
                              <a:gd name="connsiteX6" fmla="*/ 836317 w 2014750"/>
                              <a:gd name="connsiteY6" fmla="*/ 137339 h 462338"/>
                              <a:gd name="connsiteX7" fmla="*/ 806218 w 2014750"/>
                              <a:gd name="connsiteY7" fmla="*/ 137339 h 462338"/>
                              <a:gd name="connsiteX8" fmla="*/ 742305 w 2014750"/>
                              <a:gd name="connsiteY8" fmla="*/ 53233 h 462338"/>
                              <a:gd name="connsiteX9" fmla="*/ 742305 w 2014750"/>
                              <a:gd name="connsiteY9" fmla="*/ 137339 h 462338"/>
                              <a:gd name="connsiteX10" fmla="*/ 712301 w 2014750"/>
                              <a:gd name="connsiteY10" fmla="*/ 137339 h 462338"/>
                              <a:gd name="connsiteX11" fmla="*/ 712301 w 2014750"/>
                              <a:gd name="connsiteY11" fmla="*/ 3036 h 462338"/>
                              <a:gd name="connsiteX12" fmla="*/ 740876 w 2014750"/>
                              <a:gd name="connsiteY12" fmla="*/ 3036 h 462338"/>
                              <a:gd name="connsiteX13" fmla="*/ 806694 w 2014750"/>
                              <a:gd name="connsiteY13" fmla="*/ 89523 h 462338"/>
                              <a:gd name="connsiteX14" fmla="*/ 956998 w 2014750"/>
                              <a:gd name="connsiteY14" fmla="*/ 3036 h 462338"/>
                              <a:gd name="connsiteX15" fmla="*/ 956998 w 2014750"/>
                              <a:gd name="connsiteY15" fmla="*/ 29420 h 462338"/>
                              <a:gd name="connsiteX16" fmla="*/ 894705 w 2014750"/>
                              <a:gd name="connsiteY16" fmla="*/ 29420 h 462338"/>
                              <a:gd name="connsiteX17" fmla="*/ 894705 w 2014750"/>
                              <a:gd name="connsiteY17" fmla="*/ 57995 h 462338"/>
                              <a:gd name="connsiteX18" fmla="*/ 953950 w 2014750"/>
                              <a:gd name="connsiteY18" fmla="*/ 57995 h 462338"/>
                              <a:gd name="connsiteX19" fmla="*/ 953950 w 2014750"/>
                              <a:gd name="connsiteY19" fmla="*/ 84284 h 462338"/>
                              <a:gd name="connsiteX20" fmla="*/ 894705 w 2014750"/>
                              <a:gd name="connsiteY20" fmla="*/ 84284 h 462338"/>
                              <a:gd name="connsiteX21" fmla="*/ 894705 w 2014750"/>
                              <a:gd name="connsiteY21" fmla="*/ 136958 h 462338"/>
                              <a:gd name="connsiteX22" fmla="*/ 864796 w 2014750"/>
                              <a:gd name="connsiteY22" fmla="*/ 136958 h 462338"/>
                              <a:gd name="connsiteX23" fmla="*/ 864796 w 2014750"/>
                              <a:gd name="connsiteY23" fmla="*/ 3036 h 462338"/>
                              <a:gd name="connsiteX24" fmla="*/ 1090348 w 2014750"/>
                              <a:gd name="connsiteY24" fmla="*/ 118765 h 462338"/>
                              <a:gd name="connsiteX25" fmla="*/ 990050 w 2014750"/>
                              <a:gd name="connsiteY25" fmla="*/ 118765 h 462338"/>
                              <a:gd name="connsiteX26" fmla="*/ 990050 w 2014750"/>
                              <a:gd name="connsiteY26" fmla="*/ 19895 h 462338"/>
                              <a:gd name="connsiteX27" fmla="*/ 1090348 w 2014750"/>
                              <a:gd name="connsiteY27" fmla="*/ 19895 h 462338"/>
                              <a:gd name="connsiteX28" fmla="*/ 1090348 w 2014750"/>
                              <a:gd name="connsiteY28" fmla="*/ 118765 h 462338"/>
                              <a:gd name="connsiteX29" fmla="*/ 1080157 w 2014750"/>
                              <a:gd name="connsiteY29" fmla="*/ 69425 h 462338"/>
                              <a:gd name="connsiteX30" fmla="*/ 1069108 w 2014750"/>
                              <a:gd name="connsiteY30" fmla="*/ 38755 h 462338"/>
                              <a:gd name="connsiteX31" fmla="*/ 1015301 w 2014750"/>
                              <a:gd name="connsiteY31" fmla="*/ 35886 h 462338"/>
                              <a:gd name="connsiteX32" fmla="*/ 1012434 w 2014750"/>
                              <a:gd name="connsiteY32" fmla="*/ 38755 h 462338"/>
                              <a:gd name="connsiteX33" fmla="*/ 1012434 w 2014750"/>
                              <a:gd name="connsiteY33" fmla="*/ 100001 h 462338"/>
                              <a:gd name="connsiteX34" fmla="*/ 1066241 w 2014750"/>
                              <a:gd name="connsiteY34" fmla="*/ 102870 h 462338"/>
                              <a:gd name="connsiteX35" fmla="*/ 1069108 w 2014750"/>
                              <a:gd name="connsiteY35" fmla="*/ 100001 h 462338"/>
                              <a:gd name="connsiteX36" fmla="*/ 1080442 w 2014750"/>
                              <a:gd name="connsiteY36" fmla="*/ 69425 h 462338"/>
                              <a:gd name="connsiteX37" fmla="*/ 1240558 w 2014750"/>
                              <a:gd name="connsiteY37" fmla="*/ 47613 h 462338"/>
                              <a:gd name="connsiteX38" fmla="*/ 1215031 w 2014750"/>
                              <a:gd name="connsiteY38" fmla="*/ 89333 h 462338"/>
                              <a:gd name="connsiteX39" fmla="*/ 1249035 w 2014750"/>
                              <a:gd name="connsiteY39" fmla="*/ 136958 h 462338"/>
                              <a:gd name="connsiteX40" fmla="*/ 1211983 w 2014750"/>
                              <a:gd name="connsiteY40" fmla="*/ 136958 h 462338"/>
                              <a:gd name="connsiteX41" fmla="*/ 1182169 w 2014750"/>
                              <a:gd name="connsiteY41" fmla="*/ 94095 h 462338"/>
                              <a:gd name="connsiteX42" fmla="*/ 1161405 w 2014750"/>
                              <a:gd name="connsiteY42" fmla="*/ 94095 h 462338"/>
                              <a:gd name="connsiteX43" fmla="*/ 1161405 w 2014750"/>
                              <a:gd name="connsiteY43" fmla="*/ 136958 h 462338"/>
                              <a:gd name="connsiteX44" fmla="*/ 1131496 w 2014750"/>
                              <a:gd name="connsiteY44" fmla="*/ 136958 h 462338"/>
                              <a:gd name="connsiteX45" fmla="*/ 1131496 w 2014750"/>
                              <a:gd name="connsiteY45" fmla="*/ 3036 h 462338"/>
                              <a:gd name="connsiteX46" fmla="*/ 1182360 w 2014750"/>
                              <a:gd name="connsiteY46" fmla="*/ 3036 h 462338"/>
                              <a:gd name="connsiteX47" fmla="*/ 1227032 w 2014750"/>
                              <a:gd name="connsiteY47" fmla="*/ 13609 h 462338"/>
                              <a:gd name="connsiteX48" fmla="*/ 1240558 w 2014750"/>
                              <a:gd name="connsiteY48" fmla="*/ 47613 h 462338"/>
                              <a:gd name="connsiteX49" fmla="*/ 1204553 w 2014750"/>
                              <a:gd name="connsiteY49" fmla="*/ 63520 h 462338"/>
                              <a:gd name="connsiteX50" fmla="*/ 1210173 w 2014750"/>
                              <a:gd name="connsiteY50" fmla="*/ 47613 h 462338"/>
                              <a:gd name="connsiteX51" fmla="*/ 1204363 w 2014750"/>
                              <a:gd name="connsiteY51" fmla="*/ 32754 h 462338"/>
                              <a:gd name="connsiteX52" fmla="*/ 1184170 w 2014750"/>
                              <a:gd name="connsiteY52" fmla="*/ 28658 h 462338"/>
                              <a:gd name="connsiteX53" fmla="*/ 1161691 w 2014750"/>
                              <a:gd name="connsiteY53" fmla="*/ 28658 h 462338"/>
                              <a:gd name="connsiteX54" fmla="*/ 1161691 w 2014750"/>
                              <a:gd name="connsiteY54" fmla="*/ 68473 h 462338"/>
                              <a:gd name="connsiteX55" fmla="*/ 1183408 w 2014750"/>
                              <a:gd name="connsiteY55" fmla="*/ 68473 h 462338"/>
                              <a:gd name="connsiteX56" fmla="*/ 1204553 w 2014750"/>
                              <a:gd name="connsiteY56" fmla="*/ 63520 h 462338"/>
                              <a:gd name="connsiteX57" fmla="*/ 1387052 w 2014750"/>
                              <a:gd name="connsiteY57" fmla="*/ 52757 h 462338"/>
                              <a:gd name="connsiteX58" fmla="*/ 1350762 w 2014750"/>
                              <a:gd name="connsiteY58" fmla="*/ 126099 h 462338"/>
                              <a:gd name="connsiteX59" fmla="*/ 1332950 w 2014750"/>
                              <a:gd name="connsiteY59" fmla="*/ 126099 h 462338"/>
                              <a:gd name="connsiteX60" fmla="*/ 1296755 w 2014750"/>
                              <a:gd name="connsiteY60" fmla="*/ 52757 h 462338"/>
                              <a:gd name="connsiteX61" fmla="*/ 1296755 w 2014750"/>
                              <a:gd name="connsiteY61" fmla="*/ 137243 h 462338"/>
                              <a:gd name="connsiteX62" fmla="*/ 1266847 w 2014750"/>
                              <a:gd name="connsiteY62" fmla="*/ 137243 h 462338"/>
                              <a:gd name="connsiteX63" fmla="*/ 1266847 w 2014750"/>
                              <a:gd name="connsiteY63" fmla="*/ 3036 h 462338"/>
                              <a:gd name="connsiteX64" fmla="*/ 1307233 w 2014750"/>
                              <a:gd name="connsiteY64" fmla="*/ 3036 h 462338"/>
                              <a:gd name="connsiteX65" fmla="*/ 1341808 w 2014750"/>
                              <a:gd name="connsiteY65" fmla="*/ 76855 h 462338"/>
                              <a:gd name="connsiteX66" fmla="*/ 1376575 w 2014750"/>
                              <a:gd name="connsiteY66" fmla="*/ 3036 h 462338"/>
                              <a:gd name="connsiteX67" fmla="*/ 1416961 w 2014750"/>
                              <a:gd name="connsiteY67" fmla="*/ 3036 h 462338"/>
                              <a:gd name="connsiteX68" fmla="*/ 1416961 w 2014750"/>
                              <a:gd name="connsiteY68" fmla="*/ 137339 h 462338"/>
                              <a:gd name="connsiteX69" fmla="*/ 1386957 w 2014750"/>
                              <a:gd name="connsiteY69" fmla="*/ 137339 h 462338"/>
                              <a:gd name="connsiteX70" fmla="*/ 1541167 w 2014750"/>
                              <a:gd name="connsiteY70" fmla="*/ 137243 h 462338"/>
                              <a:gd name="connsiteX71" fmla="*/ 1528689 w 2014750"/>
                              <a:gd name="connsiteY71" fmla="*/ 108668 h 462338"/>
                              <a:gd name="connsiteX72" fmla="*/ 1472396 w 2014750"/>
                              <a:gd name="connsiteY72" fmla="*/ 108668 h 462338"/>
                              <a:gd name="connsiteX73" fmla="*/ 1459918 w 2014750"/>
                              <a:gd name="connsiteY73" fmla="*/ 137243 h 462338"/>
                              <a:gd name="connsiteX74" fmla="*/ 1428010 w 2014750"/>
                              <a:gd name="connsiteY74" fmla="*/ 137243 h 462338"/>
                              <a:gd name="connsiteX75" fmla="*/ 1486017 w 2014750"/>
                              <a:gd name="connsiteY75" fmla="*/ 2941 h 462338"/>
                              <a:gd name="connsiteX76" fmla="*/ 1514592 w 2014750"/>
                              <a:gd name="connsiteY76" fmla="*/ 2941 h 462338"/>
                              <a:gd name="connsiteX77" fmla="*/ 1572599 w 2014750"/>
                              <a:gd name="connsiteY77" fmla="*/ 137243 h 462338"/>
                              <a:gd name="connsiteX78" fmla="*/ 1500685 w 2014750"/>
                              <a:gd name="connsiteY78" fmla="*/ 42946 h 462338"/>
                              <a:gd name="connsiteX79" fmla="*/ 1483731 w 2014750"/>
                              <a:gd name="connsiteY79" fmla="*/ 81903 h 462338"/>
                              <a:gd name="connsiteX80" fmla="*/ 1517354 w 2014750"/>
                              <a:gd name="connsiteY80" fmla="*/ 81903 h 462338"/>
                              <a:gd name="connsiteX81" fmla="*/ 1640608 w 2014750"/>
                              <a:gd name="connsiteY81" fmla="*/ 28944 h 462338"/>
                              <a:gd name="connsiteX82" fmla="*/ 1640608 w 2014750"/>
                              <a:gd name="connsiteY82" fmla="*/ 137339 h 462338"/>
                              <a:gd name="connsiteX83" fmla="*/ 1610604 w 2014750"/>
                              <a:gd name="connsiteY83" fmla="*/ 137339 h 462338"/>
                              <a:gd name="connsiteX84" fmla="*/ 1610604 w 2014750"/>
                              <a:gd name="connsiteY84" fmla="*/ 28944 h 462338"/>
                              <a:gd name="connsiteX85" fmla="*/ 1572504 w 2014750"/>
                              <a:gd name="connsiteY85" fmla="*/ 28944 h 462338"/>
                              <a:gd name="connsiteX86" fmla="*/ 1572504 w 2014750"/>
                              <a:gd name="connsiteY86" fmla="*/ 3036 h 462338"/>
                              <a:gd name="connsiteX87" fmla="*/ 1678708 w 2014750"/>
                              <a:gd name="connsiteY87" fmla="*/ 3036 h 462338"/>
                              <a:gd name="connsiteX88" fmla="*/ 1678708 w 2014750"/>
                              <a:gd name="connsiteY88" fmla="*/ 28944 h 462338"/>
                              <a:gd name="connsiteX89" fmla="*/ 1695948 w 2014750"/>
                              <a:gd name="connsiteY89" fmla="*/ 3036 h 462338"/>
                              <a:gd name="connsiteX90" fmla="*/ 1726333 w 2014750"/>
                              <a:gd name="connsiteY90" fmla="*/ 3036 h 462338"/>
                              <a:gd name="connsiteX91" fmla="*/ 1726333 w 2014750"/>
                              <a:gd name="connsiteY91" fmla="*/ 137339 h 462338"/>
                              <a:gd name="connsiteX92" fmla="*/ 1696329 w 2014750"/>
                              <a:gd name="connsiteY92" fmla="*/ 137339 h 462338"/>
                              <a:gd name="connsiteX93" fmla="*/ 1754336 w 2014750"/>
                              <a:gd name="connsiteY93" fmla="*/ 3036 h 462338"/>
                              <a:gd name="connsiteX94" fmla="*/ 1784340 w 2014750"/>
                              <a:gd name="connsiteY94" fmla="*/ 3036 h 462338"/>
                              <a:gd name="connsiteX95" fmla="*/ 1784340 w 2014750"/>
                              <a:gd name="connsiteY95" fmla="*/ 58186 h 462338"/>
                              <a:gd name="connsiteX96" fmla="*/ 1835013 w 2014750"/>
                              <a:gd name="connsiteY96" fmla="*/ 3036 h 462338"/>
                              <a:gd name="connsiteX97" fmla="*/ 1872160 w 2014750"/>
                              <a:gd name="connsiteY97" fmla="*/ 3036 h 462338"/>
                              <a:gd name="connsiteX98" fmla="*/ 1818725 w 2014750"/>
                              <a:gd name="connsiteY98" fmla="*/ 62377 h 462338"/>
                              <a:gd name="connsiteX99" fmla="*/ 1844252 w 2014750"/>
                              <a:gd name="connsiteY99" fmla="*/ 98286 h 462338"/>
                              <a:gd name="connsiteX100" fmla="*/ 1872160 w 2014750"/>
                              <a:gd name="connsiteY100" fmla="*/ 137339 h 462338"/>
                              <a:gd name="connsiteX101" fmla="*/ 1837204 w 2014750"/>
                              <a:gd name="connsiteY101" fmla="*/ 137339 h 462338"/>
                              <a:gd name="connsiteX102" fmla="*/ 1797770 w 2014750"/>
                              <a:gd name="connsiteY102" fmla="*/ 84284 h 462338"/>
                              <a:gd name="connsiteX103" fmla="*/ 1784340 w 2014750"/>
                              <a:gd name="connsiteY103" fmla="*/ 99334 h 462338"/>
                              <a:gd name="connsiteX104" fmla="*/ 1784340 w 2014750"/>
                              <a:gd name="connsiteY104" fmla="*/ 137434 h 462338"/>
                              <a:gd name="connsiteX105" fmla="*/ 1754908 w 2014750"/>
                              <a:gd name="connsiteY105" fmla="*/ 137434 h 462338"/>
                              <a:gd name="connsiteX106" fmla="*/ 1981793 w 2014750"/>
                              <a:gd name="connsiteY106" fmla="*/ 137339 h 462338"/>
                              <a:gd name="connsiteX107" fmla="*/ 1969315 w 2014750"/>
                              <a:gd name="connsiteY107" fmla="*/ 108764 h 462338"/>
                              <a:gd name="connsiteX108" fmla="*/ 1913023 w 2014750"/>
                              <a:gd name="connsiteY108" fmla="*/ 108764 h 462338"/>
                              <a:gd name="connsiteX109" fmla="*/ 1900545 w 2014750"/>
                              <a:gd name="connsiteY109" fmla="*/ 137339 h 462338"/>
                              <a:gd name="connsiteX110" fmla="*/ 1869208 w 2014750"/>
                              <a:gd name="connsiteY110" fmla="*/ 137339 h 462338"/>
                              <a:gd name="connsiteX111" fmla="*/ 1927310 w 2014750"/>
                              <a:gd name="connsiteY111" fmla="*/ 3036 h 462338"/>
                              <a:gd name="connsiteX112" fmla="*/ 1955885 w 2014750"/>
                              <a:gd name="connsiteY112" fmla="*/ 3036 h 462338"/>
                              <a:gd name="connsiteX113" fmla="*/ 2013892 w 2014750"/>
                              <a:gd name="connsiteY113" fmla="*/ 137339 h 462338"/>
                              <a:gd name="connsiteX114" fmla="*/ 1941312 w 2014750"/>
                              <a:gd name="connsiteY114" fmla="*/ 43041 h 462338"/>
                              <a:gd name="connsiteX115" fmla="*/ 1924357 w 2014750"/>
                              <a:gd name="connsiteY115" fmla="*/ 81998 h 462338"/>
                              <a:gd name="connsiteX116" fmla="*/ 1957981 w 2014750"/>
                              <a:gd name="connsiteY116" fmla="*/ 81998 h 462338"/>
                              <a:gd name="connsiteX117" fmla="*/ 710777 w 2014750"/>
                              <a:gd name="connsiteY117" fmla="*/ 215920 h 462338"/>
                              <a:gd name="connsiteX118" fmla="*/ 710777 w 2014750"/>
                              <a:gd name="connsiteY118" fmla="*/ 324219 h 462338"/>
                              <a:gd name="connsiteX119" fmla="*/ 680773 w 2014750"/>
                              <a:gd name="connsiteY119" fmla="*/ 324219 h 462338"/>
                              <a:gd name="connsiteX120" fmla="*/ 680773 w 2014750"/>
                              <a:gd name="connsiteY120" fmla="*/ 215920 h 462338"/>
                              <a:gd name="connsiteX121" fmla="*/ 642673 w 2014750"/>
                              <a:gd name="connsiteY121" fmla="*/ 215920 h 462338"/>
                              <a:gd name="connsiteX122" fmla="*/ 642673 w 2014750"/>
                              <a:gd name="connsiteY122" fmla="*/ 189917 h 462338"/>
                              <a:gd name="connsiteX123" fmla="*/ 748687 w 2014750"/>
                              <a:gd name="connsiteY123" fmla="*/ 189917 h 462338"/>
                              <a:gd name="connsiteX124" fmla="*/ 748687 w 2014750"/>
                              <a:gd name="connsiteY124" fmla="*/ 215920 h 462338"/>
                              <a:gd name="connsiteX125" fmla="*/ 861748 w 2014750"/>
                              <a:gd name="connsiteY125" fmla="*/ 324314 h 462338"/>
                              <a:gd name="connsiteX126" fmla="*/ 849271 w 2014750"/>
                              <a:gd name="connsiteY126" fmla="*/ 295739 h 462338"/>
                              <a:gd name="connsiteX127" fmla="*/ 792883 w 2014750"/>
                              <a:gd name="connsiteY127" fmla="*/ 295739 h 462338"/>
                              <a:gd name="connsiteX128" fmla="*/ 780405 w 2014750"/>
                              <a:gd name="connsiteY128" fmla="*/ 324314 h 462338"/>
                              <a:gd name="connsiteX129" fmla="*/ 748496 w 2014750"/>
                              <a:gd name="connsiteY129" fmla="*/ 324314 h 462338"/>
                              <a:gd name="connsiteX130" fmla="*/ 806503 w 2014750"/>
                              <a:gd name="connsiteY130" fmla="*/ 190012 h 462338"/>
                              <a:gd name="connsiteX131" fmla="*/ 835555 w 2014750"/>
                              <a:gd name="connsiteY131" fmla="*/ 190012 h 462338"/>
                              <a:gd name="connsiteX132" fmla="*/ 893562 w 2014750"/>
                              <a:gd name="connsiteY132" fmla="*/ 324314 h 462338"/>
                              <a:gd name="connsiteX133" fmla="*/ 821458 w 2014750"/>
                              <a:gd name="connsiteY133" fmla="*/ 229922 h 462338"/>
                              <a:gd name="connsiteX134" fmla="*/ 804503 w 2014750"/>
                              <a:gd name="connsiteY134" fmla="*/ 268879 h 462338"/>
                              <a:gd name="connsiteX135" fmla="*/ 838126 w 2014750"/>
                              <a:gd name="connsiteY135" fmla="*/ 268879 h 462338"/>
                              <a:gd name="connsiteX136" fmla="*/ 998813 w 2014750"/>
                              <a:gd name="connsiteY136" fmla="*/ 189917 h 462338"/>
                              <a:gd name="connsiteX137" fmla="*/ 1028722 w 2014750"/>
                              <a:gd name="connsiteY137" fmla="*/ 189917 h 462338"/>
                              <a:gd name="connsiteX138" fmla="*/ 1028722 w 2014750"/>
                              <a:gd name="connsiteY138" fmla="*/ 324219 h 462338"/>
                              <a:gd name="connsiteX139" fmla="*/ 998623 w 2014750"/>
                              <a:gd name="connsiteY139" fmla="*/ 324219 h 462338"/>
                              <a:gd name="connsiteX140" fmla="*/ 934615 w 2014750"/>
                              <a:gd name="connsiteY140" fmla="*/ 240113 h 462338"/>
                              <a:gd name="connsiteX141" fmla="*/ 934615 w 2014750"/>
                              <a:gd name="connsiteY141" fmla="*/ 324219 h 462338"/>
                              <a:gd name="connsiteX142" fmla="*/ 904611 w 2014750"/>
                              <a:gd name="connsiteY142" fmla="*/ 324219 h 462338"/>
                              <a:gd name="connsiteX143" fmla="*/ 904611 w 2014750"/>
                              <a:gd name="connsiteY143" fmla="*/ 189917 h 462338"/>
                              <a:gd name="connsiteX144" fmla="*/ 933186 w 2014750"/>
                              <a:gd name="connsiteY144" fmla="*/ 189917 h 462338"/>
                              <a:gd name="connsiteX145" fmla="*/ 999099 w 2014750"/>
                              <a:gd name="connsiteY145" fmla="*/ 276404 h 462338"/>
                              <a:gd name="connsiteX146" fmla="*/ 1088158 w 2014750"/>
                              <a:gd name="connsiteY146" fmla="*/ 216777 h 462338"/>
                              <a:gd name="connsiteX147" fmla="*/ 1083776 w 2014750"/>
                              <a:gd name="connsiteY147" fmla="*/ 226302 h 462338"/>
                              <a:gd name="connsiteX148" fmla="*/ 1089110 w 2014750"/>
                              <a:gd name="connsiteY148" fmla="*/ 235827 h 462338"/>
                              <a:gd name="connsiteX149" fmla="*/ 1113494 w 2014750"/>
                              <a:gd name="connsiteY149" fmla="*/ 244019 h 462338"/>
                              <a:gd name="connsiteX150" fmla="*/ 1143212 w 2014750"/>
                              <a:gd name="connsiteY150" fmla="*/ 258116 h 462338"/>
                              <a:gd name="connsiteX151" fmla="*/ 1153785 w 2014750"/>
                              <a:gd name="connsiteY151" fmla="*/ 285643 h 462338"/>
                              <a:gd name="connsiteX152" fmla="*/ 1140164 w 2014750"/>
                              <a:gd name="connsiteY152" fmla="*/ 314885 h 462338"/>
                              <a:gd name="connsiteX153" fmla="*/ 1104541 w 2014750"/>
                              <a:gd name="connsiteY153" fmla="*/ 326124 h 462338"/>
                              <a:gd name="connsiteX154" fmla="*/ 1047391 w 2014750"/>
                              <a:gd name="connsiteY154" fmla="*/ 302502 h 462338"/>
                              <a:gd name="connsiteX155" fmla="*/ 1065298 w 2014750"/>
                              <a:gd name="connsiteY155" fmla="*/ 280595 h 462338"/>
                              <a:gd name="connsiteX156" fmla="*/ 1105398 w 2014750"/>
                              <a:gd name="connsiteY156" fmla="*/ 299645 h 462338"/>
                              <a:gd name="connsiteX157" fmla="*/ 1118352 w 2014750"/>
                              <a:gd name="connsiteY157" fmla="*/ 296120 h 462338"/>
                              <a:gd name="connsiteX158" fmla="*/ 1123114 w 2014750"/>
                              <a:gd name="connsiteY158" fmla="*/ 286595 h 462338"/>
                              <a:gd name="connsiteX159" fmla="*/ 1118066 w 2014750"/>
                              <a:gd name="connsiteY159" fmla="*/ 277070 h 462338"/>
                              <a:gd name="connsiteX160" fmla="*/ 1098349 w 2014750"/>
                              <a:gd name="connsiteY160" fmla="*/ 269831 h 462338"/>
                              <a:gd name="connsiteX161" fmla="*/ 1063964 w 2014750"/>
                              <a:gd name="connsiteY161" fmla="*/ 255353 h 462338"/>
                              <a:gd name="connsiteX162" fmla="*/ 1066374 w 2014750"/>
                              <a:gd name="connsiteY162" fmla="*/ 198694 h 462338"/>
                              <a:gd name="connsiteX163" fmla="*/ 1066917 w 2014750"/>
                              <a:gd name="connsiteY163" fmla="*/ 198203 h 462338"/>
                              <a:gd name="connsiteX164" fmla="*/ 1101207 w 2014750"/>
                              <a:gd name="connsiteY164" fmla="*/ 187821 h 462338"/>
                              <a:gd name="connsiteX165" fmla="*/ 1128067 w 2014750"/>
                              <a:gd name="connsiteY165" fmla="*/ 192393 h 462338"/>
                              <a:gd name="connsiteX166" fmla="*/ 1151499 w 2014750"/>
                              <a:gd name="connsiteY166" fmla="*/ 205442 h 462338"/>
                              <a:gd name="connsiteX167" fmla="*/ 1136354 w 2014750"/>
                              <a:gd name="connsiteY167" fmla="*/ 227350 h 462338"/>
                              <a:gd name="connsiteX168" fmla="*/ 1100254 w 2014750"/>
                              <a:gd name="connsiteY168" fmla="*/ 214110 h 462338"/>
                              <a:gd name="connsiteX169" fmla="*/ 1088158 w 2014750"/>
                              <a:gd name="connsiteY169" fmla="*/ 216777 h 462338"/>
                              <a:gd name="connsiteX170" fmla="*/ 1167025 w 2014750"/>
                              <a:gd name="connsiteY170" fmla="*/ 324219 h 462338"/>
                              <a:gd name="connsiteX171" fmla="*/ 1167025 w 2014750"/>
                              <a:gd name="connsiteY171" fmla="*/ 303645 h 462338"/>
                              <a:gd name="connsiteX172" fmla="*/ 1237605 w 2014750"/>
                              <a:gd name="connsiteY172" fmla="*/ 215920 h 462338"/>
                              <a:gd name="connsiteX173" fmla="*/ 1169596 w 2014750"/>
                              <a:gd name="connsiteY173" fmla="*/ 215920 h 462338"/>
                              <a:gd name="connsiteX174" fmla="*/ 1169596 w 2014750"/>
                              <a:gd name="connsiteY174" fmla="*/ 189917 h 462338"/>
                              <a:gd name="connsiteX175" fmla="*/ 1278658 w 2014750"/>
                              <a:gd name="connsiteY175" fmla="*/ 189917 h 462338"/>
                              <a:gd name="connsiteX176" fmla="*/ 1278658 w 2014750"/>
                              <a:gd name="connsiteY176" fmla="*/ 210681 h 462338"/>
                              <a:gd name="connsiteX177" fmla="*/ 1208458 w 2014750"/>
                              <a:gd name="connsiteY177" fmla="*/ 298121 h 462338"/>
                              <a:gd name="connsiteX178" fmla="*/ 1279801 w 2014750"/>
                              <a:gd name="connsiteY178" fmla="*/ 298121 h 462338"/>
                              <a:gd name="connsiteX179" fmla="*/ 1279801 w 2014750"/>
                              <a:gd name="connsiteY179" fmla="*/ 324219 h 462338"/>
                              <a:gd name="connsiteX180" fmla="*/ 1397720 w 2014750"/>
                              <a:gd name="connsiteY180" fmla="*/ 189917 h 462338"/>
                              <a:gd name="connsiteX181" fmla="*/ 1397720 w 2014750"/>
                              <a:gd name="connsiteY181" fmla="*/ 216682 h 462338"/>
                              <a:gd name="connsiteX182" fmla="*/ 1331045 w 2014750"/>
                              <a:gd name="connsiteY182" fmla="*/ 216682 h 462338"/>
                              <a:gd name="connsiteX183" fmla="*/ 1331045 w 2014750"/>
                              <a:gd name="connsiteY183" fmla="*/ 244495 h 462338"/>
                              <a:gd name="connsiteX184" fmla="*/ 1391243 w 2014750"/>
                              <a:gd name="connsiteY184" fmla="*/ 244495 h 462338"/>
                              <a:gd name="connsiteX185" fmla="*/ 1391243 w 2014750"/>
                              <a:gd name="connsiteY185" fmla="*/ 270022 h 462338"/>
                              <a:gd name="connsiteX186" fmla="*/ 1331045 w 2014750"/>
                              <a:gd name="connsiteY186" fmla="*/ 270022 h 462338"/>
                              <a:gd name="connsiteX187" fmla="*/ 1331045 w 2014750"/>
                              <a:gd name="connsiteY187" fmla="*/ 297930 h 462338"/>
                              <a:gd name="connsiteX188" fmla="*/ 1400006 w 2014750"/>
                              <a:gd name="connsiteY188" fmla="*/ 297930 h 462338"/>
                              <a:gd name="connsiteX189" fmla="*/ 1400006 w 2014750"/>
                              <a:gd name="connsiteY189" fmla="*/ 324410 h 462338"/>
                              <a:gd name="connsiteX190" fmla="*/ 1301232 w 2014750"/>
                              <a:gd name="connsiteY190" fmla="*/ 324410 h 462338"/>
                              <a:gd name="connsiteX191" fmla="*/ 1301232 w 2014750"/>
                              <a:gd name="connsiteY191" fmla="*/ 189917 h 462338"/>
                              <a:gd name="connsiteX192" fmla="*/ 1360287 w 2014750"/>
                              <a:gd name="connsiteY192" fmla="*/ 176105 h 462338"/>
                              <a:gd name="connsiteX193" fmla="*/ 1332760 w 2014750"/>
                              <a:gd name="connsiteY193" fmla="*/ 176105 h 462338"/>
                              <a:gd name="connsiteX194" fmla="*/ 1357239 w 2014750"/>
                              <a:gd name="connsiteY194" fmla="*/ 142101 h 462338"/>
                              <a:gd name="connsiteX195" fmla="*/ 1386957 w 2014750"/>
                              <a:gd name="connsiteY195" fmla="*/ 154579 h 462338"/>
                              <a:gd name="connsiteX196" fmla="*/ 1421914 w 2014750"/>
                              <a:gd name="connsiteY196" fmla="*/ 189917 h 462338"/>
                              <a:gd name="connsiteX197" fmla="*/ 1451917 w 2014750"/>
                              <a:gd name="connsiteY197" fmla="*/ 189917 h 462338"/>
                              <a:gd name="connsiteX198" fmla="*/ 1451917 w 2014750"/>
                              <a:gd name="connsiteY198" fmla="*/ 245066 h 462338"/>
                              <a:gd name="connsiteX199" fmla="*/ 1502686 w 2014750"/>
                              <a:gd name="connsiteY199" fmla="*/ 189917 h 462338"/>
                              <a:gd name="connsiteX200" fmla="*/ 1539738 w 2014750"/>
                              <a:gd name="connsiteY200" fmla="*/ 189917 h 462338"/>
                              <a:gd name="connsiteX201" fmla="*/ 1486303 w 2014750"/>
                              <a:gd name="connsiteY201" fmla="*/ 249257 h 462338"/>
                              <a:gd name="connsiteX202" fmla="*/ 1511830 w 2014750"/>
                              <a:gd name="connsiteY202" fmla="*/ 285167 h 462338"/>
                              <a:gd name="connsiteX203" fmla="*/ 1539738 w 2014750"/>
                              <a:gd name="connsiteY203" fmla="*/ 324219 h 462338"/>
                              <a:gd name="connsiteX204" fmla="*/ 1504781 w 2014750"/>
                              <a:gd name="connsiteY204" fmla="*/ 324219 h 462338"/>
                              <a:gd name="connsiteX205" fmla="*/ 1465348 w 2014750"/>
                              <a:gd name="connsiteY205" fmla="*/ 271165 h 462338"/>
                              <a:gd name="connsiteX206" fmla="*/ 1451917 w 2014750"/>
                              <a:gd name="connsiteY206" fmla="*/ 286214 h 462338"/>
                              <a:gd name="connsiteX207" fmla="*/ 1451917 w 2014750"/>
                              <a:gd name="connsiteY207" fmla="*/ 324314 h 462338"/>
                              <a:gd name="connsiteX208" fmla="*/ 1421914 w 2014750"/>
                              <a:gd name="connsiteY208" fmla="*/ 324314 h 462338"/>
                              <a:gd name="connsiteX209" fmla="*/ 674487 w 2014750"/>
                              <a:gd name="connsiteY209" fmla="*/ 393085 h 462338"/>
                              <a:gd name="connsiteX210" fmla="*/ 680488 w 2014750"/>
                              <a:gd name="connsiteY210" fmla="*/ 408230 h 462338"/>
                              <a:gd name="connsiteX211" fmla="*/ 674677 w 2014750"/>
                              <a:gd name="connsiteY211" fmla="*/ 423470 h 462338"/>
                              <a:gd name="connsiteX212" fmla="*/ 656961 w 2014750"/>
                              <a:gd name="connsiteY212" fmla="*/ 429089 h 462338"/>
                              <a:gd name="connsiteX213" fmla="*/ 643150 w 2014750"/>
                              <a:gd name="connsiteY213" fmla="*/ 429089 h 462338"/>
                              <a:gd name="connsiteX214" fmla="*/ 643150 w 2014750"/>
                              <a:gd name="connsiteY214" fmla="*/ 387370 h 462338"/>
                              <a:gd name="connsiteX215" fmla="*/ 657342 w 2014750"/>
                              <a:gd name="connsiteY215" fmla="*/ 387370 h 462338"/>
                              <a:gd name="connsiteX216" fmla="*/ 674487 w 2014750"/>
                              <a:gd name="connsiteY216" fmla="*/ 393085 h 462338"/>
                              <a:gd name="connsiteX217" fmla="*/ 673439 w 2014750"/>
                              <a:gd name="connsiteY217" fmla="*/ 408325 h 462338"/>
                              <a:gd name="connsiteX218" fmla="*/ 657151 w 2014750"/>
                              <a:gd name="connsiteY218" fmla="*/ 394133 h 462338"/>
                              <a:gd name="connsiteX219" fmla="*/ 650008 w 2014750"/>
                              <a:gd name="connsiteY219" fmla="*/ 394133 h 462338"/>
                              <a:gd name="connsiteX220" fmla="*/ 650008 w 2014750"/>
                              <a:gd name="connsiteY220" fmla="*/ 422708 h 462338"/>
                              <a:gd name="connsiteX221" fmla="*/ 657723 w 2014750"/>
                              <a:gd name="connsiteY221" fmla="*/ 422708 h 462338"/>
                              <a:gd name="connsiteX222" fmla="*/ 669248 w 2014750"/>
                              <a:gd name="connsiteY222" fmla="*/ 419088 h 462338"/>
                              <a:gd name="connsiteX223" fmla="*/ 673439 w 2014750"/>
                              <a:gd name="connsiteY223" fmla="*/ 408325 h 462338"/>
                              <a:gd name="connsiteX224" fmla="*/ 718588 w 2014750"/>
                              <a:gd name="connsiteY224" fmla="*/ 387370 h 462338"/>
                              <a:gd name="connsiteX225" fmla="*/ 718588 w 2014750"/>
                              <a:gd name="connsiteY225" fmla="*/ 393942 h 462338"/>
                              <a:gd name="connsiteX226" fmla="*/ 696490 w 2014750"/>
                              <a:gd name="connsiteY226" fmla="*/ 393942 h 462338"/>
                              <a:gd name="connsiteX227" fmla="*/ 696490 w 2014750"/>
                              <a:gd name="connsiteY227" fmla="*/ 404991 h 462338"/>
                              <a:gd name="connsiteX228" fmla="*/ 716683 w 2014750"/>
                              <a:gd name="connsiteY228" fmla="*/ 404991 h 462338"/>
                              <a:gd name="connsiteX229" fmla="*/ 716683 w 2014750"/>
                              <a:gd name="connsiteY229" fmla="*/ 411182 h 462338"/>
                              <a:gd name="connsiteX230" fmla="*/ 696871 w 2014750"/>
                              <a:gd name="connsiteY230" fmla="*/ 411182 h 462338"/>
                              <a:gd name="connsiteX231" fmla="*/ 696871 w 2014750"/>
                              <a:gd name="connsiteY231" fmla="*/ 422231 h 462338"/>
                              <a:gd name="connsiteX232" fmla="*/ 719635 w 2014750"/>
                              <a:gd name="connsiteY232" fmla="*/ 422231 h 462338"/>
                              <a:gd name="connsiteX233" fmla="*/ 719635 w 2014750"/>
                              <a:gd name="connsiteY233" fmla="*/ 428804 h 462338"/>
                              <a:gd name="connsiteX234" fmla="*/ 689822 w 2014750"/>
                              <a:gd name="connsiteY234" fmla="*/ 428804 h 462338"/>
                              <a:gd name="connsiteX235" fmla="*/ 689822 w 2014750"/>
                              <a:gd name="connsiteY235" fmla="*/ 387370 h 462338"/>
                              <a:gd name="connsiteX236" fmla="*/ 756116 w 2014750"/>
                              <a:gd name="connsiteY236" fmla="*/ 390989 h 462338"/>
                              <a:gd name="connsiteX237" fmla="*/ 760498 w 2014750"/>
                              <a:gd name="connsiteY237" fmla="*/ 402134 h 462338"/>
                              <a:gd name="connsiteX238" fmla="*/ 756021 w 2014750"/>
                              <a:gd name="connsiteY238" fmla="*/ 413183 h 462338"/>
                              <a:gd name="connsiteX239" fmla="*/ 742495 w 2014750"/>
                              <a:gd name="connsiteY239" fmla="*/ 416707 h 462338"/>
                              <a:gd name="connsiteX240" fmla="*/ 735161 w 2014750"/>
                              <a:gd name="connsiteY240" fmla="*/ 416707 h 462338"/>
                              <a:gd name="connsiteX241" fmla="*/ 735161 w 2014750"/>
                              <a:gd name="connsiteY241" fmla="*/ 428804 h 462338"/>
                              <a:gd name="connsiteX242" fmla="*/ 728208 w 2014750"/>
                              <a:gd name="connsiteY242" fmla="*/ 428804 h 462338"/>
                              <a:gd name="connsiteX243" fmla="*/ 728208 w 2014750"/>
                              <a:gd name="connsiteY243" fmla="*/ 387370 h 462338"/>
                              <a:gd name="connsiteX244" fmla="*/ 742400 w 2014750"/>
                              <a:gd name="connsiteY244" fmla="*/ 387370 h 462338"/>
                              <a:gd name="connsiteX245" fmla="*/ 756116 w 2014750"/>
                              <a:gd name="connsiteY245" fmla="*/ 391275 h 462338"/>
                              <a:gd name="connsiteX246" fmla="*/ 751163 w 2014750"/>
                              <a:gd name="connsiteY246" fmla="*/ 408134 h 462338"/>
                              <a:gd name="connsiteX247" fmla="*/ 753354 w 2014750"/>
                              <a:gd name="connsiteY247" fmla="*/ 401562 h 462338"/>
                              <a:gd name="connsiteX248" fmla="*/ 750687 w 2014750"/>
                              <a:gd name="connsiteY248" fmla="*/ 395561 h 462338"/>
                              <a:gd name="connsiteX249" fmla="*/ 742305 w 2014750"/>
                              <a:gd name="connsiteY249" fmla="*/ 393752 h 462338"/>
                              <a:gd name="connsiteX250" fmla="*/ 735161 w 2014750"/>
                              <a:gd name="connsiteY250" fmla="*/ 393752 h 462338"/>
                              <a:gd name="connsiteX251" fmla="*/ 735161 w 2014750"/>
                              <a:gd name="connsiteY251" fmla="*/ 410325 h 462338"/>
                              <a:gd name="connsiteX252" fmla="*/ 743257 w 2014750"/>
                              <a:gd name="connsiteY252" fmla="*/ 410325 h 462338"/>
                              <a:gd name="connsiteX253" fmla="*/ 751163 w 2014750"/>
                              <a:gd name="connsiteY253" fmla="*/ 408420 h 462338"/>
                              <a:gd name="connsiteX254" fmla="*/ 774595 w 2014750"/>
                              <a:gd name="connsiteY254" fmla="*/ 419374 h 462338"/>
                              <a:gd name="connsiteX255" fmla="*/ 770404 w 2014750"/>
                              <a:gd name="connsiteY255" fmla="*/ 428899 h 462338"/>
                              <a:gd name="connsiteX256" fmla="*/ 762974 w 2014750"/>
                              <a:gd name="connsiteY256" fmla="*/ 428899 h 462338"/>
                              <a:gd name="connsiteX257" fmla="*/ 781167 w 2014750"/>
                              <a:gd name="connsiteY257" fmla="*/ 387370 h 462338"/>
                              <a:gd name="connsiteX258" fmla="*/ 788692 w 2014750"/>
                              <a:gd name="connsiteY258" fmla="*/ 387370 h 462338"/>
                              <a:gd name="connsiteX259" fmla="*/ 806884 w 2014750"/>
                              <a:gd name="connsiteY259" fmla="*/ 428804 h 462338"/>
                              <a:gd name="connsiteX260" fmla="*/ 799455 w 2014750"/>
                              <a:gd name="connsiteY260" fmla="*/ 428804 h 462338"/>
                              <a:gd name="connsiteX261" fmla="*/ 795264 w 2014750"/>
                              <a:gd name="connsiteY261" fmla="*/ 419279 h 462338"/>
                              <a:gd name="connsiteX262" fmla="*/ 792406 w 2014750"/>
                              <a:gd name="connsiteY262" fmla="*/ 412897 h 462338"/>
                              <a:gd name="connsiteX263" fmla="*/ 784882 w 2014750"/>
                              <a:gd name="connsiteY263" fmla="*/ 395847 h 462338"/>
                              <a:gd name="connsiteX264" fmla="*/ 777452 w 2014750"/>
                              <a:gd name="connsiteY264" fmla="*/ 412897 h 462338"/>
                              <a:gd name="connsiteX265" fmla="*/ 845651 w 2014750"/>
                              <a:gd name="connsiteY265" fmla="*/ 400895 h 462338"/>
                              <a:gd name="connsiteX266" fmla="*/ 836698 w 2014750"/>
                              <a:gd name="connsiteY266" fmla="*/ 413754 h 462338"/>
                              <a:gd name="connsiteX267" fmla="*/ 847556 w 2014750"/>
                              <a:gd name="connsiteY267" fmla="*/ 428804 h 462338"/>
                              <a:gd name="connsiteX268" fmla="*/ 838698 w 2014750"/>
                              <a:gd name="connsiteY268" fmla="*/ 428804 h 462338"/>
                              <a:gd name="connsiteX269" fmla="*/ 829173 w 2014750"/>
                              <a:gd name="connsiteY269" fmla="*/ 414897 h 462338"/>
                              <a:gd name="connsiteX270" fmla="*/ 819648 w 2014750"/>
                              <a:gd name="connsiteY270" fmla="*/ 414897 h 462338"/>
                              <a:gd name="connsiteX271" fmla="*/ 819648 w 2014750"/>
                              <a:gd name="connsiteY271" fmla="*/ 428804 h 462338"/>
                              <a:gd name="connsiteX272" fmla="*/ 812599 w 2014750"/>
                              <a:gd name="connsiteY272" fmla="*/ 428804 h 462338"/>
                              <a:gd name="connsiteX273" fmla="*/ 812599 w 2014750"/>
                              <a:gd name="connsiteY273" fmla="*/ 387370 h 462338"/>
                              <a:gd name="connsiteX274" fmla="*/ 828030 w 2014750"/>
                              <a:gd name="connsiteY274" fmla="*/ 387370 h 462338"/>
                              <a:gd name="connsiteX275" fmla="*/ 841555 w 2014750"/>
                              <a:gd name="connsiteY275" fmla="*/ 390608 h 462338"/>
                              <a:gd name="connsiteX276" fmla="*/ 845651 w 2014750"/>
                              <a:gd name="connsiteY276" fmla="*/ 401181 h 462338"/>
                              <a:gd name="connsiteX277" fmla="*/ 836126 w 2014750"/>
                              <a:gd name="connsiteY277" fmla="*/ 406706 h 462338"/>
                              <a:gd name="connsiteX278" fmla="*/ 838222 w 2014750"/>
                              <a:gd name="connsiteY278" fmla="*/ 400800 h 462338"/>
                              <a:gd name="connsiteX279" fmla="*/ 836031 w 2014750"/>
                              <a:gd name="connsiteY279" fmla="*/ 395276 h 462338"/>
                              <a:gd name="connsiteX280" fmla="*/ 828220 w 2014750"/>
                              <a:gd name="connsiteY280" fmla="*/ 393752 h 462338"/>
                              <a:gd name="connsiteX281" fmla="*/ 819362 w 2014750"/>
                              <a:gd name="connsiteY281" fmla="*/ 393752 h 462338"/>
                              <a:gd name="connsiteX282" fmla="*/ 819362 w 2014750"/>
                              <a:gd name="connsiteY282" fmla="*/ 408515 h 462338"/>
                              <a:gd name="connsiteX283" fmla="*/ 828030 w 2014750"/>
                              <a:gd name="connsiteY283" fmla="*/ 408515 h 462338"/>
                              <a:gd name="connsiteX284" fmla="*/ 836412 w 2014750"/>
                              <a:gd name="connsiteY284" fmla="*/ 406991 h 462338"/>
                              <a:gd name="connsiteX285" fmla="*/ 871083 w 2014750"/>
                              <a:gd name="connsiteY285" fmla="*/ 393847 h 462338"/>
                              <a:gd name="connsiteX286" fmla="*/ 871083 w 2014750"/>
                              <a:gd name="connsiteY286" fmla="*/ 428804 h 462338"/>
                              <a:gd name="connsiteX287" fmla="*/ 864130 w 2014750"/>
                              <a:gd name="connsiteY287" fmla="*/ 428804 h 462338"/>
                              <a:gd name="connsiteX288" fmla="*/ 864130 w 2014750"/>
                              <a:gd name="connsiteY288" fmla="*/ 394133 h 462338"/>
                              <a:gd name="connsiteX289" fmla="*/ 851557 w 2014750"/>
                              <a:gd name="connsiteY289" fmla="*/ 394133 h 462338"/>
                              <a:gd name="connsiteX290" fmla="*/ 851557 w 2014750"/>
                              <a:gd name="connsiteY290" fmla="*/ 387370 h 462338"/>
                              <a:gd name="connsiteX291" fmla="*/ 883656 w 2014750"/>
                              <a:gd name="connsiteY291" fmla="*/ 387370 h 462338"/>
                              <a:gd name="connsiteX292" fmla="*/ 883656 w 2014750"/>
                              <a:gd name="connsiteY292" fmla="*/ 393847 h 462338"/>
                              <a:gd name="connsiteX293" fmla="*/ 898229 w 2014750"/>
                              <a:gd name="connsiteY293" fmla="*/ 428804 h 462338"/>
                              <a:gd name="connsiteX294" fmla="*/ 891181 w 2014750"/>
                              <a:gd name="connsiteY294" fmla="*/ 428804 h 462338"/>
                              <a:gd name="connsiteX295" fmla="*/ 891181 w 2014750"/>
                              <a:gd name="connsiteY295" fmla="*/ 387370 h 462338"/>
                              <a:gd name="connsiteX296" fmla="*/ 902134 w 2014750"/>
                              <a:gd name="connsiteY296" fmla="*/ 387370 h 462338"/>
                              <a:gd name="connsiteX297" fmla="*/ 914612 w 2014750"/>
                              <a:gd name="connsiteY297" fmla="*/ 413373 h 462338"/>
                              <a:gd name="connsiteX298" fmla="*/ 927376 w 2014750"/>
                              <a:gd name="connsiteY298" fmla="*/ 387370 h 462338"/>
                              <a:gd name="connsiteX299" fmla="*/ 938234 w 2014750"/>
                              <a:gd name="connsiteY299" fmla="*/ 387370 h 462338"/>
                              <a:gd name="connsiteX300" fmla="*/ 938234 w 2014750"/>
                              <a:gd name="connsiteY300" fmla="*/ 428804 h 462338"/>
                              <a:gd name="connsiteX301" fmla="*/ 931281 w 2014750"/>
                              <a:gd name="connsiteY301" fmla="*/ 428804 h 462338"/>
                              <a:gd name="connsiteX302" fmla="*/ 931281 w 2014750"/>
                              <a:gd name="connsiteY302" fmla="*/ 396895 h 462338"/>
                              <a:gd name="connsiteX303" fmla="*/ 916708 w 2014750"/>
                              <a:gd name="connsiteY303" fmla="*/ 425470 h 462338"/>
                              <a:gd name="connsiteX304" fmla="*/ 912802 w 2014750"/>
                              <a:gd name="connsiteY304" fmla="*/ 425470 h 462338"/>
                              <a:gd name="connsiteX305" fmla="*/ 898420 w 2014750"/>
                              <a:gd name="connsiteY305" fmla="*/ 396895 h 462338"/>
                              <a:gd name="connsiteX306" fmla="*/ 978811 w 2014750"/>
                              <a:gd name="connsiteY306" fmla="*/ 387370 h 462338"/>
                              <a:gd name="connsiteX307" fmla="*/ 978811 w 2014750"/>
                              <a:gd name="connsiteY307" fmla="*/ 393942 h 462338"/>
                              <a:gd name="connsiteX308" fmla="*/ 956713 w 2014750"/>
                              <a:gd name="connsiteY308" fmla="*/ 393942 h 462338"/>
                              <a:gd name="connsiteX309" fmla="*/ 956713 w 2014750"/>
                              <a:gd name="connsiteY309" fmla="*/ 404991 h 462338"/>
                              <a:gd name="connsiteX310" fmla="*/ 976525 w 2014750"/>
                              <a:gd name="connsiteY310" fmla="*/ 404991 h 462338"/>
                              <a:gd name="connsiteX311" fmla="*/ 976525 w 2014750"/>
                              <a:gd name="connsiteY311" fmla="*/ 411182 h 462338"/>
                              <a:gd name="connsiteX312" fmla="*/ 956713 w 2014750"/>
                              <a:gd name="connsiteY312" fmla="*/ 411182 h 462338"/>
                              <a:gd name="connsiteX313" fmla="*/ 956713 w 2014750"/>
                              <a:gd name="connsiteY313" fmla="*/ 422231 h 462338"/>
                              <a:gd name="connsiteX314" fmla="*/ 979477 w 2014750"/>
                              <a:gd name="connsiteY314" fmla="*/ 422231 h 462338"/>
                              <a:gd name="connsiteX315" fmla="*/ 979477 w 2014750"/>
                              <a:gd name="connsiteY315" fmla="*/ 428804 h 462338"/>
                              <a:gd name="connsiteX316" fmla="*/ 949759 w 2014750"/>
                              <a:gd name="connsiteY316" fmla="*/ 428804 h 462338"/>
                              <a:gd name="connsiteX317" fmla="*/ 949759 w 2014750"/>
                              <a:gd name="connsiteY317" fmla="*/ 387370 h 462338"/>
                              <a:gd name="connsiteX318" fmla="*/ 1019482 w 2014750"/>
                              <a:gd name="connsiteY318" fmla="*/ 387370 h 462338"/>
                              <a:gd name="connsiteX319" fmla="*/ 1026436 w 2014750"/>
                              <a:gd name="connsiteY319" fmla="*/ 387370 h 462338"/>
                              <a:gd name="connsiteX320" fmla="*/ 1026436 w 2014750"/>
                              <a:gd name="connsiteY320" fmla="*/ 428804 h 462338"/>
                              <a:gd name="connsiteX321" fmla="*/ 1018911 w 2014750"/>
                              <a:gd name="connsiteY321" fmla="*/ 428804 h 462338"/>
                              <a:gd name="connsiteX322" fmla="*/ 995479 w 2014750"/>
                              <a:gd name="connsiteY322" fmla="*/ 398609 h 462338"/>
                              <a:gd name="connsiteX323" fmla="*/ 995479 w 2014750"/>
                              <a:gd name="connsiteY323" fmla="*/ 428804 h 462338"/>
                              <a:gd name="connsiteX324" fmla="*/ 988431 w 2014750"/>
                              <a:gd name="connsiteY324" fmla="*/ 428804 h 462338"/>
                              <a:gd name="connsiteX325" fmla="*/ 988431 w 2014750"/>
                              <a:gd name="connsiteY325" fmla="*/ 387370 h 462338"/>
                              <a:gd name="connsiteX326" fmla="*/ 995479 w 2014750"/>
                              <a:gd name="connsiteY326" fmla="*/ 387370 h 462338"/>
                              <a:gd name="connsiteX327" fmla="*/ 1019482 w 2014750"/>
                              <a:gd name="connsiteY327" fmla="*/ 418326 h 462338"/>
                              <a:gd name="connsiteX328" fmla="*/ 1053582 w 2014750"/>
                              <a:gd name="connsiteY328" fmla="*/ 393847 h 462338"/>
                              <a:gd name="connsiteX329" fmla="*/ 1053582 w 2014750"/>
                              <a:gd name="connsiteY329" fmla="*/ 428804 h 462338"/>
                              <a:gd name="connsiteX330" fmla="*/ 1046629 w 2014750"/>
                              <a:gd name="connsiteY330" fmla="*/ 428804 h 462338"/>
                              <a:gd name="connsiteX331" fmla="*/ 1046629 w 2014750"/>
                              <a:gd name="connsiteY331" fmla="*/ 394133 h 462338"/>
                              <a:gd name="connsiteX332" fmla="*/ 1034056 w 2014750"/>
                              <a:gd name="connsiteY332" fmla="*/ 394133 h 462338"/>
                              <a:gd name="connsiteX333" fmla="*/ 1034056 w 2014750"/>
                              <a:gd name="connsiteY333" fmla="*/ 387370 h 462338"/>
                              <a:gd name="connsiteX334" fmla="*/ 1066155 w 2014750"/>
                              <a:gd name="connsiteY334" fmla="*/ 387370 h 462338"/>
                              <a:gd name="connsiteX335" fmla="*/ 1066155 w 2014750"/>
                              <a:gd name="connsiteY335" fmla="*/ 393847 h 462338"/>
                              <a:gd name="connsiteX336" fmla="*/ 1124543 w 2014750"/>
                              <a:gd name="connsiteY336" fmla="*/ 423089 h 462338"/>
                              <a:gd name="connsiteX337" fmla="*/ 1093587 w 2014750"/>
                              <a:gd name="connsiteY337" fmla="*/ 423089 h 462338"/>
                              <a:gd name="connsiteX338" fmla="*/ 1087300 w 2014750"/>
                              <a:gd name="connsiteY338" fmla="*/ 407849 h 462338"/>
                              <a:gd name="connsiteX339" fmla="*/ 1093587 w 2014750"/>
                              <a:gd name="connsiteY339" fmla="*/ 392513 h 462338"/>
                              <a:gd name="connsiteX340" fmla="*/ 1124543 w 2014750"/>
                              <a:gd name="connsiteY340" fmla="*/ 392513 h 462338"/>
                              <a:gd name="connsiteX341" fmla="*/ 1130830 w 2014750"/>
                              <a:gd name="connsiteY341" fmla="*/ 407849 h 462338"/>
                              <a:gd name="connsiteX342" fmla="*/ 1124543 w 2014750"/>
                              <a:gd name="connsiteY342" fmla="*/ 423374 h 462338"/>
                              <a:gd name="connsiteX343" fmla="*/ 1119495 w 2014750"/>
                              <a:gd name="connsiteY343" fmla="*/ 397181 h 462338"/>
                              <a:gd name="connsiteX344" fmla="*/ 1098883 w 2014750"/>
                              <a:gd name="connsiteY344" fmla="*/ 396929 h 462338"/>
                              <a:gd name="connsiteX345" fmla="*/ 1098635 w 2014750"/>
                              <a:gd name="connsiteY345" fmla="*/ 397181 h 462338"/>
                              <a:gd name="connsiteX346" fmla="*/ 1094444 w 2014750"/>
                              <a:gd name="connsiteY346" fmla="*/ 407849 h 462338"/>
                              <a:gd name="connsiteX347" fmla="*/ 1098635 w 2014750"/>
                              <a:gd name="connsiteY347" fmla="*/ 418421 h 462338"/>
                              <a:gd name="connsiteX348" fmla="*/ 1119247 w 2014750"/>
                              <a:gd name="connsiteY348" fmla="*/ 418673 h 462338"/>
                              <a:gd name="connsiteX349" fmla="*/ 1119495 w 2014750"/>
                              <a:gd name="connsiteY349" fmla="*/ 418421 h 462338"/>
                              <a:gd name="connsiteX350" fmla="*/ 1123686 w 2014750"/>
                              <a:gd name="connsiteY350" fmla="*/ 407849 h 462338"/>
                              <a:gd name="connsiteX351" fmla="*/ 1119495 w 2014750"/>
                              <a:gd name="connsiteY351" fmla="*/ 397466 h 462338"/>
                              <a:gd name="connsiteX352" fmla="*/ 1146641 w 2014750"/>
                              <a:gd name="connsiteY352" fmla="*/ 393942 h 462338"/>
                              <a:gd name="connsiteX353" fmla="*/ 1146641 w 2014750"/>
                              <a:gd name="connsiteY353" fmla="*/ 405277 h 462338"/>
                              <a:gd name="connsiteX354" fmla="*/ 1165024 w 2014750"/>
                              <a:gd name="connsiteY354" fmla="*/ 405277 h 462338"/>
                              <a:gd name="connsiteX355" fmla="*/ 1165024 w 2014750"/>
                              <a:gd name="connsiteY355" fmla="*/ 411754 h 462338"/>
                              <a:gd name="connsiteX356" fmla="*/ 1146641 w 2014750"/>
                              <a:gd name="connsiteY356" fmla="*/ 411754 h 462338"/>
                              <a:gd name="connsiteX357" fmla="*/ 1146641 w 2014750"/>
                              <a:gd name="connsiteY357" fmla="*/ 428804 h 462338"/>
                              <a:gd name="connsiteX358" fmla="*/ 1139688 w 2014750"/>
                              <a:gd name="connsiteY358" fmla="*/ 428804 h 462338"/>
                              <a:gd name="connsiteX359" fmla="*/ 1139688 w 2014750"/>
                              <a:gd name="connsiteY359" fmla="*/ 387370 h 462338"/>
                              <a:gd name="connsiteX360" fmla="*/ 1167310 w 2014750"/>
                              <a:gd name="connsiteY360" fmla="*/ 387370 h 462338"/>
                              <a:gd name="connsiteX361" fmla="*/ 1167310 w 2014750"/>
                              <a:gd name="connsiteY361" fmla="*/ 393942 h 462338"/>
                              <a:gd name="connsiteX362" fmla="*/ 1210554 w 2014750"/>
                              <a:gd name="connsiteY362" fmla="*/ 422517 h 462338"/>
                              <a:gd name="connsiteX363" fmla="*/ 1216745 w 2014750"/>
                              <a:gd name="connsiteY363" fmla="*/ 421374 h 462338"/>
                              <a:gd name="connsiteX364" fmla="*/ 1222174 w 2014750"/>
                              <a:gd name="connsiteY364" fmla="*/ 417469 h 462338"/>
                              <a:gd name="connsiteX365" fmla="*/ 1226746 w 2014750"/>
                              <a:gd name="connsiteY365" fmla="*/ 422136 h 462338"/>
                              <a:gd name="connsiteX366" fmla="*/ 1210744 w 2014750"/>
                              <a:gd name="connsiteY366" fmla="*/ 429375 h 462338"/>
                              <a:gd name="connsiteX367" fmla="*/ 1195219 w 2014750"/>
                              <a:gd name="connsiteY367" fmla="*/ 423374 h 462338"/>
                              <a:gd name="connsiteX368" fmla="*/ 1189027 w 2014750"/>
                              <a:gd name="connsiteY368" fmla="*/ 408039 h 462338"/>
                              <a:gd name="connsiteX369" fmla="*/ 1195314 w 2014750"/>
                              <a:gd name="connsiteY369" fmla="*/ 392704 h 462338"/>
                              <a:gd name="connsiteX370" fmla="*/ 1211221 w 2014750"/>
                              <a:gd name="connsiteY370" fmla="*/ 386513 h 462338"/>
                              <a:gd name="connsiteX371" fmla="*/ 1227318 w 2014750"/>
                              <a:gd name="connsiteY371" fmla="*/ 393561 h 462338"/>
                              <a:gd name="connsiteX372" fmla="*/ 1222841 w 2014750"/>
                              <a:gd name="connsiteY372" fmla="*/ 398419 h 462338"/>
                              <a:gd name="connsiteX373" fmla="*/ 1217317 w 2014750"/>
                              <a:gd name="connsiteY373" fmla="*/ 394514 h 462338"/>
                              <a:gd name="connsiteX374" fmla="*/ 1211030 w 2014750"/>
                              <a:gd name="connsiteY374" fmla="*/ 393371 h 462338"/>
                              <a:gd name="connsiteX375" fmla="*/ 1200553 w 2014750"/>
                              <a:gd name="connsiteY375" fmla="*/ 397466 h 462338"/>
                              <a:gd name="connsiteX376" fmla="*/ 1196266 w 2014750"/>
                              <a:gd name="connsiteY376" fmla="*/ 407753 h 462338"/>
                              <a:gd name="connsiteX377" fmla="*/ 1200553 w 2014750"/>
                              <a:gd name="connsiteY377" fmla="*/ 418326 h 462338"/>
                              <a:gd name="connsiteX378" fmla="*/ 1210554 w 2014750"/>
                              <a:gd name="connsiteY378" fmla="*/ 422708 h 462338"/>
                              <a:gd name="connsiteX379" fmla="*/ 1269895 w 2014750"/>
                              <a:gd name="connsiteY379" fmla="*/ 423184 h 462338"/>
                              <a:gd name="connsiteX380" fmla="*/ 1238843 w 2014750"/>
                              <a:gd name="connsiteY380" fmla="*/ 423184 h 462338"/>
                              <a:gd name="connsiteX381" fmla="*/ 1232557 w 2014750"/>
                              <a:gd name="connsiteY381" fmla="*/ 407944 h 462338"/>
                              <a:gd name="connsiteX382" fmla="*/ 1238843 w 2014750"/>
                              <a:gd name="connsiteY382" fmla="*/ 392609 h 462338"/>
                              <a:gd name="connsiteX383" fmla="*/ 1269895 w 2014750"/>
                              <a:gd name="connsiteY383" fmla="*/ 392609 h 462338"/>
                              <a:gd name="connsiteX384" fmla="*/ 1276181 w 2014750"/>
                              <a:gd name="connsiteY384" fmla="*/ 407944 h 462338"/>
                              <a:gd name="connsiteX385" fmla="*/ 1269895 w 2014750"/>
                              <a:gd name="connsiteY385" fmla="*/ 423374 h 462338"/>
                              <a:gd name="connsiteX386" fmla="*/ 1264751 w 2014750"/>
                              <a:gd name="connsiteY386" fmla="*/ 397276 h 462338"/>
                              <a:gd name="connsiteX387" fmla="*/ 1254369 w 2014750"/>
                              <a:gd name="connsiteY387" fmla="*/ 392894 h 462338"/>
                              <a:gd name="connsiteX388" fmla="*/ 1243987 w 2014750"/>
                              <a:gd name="connsiteY388" fmla="*/ 397276 h 462338"/>
                              <a:gd name="connsiteX389" fmla="*/ 1239700 w 2014750"/>
                              <a:gd name="connsiteY389" fmla="*/ 407944 h 462338"/>
                              <a:gd name="connsiteX390" fmla="*/ 1243987 w 2014750"/>
                              <a:gd name="connsiteY390" fmla="*/ 418517 h 462338"/>
                              <a:gd name="connsiteX391" fmla="*/ 1254369 w 2014750"/>
                              <a:gd name="connsiteY391" fmla="*/ 422898 h 462338"/>
                              <a:gd name="connsiteX392" fmla="*/ 1264751 w 2014750"/>
                              <a:gd name="connsiteY392" fmla="*/ 418517 h 462338"/>
                              <a:gd name="connsiteX393" fmla="*/ 1268942 w 2014750"/>
                              <a:gd name="connsiteY393" fmla="*/ 407944 h 462338"/>
                              <a:gd name="connsiteX394" fmla="*/ 1264751 w 2014750"/>
                              <a:gd name="connsiteY394" fmla="*/ 397466 h 462338"/>
                              <a:gd name="connsiteX395" fmla="*/ 1291993 w 2014750"/>
                              <a:gd name="connsiteY395" fmla="*/ 428899 h 462338"/>
                              <a:gd name="connsiteX396" fmla="*/ 1284944 w 2014750"/>
                              <a:gd name="connsiteY396" fmla="*/ 428899 h 462338"/>
                              <a:gd name="connsiteX397" fmla="*/ 1284944 w 2014750"/>
                              <a:gd name="connsiteY397" fmla="*/ 387370 h 462338"/>
                              <a:gd name="connsiteX398" fmla="*/ 1295898 w 2014750"/>
                              <a:gd name="connsiteY398" fmla="*/ 387370 h 462338"/>
                              <a:gd name="connsiteX399" fmla="*/ 1308376 w 2014750"/>
                              <a:gd name="connsiteY399" fmla="*/ 413373 h 462338"/>
                              <a:gd name="connsiteX400" fmla="*/ 1320853 w 2014750"/>
                              <a:gd name="connsiteY400" fmla="*/ 387370 h 462338"/>
                              <a:gd name="connsiteX401" fmla="*/ 1331712 w 2014750"/>
                              <a:gd name="connsiteY401" fmla="*/ 387370 h 462338"/>
                              <a:gd name="connsiteX402" fmla="*/ 1331712 w 2014750"/>
                              <a:gd name="connsiteY402" fmla="*/ 428804 h 462338"/>
                              <a:gd name="connsiteX403" fmla="*/ 1324663 w 2014750"/>
                              <a:gd name="connsiteY403" fmla="*/ 428804 h 462338"/>
                              <a:gd name="connsiteX404" fmla="*/ 1324663 w 2014750"/>
                              <a:gd name="connsiteY404" fmla="*/ 396895 h 462338"/>
                              <a:gd name="connsiteX405" fmla="*/ 1310281 w 2014750"/>
                              <a:gd name="connsiteY405" fmla="*/ 425470 h 462338"/>
                              <a:gd name="connsiteX406" fmla="*/ 1306375 w 2014750"/>
                              <a:gd name="connsiteY406" fmla="*/ 425470 h 462338"/>
                              <a:gd name="connsiteX407" fmla="*/ 1291993 w 2014750"/>
                              <a:gd name="connsiteY407" fmla="*/ 396895 h 462338"/>
                              <a:gd name="connsiteX408" fmla="*/ 1371145 w 2014750"/>
                              <a:gd name="connsiteY408" fmla="*/ 390799 h 462338"/>
                              <a:gd name="connsiteX409" fmla="*/ 1375432 w 2014750"/>
                              <a:gd name="connsiteY409" fmla="*/ 401943 h 462338"/>
                              <a:gd name="connsiteX410" fmla="*/ 1371050 w 2014750"/>
                              <a:gd name="connsiteY410" fmla="*/ 412992 h 462338"/>
                              <a:gd name="connsiteX411" fmla="*/ 1357525 w 2014750"/>
                              <a:gd name="connsiteY411" fmla="*/ 416516 h 462338"/>
                              <a:gd name="connsiteX412" fmla="*/ 1350190 w 2014750"/>
                              <a:gd name="connsiteY412" fmla="*/ 416516 h 462338"/>
                              <a:gd name="connsiteX413" fmla="*/ 1350190 w 2014750"/>
                              <a:gd name="connsiteY413" fmla="*/ 428613 h 462338"/>
                              <a:gd name="connsiteX414" fmla="*/ 1343142 w 2014750"/>
                              <a:gd name="connsiteY414" fmla="*/ 428613 h 462338"/>
                              <a:gd name="connsiteX415" fmla="*/ 1343142 w 2014750"/>
                              <a:gd name="connsiteY415" fmla="*/ 387370 h 462338"/>
                              <a:gd name="connsiteX416" fmla="*/ 1357429 w 2014750"/>
                              <a:gd name="connsiteY416" fmla="*/ 387370 h 462338"/>
                              <a:gd name="connsiteX417" fmla="*/ 1371145 w 2014750"/>
                              <a:gd name="connsiteY417" fmla="*/ 391275 h 462338"/>
                              <a:gd name="connsiteX418" fmla="*/ 1366192 w 2014750"/>
                              <a:gd name="connsiteY418" fmla="*/ 407944 h 462338"/>
                              <a:gd name="connsiteX419" fmla="*/ 1368288 w 2014750"/>
                              <a:gd name="connsiteY419" fmla="*/ 401372 h 462338"/>
                              <a:gd name="connsiteX420" fmla="*/ 1365621 w 2014750"/>
                              <a:gd name="connsiteY420" fmla="*/ 395371 h 462338"/>
                              <a:gd name="connsiteX421" fmla="*/ 1357239 w 2014750"/>
                              <a:gd name="connsiteY421" fmla="*/ 393561 h 462338"/>
                              <a:gd name="connsiteX422" fmla="*/ 1350190 w 2014750"/>
                              <a:gd name="connsiteY422" fmla="*/ 393561 h 462338"/>
                              <a:gd name="connsiteX423" fmla="*/ 1350190 w 2014750"/>
                              <a:gd name="connsiteY423" fmla="*/ 410135 h 462338"/>
                              <a:gd name="connsiteX424" fmla="*/ 1358287 w 2014750"/>
                              <a:gd name="connsiteY424" fmla="*/ 410135 h 462338"/>
                              <a:gd name="connsiteX425" fmla="*/ 1366192 w 2014750"/>
                              <a:gd name="connsiteY425" fmla="*/ 408420 h 462338"/>
                              <a:gd name="connsiteX426" fmla="*/ 1392958 w 2014750"/>
                              <a:gd name="connsiteY426" fmla="*/ 419564 h 462338"/>
                              <a:gd name="connsiteX427" fmla="*/ 1407902 w 2014750"/>
                              <a:gd name="connsiteY427" fmla="*/ 420051 h 462338"/>
                              <a:gd name="connsiteX428" fmla="*/ 1408388 w 2014750"/>
                              <a:gd name="connsiteY428" fmla="*/ 419564 h 462338"/>
                              <a:gd name="connsiteX429" fmla="*/ 1411246 w 2014750"/>
                              <a:gd name="connsiteY429" fmla="*/ 410611 h 462338"/>
                              <a:gd name="connsiteX430" fmla="*/ 1411246 w 2014750"/>
                              <a:gd name="connsiteY430" fmla="*/ 387370 h 462338"/>
                              <a:gd name="connsiteX431" fmla="*/ 1418199 w 2014750"/>
                              <a:gd name="connsiteY431" fmla="*/ 387370 h 462338"/>
                              <a:gd name="connsiteX432" fmla="*/ 1418199 w 2014750"/>
                              <a:gd name="connsiteY432" fmla="*/ 410611 h 462338"/>
                              <a:gd name="connsiteX433" fmla="*/ 1413246 w 2014750"/>
                              <a:gd name="connsiteY433" fmla="*/ 424422 h 462338"/>
                              <a:gd name="connsiteX434" fmla="*/ 1388100 w 2014750"/>
                              <a:gd name="connsiteY434" fmla="*/ 424422 h 462338"/>
                              <a:gd name="connsiteX435" fmla="*/ 1383147 w 2014750"/>
                              <a:gd name="connsiteY435" fmla="*/ 410611 h 462338"/>
                              <a:gd name="connsiteX436" fmla="*/ 1383147 w 2014750"/>
                              <a:gd name="connsiteY436" fmla="*/ 387370 h 462338"/>
                              <a:gd name="connsiteX437" fmla="*/ 1390100 w 2014750"/>
                              <a:gd name="connsiteY437" fmla="*/ 387370 h 462338"/>
                              <a:gd name="connsiteX438" fmla="*/ 1390100 w 2014750"/>
                              <a:gd name="connsiteY438" fmla="*/ 410325 h 462338"/>
                              <a:gd name="connsiteX439" fmla="*/ 1392958 w 2014750"/>
                              <a:gd name="connsiteY439" fmla="*/ 419564 h 462338"/>
                              <a:gd name="connsiteX440" fmla="*/ 1444774 w 2014750"/>
                              <a:gd name="connsiteY440" fmla="*/ 394133 h 462338"/>
                              <a:gd name="connsiteX441" fmla="*/ 1444774 w 2014750"/>
                              <a:gd name="connsiteY441" fmla="*/ 429089 h 462338"/>
                              <a:gd name="connsiteX442" fmla="*/ 1437820 w 2014750"/>
                              <a:gd name="connsiteY442" fmla="*/ 429089 h 462338"/>
                              <a:gd name="connsiteX443" fmla="*/ 1437820 w 2014750"/>
                              <a:gd name="connsiteY443" fmla="*/ 394133 h 462338"/>
                              <a:gd name="connsiteX444" fmla="*/ 1425247 w 2014750"/>
                              <a:gd name="connsiteY444" fmla="*/ 394133 h 462338"/>
                              <a:gd name="connsiteX445" fmla="*/ 1425247 w 2014750"/>
                              <a:gd name="connsiteY445" fmla="*/ 387370 h 462338"/>
                              <a:gd name="connsiteX446" fmla="*/ 1457347 w 2014750"/>
                              <a:gd name="connsiteY446" fmla="*/ 387370 h 462338"/>
                              <a:gd name="connsiteX447" fmla="*/ 1457347 w 2014750"/>
                              <a:gd name="connsiteY447" fmla="*/ 393847 h 462338"/>
                              <a:gd name="connsiteX448" fmla="*/ 1494018 w 2014750"/>
                              <a:gd name="connsiteY448" fmla="*/ 387656 h 462338"/>
                              <a:gd name="connsiteX449" fmla="*/ 1494018 w 2014750"/>
                              <a:gd name="connsiteY449" fmla="*/ 394228 h 462338"/>
                              <a:gd name="connsiteX450" fmla="*/ 1471920 w 2014750"/>
                              <a:gd name="connsiteY450" fmla="*/ 394228 h 462338"/>
                              <a:gd name="connsiteX451" fmla="*/ 1471920 w 2014750"/>
                              <a:gd name="connsiteY451" fmla="*/ 405277 h 462338"/>
                              <a:gd name="connsiteX452" fmla="*/ 1491732 w 2014750"/>
                              <a:gd name="connsiteY452" fmla="*/ 405277 h 462338"/>
                              <a:gd name="connsiteX453" fmla="*/ 1491732 w 2014750"/>
                              <a:gd name="connsiteY453" fmla="*/ 411468 h 462338"/>
                              <a:gd name="connsiteX454" fmla="*/ 1471920 w 2014750"/>
                              <a:gd name="connsiteY454" fmla="*/ 411468 h 462338"/>
                              <a:gd name="connsiteX455" fmla="*/ 1471920 w 2014750"/>
                              <a:gd name="connsiteY455" fmla="*/ 422517 h 462338"/>
                              <a:gd name="connsiteX456" fmla="*/ 1494685 w 2014750"/>
                              <a:gd name="connsiteY456" fmla="*/ 422517 h 462338"/>
                              <a:gd name="connsiteX457" fmla="*/ 1494685 w 2014750"/>
                              <a:gd name="connsiteY457" fmla="*/ 429089 h 462338"/>
                              <a:gd name="connsiteX458" fmla="*/ 1464871 w 2014750"/>
                              <a:gd name="connsiteY458" fmla="*/ 429089 h 462338"/>
                              <a:gd name="connsiteX459" fmla="*/ 1464871 w 2014750"/>
                              <a:gd name="connsiteY459" fmla="*/ 387370 h 462338"/>
                              <a:gd name="connsiteX460" fmla="*/ 1536690 w 2014750"/>
                              <a:gd name="connsiteY460" fmla="*/ 401181 h 462338"/>
                              <a:gd name="connsiteX461" fmla="*/ 1527736 w 2014750"/>
                              <a:gd name="connsiteY461" fmla="*/ 414040 h 462338"/>
                              <a:gd name="connsiteX462" fmla="*/ 1538595 w 2014750"/>
                              <a:gd name="connsiteY462" fmla="*/ 429089 h 462338"/>
                              <a:gd name="connsiteX463" fmla="*/ 1529641 w 2014750"/>
                              <a:gd name="connsiteY463" fmla="*/ 429089 h 462338"/>
                              <a:gd name="connsiteX464" fmla="*/ 1520116 w 2014750"/>
                              <a:gd name="connsiteY464" fmla="*/ 415183 h 462338"/>
                              <a:gd name="connsiteX465" fmla="*/ 1510591 w 2014750"/>
                              <a:gd name="connsiteY465" fmla="*/ 415183 h 462338"/>
                              <a:gd name="connsiteX466" fmla="*/ 1510591 w 2014750"/>
                              <a:gd name="connsiteY466" fmla="*/ 429089 h 462338"/>
                              <a:gd name="connsiteX467" fmla="*/ 1503638 w 2014750"/>
                              <a:gd name="connsiteY467" fmla="*/ 429089 h 462338"/>
                              <a:gd name="connsiteX468" fmla="*/ 1503638 w 2014750"/>
                              <a:gd name="connsiteY468" fmla="*/ 387370 h 462338"/>
                              <a:gd name="connsiteX469" fmla="*/ 1519069 w 2014750"/>
                              <a:gd name="connsiteY469" fmla="*/ 387370 h 462338"/>
                              <a:gd name="connsiteX470" fmla="*/ 1532594 w 2014750"/>
                              <a:gd name="connsiteY470" fmla="*/ 390608 h 462338"/>
                              <a:gd name="connsiteX471" fmla="*/ 1536690 w 2014750"/>
                              <a:gd name="connsiteY471" fmla="*/ 401181 h 462338"/>
                              <a:gd name="connsiteX472" fmla="*/ 1527165 w 2014750"/>
                              <a:gd name="connsiteY472" fmla="*/ 406991 h 462338"/>
                              <a:gd name="connsiteX473" fmla="*/ 1529356 w 2014750"/>
                              <a:gd name="connsiteY473" fmla="*/ 401086 h 462338"/>
                              <a:gd name="connsiteX474" fmla="*/ 1527165 w 2014750"/>
                              <a:gd name="connsiteY474" fmla="*/ 395561 h 462338"/>
                              <a:gd name="connsiteX475" fmla="*/ 1519354 w 2014750"/>
                              <a:gd name="connsiteY475" fmla="*/ 394037 h 462338"/>
                              <a:gd name="connsiteX476" fmla="*/ 1510401 w 2014750"/>
                              <a:gd name="connsiteY476" fmla="*/ 394037 h 462338"/>
                              <a:gd name="connsiteX477" fmla="*/ 1510401 w 2014750"/>
                              <a:gd name="connsiteY477" fmla="*/ 408801 h 462338"/>
                              <a:gd name="connsiteX478" fmla="*/ 1519164 w 2014750"/>
                              <a:gd name="connsiteY478" fmla="*/ 408801 h 462338"/>
                              <a:gd name="connsiteX479" fmla="*/ 1527355 w 2014750"/>
                              <a:gd name="connsiteY479" fmla="*/ 406991 h 462338"/>
                              <a:gd name="connsiteX480" fmla="*/ 1574790 w 2014750"/>
                              <a:gd name="connsiteY480" fmla="*/ 393180 h 462338"/>
                              <a:gd name="connsiteX481" fmla="*/ 1569837 w 2014750"/>
                              <a:gd name="connsiteY481" fmla="*/ 394418 h 462338"/>
                              <a:gd name="connsiteX482" fmla="*/ 1567837 w 2014750"/>
                              <a:gd name="connsiteY482" fmla="*/ 398133 h 462338"/>
                              <a:gd name="connsiteX483" fmla="*/ 1569837 w 2014750"/>
                              <a:gd name="connsiteY483" fmla="*/ 402038 h 462338"/>
                              <a:gd name="connsiteX484" fmla="*/ 1578124 w 2014750"/>
                              <a:gd name="connsiteY484" fmla="*/ 404896 h 462338"/>
                              <a:gd name="connsiteX485" fmla="*/ 1587649 w 2014750"/>
                              <a:gd name="connsiteY485" fmla="*/ 409182 h 462338"/>
                              <a:gd name="connsiteX486" fmla="*/ 1590887 w 2014750"/>
                              <a:gd name="connsiteY486" fmla="*/ 417374 h 462338"/>
                              <a:gd name="connsiteX487" fmla="*/ 1586791 w 2014750"/>
                              <a:gd name="connsiteY487" fmla="*/ 426232 h 462338"/>
                              <a:gd name="connsiteX488" fmla="*/ 1576028 w 2014750"/>
                              <a:gd name="connsiteY488" fmla="*/ 429566 h 462338"/>
                              <a:gd name="connsiteX489" fmla="*/ 1558788 w 2014750"/>
                              <a:gd name="connsiteY489" fmla="*/ 422898 h 462338"/>
                              <a:gd name="connsiteX490" fmla="*/ 1563169 w 2014750"/>
                              <a:gd name="connsiteY490" fmla="*/ 417564 h 462338"/>
                              <a:gd name="connsiteX491" fmla="*/ 1576219 w 2014750"/>
                              <a:gd name="connsiteY491" fmla="*/ 423089 h 462338"/>
                              <a:gd name="connsiteX492" fmla="*/ 1581553 w 2014750"/>
                              <a:gd name="connsiteY492" fmla="*/ 421565 h 462338"/>
                              <a:gd name="connsiteX493" fmla="*/ 1583553 w 2014750"/>
                              <a:gd name="connsiteY493" fmla="*/ 417755 h 462338"/>
                              <a:gd name="connsiteX494" fmla="*/ 1581743 w 2014750"/>
                              <a:gd name="connsiteY494" fmla="*/ 414040 h 462338"/>
                              <a:gd name="connsiteX495" fmla="*/ 1575266 w 2014750"/>
                              <a:gd name="connsiteY495" fmla="*/ 411563 h 462338"/>
                              <a:gd name="connsiteX496" fmla="*/ 1568408 w 2014750"/>
                              <a:gd name="connsiteY496" fmla="*/ 409563 h 462338"/>
                              <a:gd name="connsiteX497" fmla="*/ 1564122 w 2014750"/>
                              <a:gd name="connsiteY497" fmla="*/ 407182 h 462338"/>
                              <a:gd name="connsiteX498" fmla="*/ 1560502 w 2014750"/>
                              <a:gd name="connsiteY498" fmla="*/ 398609 h 462338"/>
                              <a:gd name="connsiteX499" fmla="*/ 1564693 w 2014750"/>
                              <a:gd name="connsiteY499" fmla="*/ 389846 h 462338"/>
                              <a:gd name="connsiteX500" fmla="*/ 1574980 w 2014750"/>
                              <a:gd name="connsiteY500" fmla="*/ 386703 h 462338"/>
                              <a:gd name="connsiteX501" fmla="*/ 1582886 w 2014750"/>
                              <a:gd name="connsiteY501" fmla="*/ 388037 h 462338"/>
                              <a:gd name="connsiteX502" fmla="*/ 1589649 w 2014750"/>
                              <a:gd name="connsiteY502" fmla="*/ 391656 h 462338"/>
                              <a:gd name="connsiteX503" fmla="*/ 1585934 w 2014750"/>
                              <a:gd name="connsiteY503" fmla="*/ 396895 h 462338"/>
                              <a:gd name="connsiteX504" fmla="*/ 1580886 w 2014750"/>
                              <a:gd name="connsiteY504" fmla="*/ 394228 h 462338"/>
                              <a:gd name="connsiteX505" fmla="*/ 1575457 w 2014750"/>
                              <a:gd name="connsiteY505" fmla="*/ 393180 h 462338"/>
                              <a:gd name="connsiteX506" fmla="*/ 1618510 w 2014750"/>
                              <a:gd name="connsiteY506" fmla="*/ 422708 h 462338"/>
                              <a:gd name="connsiteX507" fmla="*/ 1624701 w 2014750"/>
                              <a:gd name="connsiteY507" fmla="*/ 421565 h 462338"/>
                              <a:gd name="connsiteX508" fmla="*/ 1630130 w 2014750"/>
                              <a:gd name="connsiteY508" fmla="*/ 417659 h 462338"/>
                              <a:gd name="connsiteX509" fmla="*/ 1634702 w 2014750"/>
                              <a:gd name="connsiteY509" fmla="*/ 422327 h 462338"/>
                              <a:gd name="connsiteX510" fmla="*/ 1618700 w 2014750"/>
                              <a:gd name="connsiteY510" fmla="*/ 429566 h 462338"/>
                              <a:gd name="connsiteX511" fmla="*/ 1603174 w 2014750"/>
                              <a:gd name="connsiteY511" fmla="*/ 423565 h 462338"/>
                              <a:gd name="connsiteX512" fmla="*/ 1596983 w 2014750"/>
                              <a:gd name="connsiteY512" fmla="*/ 408230 h 462338"/>
                              <a:gd name="connsiteX513" fmla="*/ 1603270 w 2014750"/>
                              <a:gd name="connsiteY513" fmla="*/ 392894 h 462338"/>
                              <a:gd name="connsiteX514" fmla="*/ 1619176 w 2014750"/>
                              <a:gd name="connsiteY514" fmla="*/ 386703 h 462338"/>
                              <a:gd name="connsiteX515" fmla="*/ 1635274 w 2014750"/>
                              <a:gd name="connsiteY515" fmla="*/ 393752 h 462338"/>
                              <a:gd name="connsiteX516" fmla="*/ 1630797 w 2014750"/>
                              <a:gd name="connsiteY516" fmla="*/ 398609 h 462338"/>
                              <a:gd name="connsiteX517" fmla="*/ 1625177 w 2014750"/>
                              <a:gd name="connsiteY517" fmla="*/ 394704 h 462338"/>
                              <a:gd name="connsiteX518" fmla="*/ 1618986 w 2014750"/>
                              <a:gd name="connsiteY518" fmla="*/ 393561 h 462338"/>
                              <a:gd name="connsiteX519" fmla="*/ 1608508 w 2014750"/>
                              <a:gd name="connsiteY519" fmla="*/ 397657 h 462338"/>
                              <a:gd name="connsiteX520" fmla="*/ 1604222 w 2014750"/>
                              <a:gd name="connsiteY520" fmla="*/ 407944 h 462338"/>
                              <a:gd name="connsiteX521" fmla="*/ 1608413 w 2014750"/>
                              <a:gd name="connsiteY521" fmla="*/ 418517 h 462338"/>
                              <a:gd name="connsiteX522" fmla="*/ 1619176 w 2014750"/>
                              <a:gd name="connsiteY522" fmla="*/ 422708 h 462338"/>
                              <a:gd name="connsiteX523" fmla="*/ 1643846 w 2014750"/>
                              <a:gd name="connsiteY523" fmla="*/ 387370 h 462338"/>
                              <a:gd name="connsiteX524" fmla="*/ 1650799 w 2014750"/>
                              <a:gd name="connsiteY524" fmla="*/ 387370 h 462338"/>
                              <a:gd name="connsiteX525" fmla="*/ 1650799 w 2014750"/>
                              <a:gd name="connsiteY525" fmla="*/ 428804 h 462338"/>
                              <a:gd name="connsiteX526" fmla="*/ 1643846 w 2014750"/>
                              <a:gd name="connsiteY526" fmla="*/ 428804 h 462338"/>
                              <a:gd name="connsiteX527" fmla="*/ 1691471 w 2014750"/>
                              <a:gd name="connsiteY527" fmla="*/ 387370 h 462338"/>
                              <a:gd name="connsiteX528" fmla="*/ 1691471 w 2014750"/>
                              <a:gd name="connsiteY528" fmla="*/ 393942 h 462338"/>
                              <a:gd name="connsiteX529" fmla="*/ 1669183 w 2014750"/>
                              <a:gd name="connsiteY529" fmla="*/ 393942 h 462338"/>
                              <a:gd name="connsiteX530" fmla="*/ 1669183 w 2014750"/>
                              <a:gd name="connsiteY530" fmla="*/ 404991 h 462338"/>
                              <a:gd name="connsiteX531" fmla="*/ 1689090 w 2014750"/>
                              <a:gd name="connsiteY531" fmla="*/ 404991 h 462338"/>
                              <a:gd name="connsiteX532" fmla="*/ 1689090 w 2014750"/>
                              <a:gd name="connsiteY532" fmla="*/ 411182 h 462338"/>
                              <a:gd name="connsiteX533" fmla="*/ 1669183 w 2014750"/>
                              <a:gd name="connsiteY533" fmla="*/ 411182 h 462338"/>
                              <a:gd name="connsiteX534" fmla="*/ 1669183 w 2014750"/>
                              <a:gd name="connsiteY534" fmla="*/ 422231 h 462338"/>
                              <a:gd name="connsiteX535" fmla="*/ 1692043 w 2014750"/>
                              <a:gd name="connsiteY535" fmla="*/ 422231 h 462338"/>
                              <a:gd name="connsiteX536" fmla="*/ 1692043 w 2014750"/>
                              <a:gd name="connsiteY536" fmla="*/ 428804 h 462338"/>
                              <a:gd name="connsiteX537" fmla="*/ 1662229 w 2014750"/>
                              <a:gd name="connsiteY537" fmla="*/ 428804 h 462338"/>
                              <a:gd name="connsiteX538" fmla="*/ 1662229 w 2014750"/>
                              <a:gd name="connsiteY538" fmla="*/ 387370 h 462338"/>
                              <a:gd name="connsiteX539" fmla="*/ 1732143 w 2014750"/>
                              <a:gd name="connsiteY539" fmla="*/ 387370 h 462338"/>
                              <a:gd name="connsiteX540" fmla="*/ 1739191 w 2014750"/>
                              <a:gd name="connsiteY540" fmla="*/ 387370 h 462338"/>
                              <a:gd name="connsiteX541" fmla="*/ 1739191 w 2014750"/>
                              <a:gd name="connsiteY541" fmla="*/ 428804 h 462338"/>
                              <a:gd name="connsiteX542" fmla="*/ 1731571 w 2014750"/>
                              <a:gd name="connsiteY542" fmla="*/ 428804 h 462338"/>
                              <a:gd name="connsiteX543" fmla="*/ 1708140 w 2014750"/>
                              <a:gd name="connsiteY543" fmla="*/ 398609 h 462338"/>
                              <a:gd name="connsiteX544" fmla="*/ 1708140 w 2014750"/>
                              <a:gd name="connsiteY544" fmla="*/ 428804 h 462338"/>
                              <a:gd name="connsiteX545" fmla="*/ 1701187 w 2014750"/>
                              <a:gd name="connsiteY545" fmla="*/ 428804 h 462338"/>
                              <a:gd name="connsiteX546" fmla="*/ 1701187 w 2014750"/>
                              <a:gd name="connsiteY546" fmla="*/ 387370 h 462338"/>
                              <a:gd name="connsiteX547" fmla="*/ 1708140 w 2014750"/>
                              <a:gd name="connsiteY547" fmla="*/ 387370 h 462338"/>
                              <a:gd name="connsiteX548" fmla="*/ 1732143 w 2014750"/>
                              <a:gd name="connsiteY548" fmla="*/ 418326 h 462338"/>
                              <a:gd name="connsiteX549" fmla="*/ 1769576 w 2014750"/>
                              <a:gd name="connsiteY549" fmla="*/ 422422 h 462338"/>
                              <a:gd name="connsiteX550" fmla="*/ 1775767 w 2014750"/>
                              <a:gd name="connsiteY550" fmla="*/ 421279 h 462338"/>
                              <a:gd name="connsiteX551" fmla="*/ 1781197 w 2014750"/>
                              <a:gd name="connsiteY551" fmla="*/ 417374 h 462338"/>
                              <a:gd name="connsiteX552" fmla="*/ 1785673 w 2014750"/>
                              <a:gd name="connsiteY552" fmla="*/ 422041 h 462338"/>
                              <a:gd name="connsiteX553" fmla="*/ 1769767 w 2014750"/>
                              <a:gd name="connsiteY553" fmla="*/ 429280 h 462338"/>
                              <a:gd name="connsiteX554" fmla="*/ 1754146 w 2014750"/>
                              <a:gd name="connsiteY554" fmla="*/ 423279 h 462338"/>
                              <a:gd name="connsiteX555" fmla="*/ 1747954 w 2014750"/>
                              <a:gd name="connsiteY555" fmla="*/ 407944 h 462338"/>
                              <a:gd name="connsiteX556" fmla="*/ 1754336 w 2014750"/>
                              <a:gd name="connsiteY556" fmla="*/ 392609 h 462338"/>
                              <a:gd name="connsiteX557" fmla="*/ 1786340 w 2014750"/>
                              <a:gd name="connsiteY557" fmla="*/ 393466 h 462338"/>
                              <a:gd name="connsiteX558" fmla="*/ 1781863 w 2014750"/>
                              <a:gd name="connsiteY558" fmla="*/ 398324 h 462338"/>
                              <a:gd name="connsiteX559" fmla="*/ 1776244 w 2014750"/>
                              <a:gd name="connsiteY559" fmla="*/ 394418 h 462338"/>
                              <a:gd name="connsiteX560" fmla="*/ 1770052 w 2014750"/>
                              <a:gd name="connsiteY560" fmla="*/ 393275 h 462338"/>
                              <a:gd name="connsiteX561" fmla="*/ 1759480 w 2014750"/>
                              <a:gd name="connsiteY561" fmla="*/ 397371 h 462338"/>
                              <a:gd name="connsiteX562" fmla="*/ 1755289 w 2014750"/>
                              <a:gd name="connsiteY562" fmla="*/ 407658 h 462338"/>
                              <a:gd name="connsiteX563" fmla="*/ 1759480 w 2014750"/>
                              <a:gd name="connsiteY563" fmla="*/ 418231 h 462338"/>
                              <a:gd name="connsiteX564" fmla="*/ 1769481 w 2014750"/>
                              <a:gd name="connsiteY564" fmla="*/ 422708 h 462338"/>
                              <a:gd name="connsiteX565" fmla="*/ 1823202 w 2014750"/>
                              <a:gd name="connsiteY565" fmla="*/ 387370 h 462338"/>
                              <a:gd name="connsiteX566" fmla="*/ 1823202 w 2014750"/>
                              <a:gd name="connsiteY566" fmla="*/ 393942 h 462338"/>
                              <a:gd name="connsiteX567" fmla="*/ 1801104 w 2014750"/>
                              <a:gd name="connsiteY567" fmla="*/ 393942 h 462338"/>
                              <a:gd name="connsiteX568" fmla="*/ 1801104 w 2014750"/>
                              <a:gd name="connsiteY568" fmla="*/ 404991 h 462338"/>
                              <a:gd name="connsiteX569" fmla="*/ 1820916 w 2014750"/>
                              <a:gd name="connsiteY569" fmla="*/ 404991 h 462338"/>
                              <a:gd name="connsiteX570" fmla="*/ 1820916 w 2014750"/>
                              <a:gd name="connsiteY570" fmla="*/ 411182 h 462338"/>
                              <a:gd name="connsiteX571" fmla="*/ 1801104 w 2014750"/>
                              <a:gd name="connsiteY571" fmla="*/ 411182 h 462338"/>
                              <a:gd name="connsiteX572" fmla="*/ 1801104 w 2014750"/>
                              <a:gd name="connsiteY572" fmla="*/ 422231 h 462338"/>
                              <a:gd name="connsiteX573" fmla="*/ 1823869 w 2014750"/>
                              <a:gd name="connsiteY573" fmla="*/ 422231 h 462338"/>
                              <a:gd name="connsiteX574" fmla="*/ 1823869 w 2014750"/>
                              <a:gd name="connsiteY574" fmla="*/ 428804 h 462338"/>
                              <a:gd name="connsiteX575" fmla="*/ 1794151 w 2014750"/>
                              <a:gd name="connsiteY575" fmla="*/ 428804 h 462338"/>
                              <a:gd name="connsiteX576" fmla="*/ 1794151 w 2014750"/>
                              <a:gd name="connsiteY576" fmla="*/ 387370 h 462338"/>
                              <a:gd name="connsiteX577" fmla="*/ 173758 w 2014750"/>
                              <a:gd name="connsiteY577" fmla="*/ 347555 h 462338"/>
                              <a:gd name="connsiteX578" fmla="*/ 244814 w 2014750"/>
                              <a:gd name="connsiteY578" fmla="*/ 388799 h 462338"/>
                              <a:gd name="connsiteX579" fmla="*/ 380164 w 2014750"/>
                              <a:gd name="connsiteY579" fmla="*/ 352889 h 462338"/>
                              <a:gd name="connsiteX580" fmla="*/ 449983 w 2014750"/>
                              <a:gd name="connsiteY580" fmla="*/ 273070 h 462338"/>
                              <a:gd name="connsiteX581" fmla="*/ 385879 w 2014750"/>
                              <a:gd name="connsiteY581" fmla="*/ 50852 h 462338"/>
                              <a:gd name="connsiteX582" fmla="*/ 219954 w 2014750"/>
                              <a:gd name="connsiteY582" fmla="*/ 6370 h 462338"/>
                              <a:gd name="connsiteX583" fmla="*/ 68030 w 2014750"/>
                              <a:gd name="connsiteY583" fmla="*/ 78188 h 462338"/>
                              <a:gd name="connsiteX584" fmla="*/ 42598 w 2014750"/>
                              <a:gd name="connsiteY584" fmla="*/ 109716 h 462338"/>
                              <a:gd name="connsiteX585" fmla="*/ 26882 w 2014750"/>
                              <a:gd name="connsiteY585" fmla="*/ 336030 h 462338"/>
                              <a:gd name="connsiteX586" fmla="*/ 154708 w 2014750"/>
                              <a:gd name="connsiteY586" fmla="*/ 445758 h 462338"/>
                              <a:gd name="connsiteX587" fmla="*/ 244052 w 2014750"/>
                              <a:gd name="connsiteY587" fmla="*/ 462332 h 462338"/>
                              <a:gd name="connsiteX588" fmla="*/ 283962 w 2014750"/>
                              <a:gd name="connsiteY588" fmla="*/ 459569 h 462338"/>
                              <a:gd name="connsiteX589" fmla="*/ 420169 w 2014750"/>
                              <a:gd name="connsiteY589" fmla="*/ 409373 h 462338"/>
                              <a:gd name="connsiteX590" fmla="*/ 426837 w 2014750"/>
                              <a:gd name="connsiteY590" fmla="*/ 401753 h 462338"/>
                              <a:gd name="connsiteX591" fmla="*/ 423789 w 2014750"/>
                              <a:gd name="connsiteY591" fmla="*/ 392990 h 462338"/>
                              <a:gd name="connsiteX592" fmla="*/ 423789 w 2014750"/>
                              <a:gd name="connsiteY592" fmla="*/ 392228 h 462338"/>
                              <a:gd name="connsiteX593" fmla="*/ 415597 w 2014750"/>
                              <a:gd name="connsiteY593" fmla="*/ 386132 h 462338"/>
                              <a:gd name="connsiteX594" fmla="*/ 406072 w 2014750"/>
                              <a:gd name="connsiteY594" fmla="*/ 388894 h 462338"/>
                              <a:gd name="connsiteX595" fmla="*/ 394166 w 2014750"/>
                              <a:gd name="connsiteY595" fmla="*/ 396800 h 462338"/>
                              <a:gd name="connsiteX596" fmla="*/ 253863 w 2014750"/>
                              <a:gd name="connsiteY596" fmla="*/ 434900 h 462338"/>
                              <a:gd name="connsiteX597" fmla="*/ 138325 w 2014750"/>
                              <a:gd name="connsiteY597" fmla="*/ 406325 h 462338"/>
                              <a:gd name="connsiteX598" fmla="*/ 39265 w 2014750"/>
                              <a:gd name="connsiteY598" fmla="*/ 207157 h 462338"/>
                              <a:gd name="connsiteX599" fmla="*/ 153565 w 2014750"/>
                              <a:gd name="connsiteY599" fmla="*/ 55995 h 462338"/>
                              <a:gd name="connsiteX600" fmla="*/ 273103 w 2014750"/>
                              <a:gd name="connsiteY600" fmla="*/ 34945 h 462338"/>
                              <a:gd name="connsiteX601" fmla="*/ 369973 w 2014750"/>
                              <a:gd name="connsiteY601" fmla="*/ 75807 h 462338"/>
                              <a:gd name="connsiteX602" fmla="*/ 434552 w 2014750"/>
                              <a:gd name="connsiteY602" fmla="*/ 228207 h 462338"/>
                              <a:gd name="connsiteX603" fmla="*/ 298059 w 2014750"/>
                              <a:gd name="connsiteY603" fmla="*/ 357461 h 462338"/>
                              <a:gd name="connsiteX604" fmla="*/ 298059 w 2014750"/>
                              <a:gd name="connsiteY604" fmla="*/ 340793 h 462338"/>
                              <a:gd name="connsiteX605" fmla="*/ 298059 w 2014750"/>
                              <a:gd name="connsiteY605" fmla="*/ 332506 h 462338"/>
                              <a:gd name="connsiteX606" fmla="*/ 298059 w 2014750"/>
                              <a:gd name="connsiteY606" fmla="*/ 313456 h 462338"/>
                              <a:gd name="connsiteX607" fmla="*/ 298059 w 2014750"/>
                              <a:gd name="connsiteY607" fmla="*/ 270498 h 462338"/>
                              <a:gd name="connsiteX608" fmla="*/ 298059 w 2014750"/>
                              <a:gd name="connsiteY608" fmla="*/ 244114 h 462338"/>
                              <a:gd name="connsiteX609" fmla="*/ 298059 w 2014750"/>
                              <a:gd name="connsiteY609" fmla="*/ 201061 h 462338"/>
                              <a:gd name="connsiteX610" fmla="*/ 277675 w 2014750"/>
                              <a:gd name="connsiteY610" fmla="*/ 177534 h 462338"/>
                              <a:gd name="connsiteX611" fmla="*/ 274437 w 2014750"/>
                              <a:gd name="connsiteY611" fmla="*/ 177534 h 462338"/>
                              <a:gd name="connsiteX612" fmla="*/ 198237 w 2014750"/>
                              <a:gd name="connsiteY612" fmla="*/ 177534 h 462338"/>
                              <a:gd name="connsiteX613" fmla="*/ 168233 w 2014750"/>
                              <a:gd name="connsiteY613" fmla="*/ 197918 h 462338"/>
                              <a:gd name="connsiteX614" fmla="*/ 168233 w 2014750"/>
                              <a:gd name="connsiteY614" fmla="*/ 213634 h 462338"/>
                              <a:gd name="connsiteX615" fmla="*/ 168233 w 2014750"/>
                              <a:gd name="connsiteY615" fmla="*/ 275927 h 462338"/>
                              <a:gd name="connsiteX616" fmla="*/ 168233 w 2014750"/>
                              <a:gd name="connsiteY616" fmla="*/ 293358 h 462338"/>
                              <a:gd name="connsiteX617" fmla="*/ 173758 w 2014750"/>
                              <a:gd name="connsiteY617" fmla="*/ 347555 h 462338"/>
                              <a:gd name="connsiteX618" fmla="*/ 2014750 w 2014750"/>
                              <a:gd name="connsiteY618" fmla="*/ 425470 h 462338"/>
                              <a:gd name="connsiteX619" fmla="*/ 2014750 w 2014750"/>
                              <a:gd name="connsiteY619" fmla="*/ 404324 h 462338"/>
                              <a:gd name="connsiteX620" fmla="*/ 2011511 w 2014750"/>
                              <a:gd name="connsiteY620" fmla="*/ 401086 h 462338"/>
                              <a:gd name="connsiteX621" fmla="*/ 1878733 w 2014750"/>
                              <a:gd name="connsiteY621" fmla="*/ 401086 h 462338"/>
                              <a:gd name="connsiteX622" fmla="*/ 1875494 w 2014750"/>
                              <a:gd name="connsiteY622" fmla="*/ 404324 h 462338"/>
                              <a:gd name="connsiteX623" fmla="*/ 1875494 w 2014750"/>
                              <a:gd name="connsiteY623" fmla="*/ 425470 h 462338"/>
                              <a:gd name="connsiteX624" fmla="*/ 1878733 w 2014750"/>
                              <a:gd name="connsiteY624" fmla="*/ 428804 h 462338"/>
                              <a:gd name="connsiteX625" fmla="*/ 2012083 w 2014750"/>
                              <a:gd name="connsiteY625" fmla="*/ 428804 h 462338"/>
                              <a:gd name="connsiteX626" fmla="*/ 2014750 w 2014750"/>
                              <a:gd name="connsiteY626" fmla="*/ 425470 h 4623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 ang="0">
                                <a:pos x="connsiteX236" y="connsiteY236"/>
                              </a:cxn>
                              <a:cxn ang="0">
                                <a:pos x="connsiteX237" y="connsiteY237"/>
                              </a:cxn>
                              <a:cxn ang="0">
                                <a:pos x="connsiteX238" y="connsiteY238"/>
                              </a:cxn>
                              <a:cxn ang="0">
                                <a:pos x="connsiteX239" y="connsiteY239"/>
                              </a:cxn>
                              <a:cxn ang="0">
                                <a:pos x="connsiteX240" y="connsiteY240"/>
                              </a:cxn>
                              <a:cxn ang="0">
                                <a:pos x="connsiteX241" y="connsiteY241"/>
                              </a:cxn>
                              <a:cxn ang="0">
                                <a:pos x="connsiteX242" y="connsiteY242"/>
                              </a:cxn>
                              <a:cxn ang="0">
                                <a:pos x="connsiteX243" y="connsiteY243"/>
                              </a:cxn>
                              <a:cxn ang="0">
                                <a:pos x="connsiteX244" y="connsiteY244"/>
                              </a:cxn>
                              <a:cxn ang="0">
                                <a:pos x="connsiteX245" y="connsiteY245"/>
                              </a:cxn>
                              <a:cxn ang="0">
                                <a:pos x="connsiteX246" y="connsiteY246"/>
                              </a:cxn>
                              <a:cxn ang="0">
                                <a:pos x="connsiteX247" y="connsiteY247"/>
                              </a:cxn>
                              <a:cxn ang="0">
                                <a:pos x="connsiteX248" y="connsiteY248"/>
                              </a:cxn>
                              <a:cxn ang="0">
                                <a:pos x="connsiteX249" y="connsiteY249"/>
                              </a:cxn>
                              <a:cxn ang="0">
                                <a:pos x="connsiteX250" y="connsiteY250"/>
                              </a:cxn>
                              <a:cxn ang="0">
                                <a:pos x="connsiteX251" y="connsiteY251"/>
                              </a:cxn>
                              <a:cxn ang="0">
                                <a:pos x="connsiteX252" y="connsiteY252"/>
                              </a:cxn>
                              <a:cxn ang="0">
                                <a:pos x="connsiteX253" y="connsiteY253"/>
                              </a:cxn>
                              <a:cxn ang="0">
                                <a:pos x="connsiteX254" y="connsiteY254"/>
                              </a:cxn>
                              <a:cxn ang="0">
                                <a:pos x="connsiteX255" y="connsiteY255"/>
                              </a:cxn>
                              <a:cxn ang="0">
                                <a:pos x="connsiteX256" y="connsiteY256"/>
                              </a:cxn>
                              <a:cxn ang="0">
                                <a:pos x="connsiteX257" y="connsiteY257"/>
                              </a:cxn>
                              <a:cxn ang="0">
                                <a:pos x="connsiteX258" y="connsiteY258"/>
                              </a:cxn>
                              <a:cxn ang="0">
                                <a:pos x="connsiteX259" y="connsiteY259"/>
                              </a:cxn>
                              <a:cxn ang="0">
                                <a:pos x="connsiteX260" y="connsiteY260"/>
                              </a:cxn>
                              <a:cxn ang="0">
                                <a:pos x="connsiteX261" y="connsiteY261"/>
                              </a:cxn>
                              <a:cxn ang="0">
                                <a:pos x="connsiteX262" y="connsiteY262"/>
                              </a:cxn>
                              <a:cxn ang="0">
                                <a:pos x="connsiteX263" y="connsiteY263"/>
                              </a:cxn>
                              <a:cxn ang="0">
                                <a:pos x="connsiteX264" y="connsiteY264"/>
                              </a:cxn>
                              <a:cxn ang="0">
                                <a:pos x="connsiteX265" y="connsiteY265"/>
                              </a:cxn>
                              <a:cxn ang="0">
                                <a:pos x="connsiteX266" y="connsiteY266"/>
                              </a:cxn>
                              <a:cxn ang="0">
                                <a:pos x="connsiteX267" y="connsiteY267"/>
                              </a:cxn>
                              <a:cxn ang="0">
                                <a:pos x="connsiteX268" y="connsiteY268"/>
                              </a:cxn>
                              <a:cxn ang="0">
                                <a:pos x="connsiteX269" y="connsiteY269"/>
                              </a:cxn>
                              <a:cxn ang="0">
                                <a:pos x="connsiteX270" y="connsiteY270"/>
                              </a:cxn>
                              <a:cxn ang="0">
                                <a:pos x="connsiteX271" y="connsiteY271"/>
                              </a:cxn>
                              <a:cxn ang="0">
                                <a:pos x="connsiteX272" y="connsiteY272"/>
                              </a:cxn>
                              <a:cxn ang="0">
                                <a:pos x="connsiteX273" y="connsiteY273"/>
                              </a:cxn>
                              <a:cxn ang="0">
                                <a:pos x="connsiteX274" y="connsiteY274"/>
                              </a:cxn>
                              <a:cxn ang="0">
                                <a:pos x="connsiteX275" y="connsiteY275"/>
                              </a:cxn>
                              <a:cxn ang="0">
                                <a:pos x="connsiteX276" y="connsiteY276"/>
                              </a:cxn>
                              <a:cxn ang="0">
                                <a:pos x="connsiteX277" y="connsiteY277"/>
                              </a:cxn>
                              <a:cxn ang="0">
                                <a:pos x="connsiteX278" y="connsiteY278"/>
                              </a:cxn>
                              <a:cxn ang="0">
                                <a:pos x="connsiteX279" y="connsiteY279"/>
                              </a:cxn>
                              <a:cxn ang="0">
                                <a:pos x="connsiteX280" y="connsiteY280"/>
                              </a:cxn>
                              <a:cxn ang="0">
                                <a:pos x="connsiteX281" y="connsiteY281"/>
                              </a:cxn>
                              <a:cxn ang="0">
                                <a:pos x="connsiteX282" y="connsiteY282"/>
                              </a:cxn>
                              <a:cxn ang="0">
                                <a:pos x="connsiteX283" y="connsiteY283"/>
                              </a:cxn>
                              <a:cxn ang="0">
                                <a:pos x="connsiteX284" y="connsiteY284"/>
                              </a:cxn>
                              <a:cxn ang="0">
                                <a:pos x="connsiteX285" y="connsiteY285"/>
                              </a:cxn>
                              <a:cxn ang="0">
                                <a:pos x="connsiteX286" y="connsiteY286"/>
                              </a:cxn>
                              <a:cxn ang="0">
                                <a:pos x="connsiteX287" y="connsiteY287"/>
                              </a:cxn>
                              <a:cxn ang="0">
                                <a:pos x="connsiteX288" y="connsiteY288"/>
                              </a:cxn>
                              <a:cxn ang="0">
                                <a:pos x="connsiteX289" y="connsiteY289"/>
                              </a:cxn>
                              <a:cxn ang="0">
                                <a:pos x="connsiteX290" y="connsiteY290"/>
                              </a:cxn>
                              <a:cxn ang="0">
                                <a:pos x="connsiteX291" y="connsiteY291"/>
                              </a:cxn>
                              <a:cxn ang="0">
                                <a:pos x="connsiteX292" y="connsiteY292"/>
                              </a:cxn>
                              <a:cxn ang="0">
                                <a:pos x="connsiteX293" y="connsiteY293"/>
                              </a:cxn>
                              <a:cxn ang="0">
                                <a:pos x="connsiteX294" y="connsiteY294"/>
                              </a:cxn>
                              <a:cxn ang="0">
                                <a:pos x="connsiteX295" y="connsiteY295"/>
                              </a:cxn>
                              <a:cxn ang="0">
                                <a:pos x="connsiteX296" y="connsiteY296"/>
                              </a:cxn>
                              <a:cxn ang="0">
                                <a:pos x="connsiteX297" y="connsiteY297"/>
                              </a:cxn>
                              <a:cxn ang="0">
                                <a:pos x="connsiteX298" y="connsiteY298"/>
                              </a:cxn>
                              <a:cxn ang="0">
                                <a:pos x="connsiteX299" y="connsiteY299"/>
                              </a:cxn>
                              <a:cxn ang="0">
                                <a:pos x="connsiteX300" y="connsiteY300"/>
                              </a:cxn>
                              <a:cxn ang="0">
                                <a:pos x="connsiteX301" y="connsiteY301"/>
                              </a:cxn>
                              <a:cxn ang="0">
                                <a:pos x="connsiteX302" y="connsiteY302"/>
                              </a:cxn>
                              <a:cxn ang="0">
                                <a:pos x="connsiteX303" y="connsiteY303"/>
                              </a:cxn>
                              <a:cxn ang="0">
                                <a:pos x="connsiteX304" y="connsiteY304"/>
                              </a:cxn>
                              <a:cxn ang="0">
                                <a:pos x="connsiteX305" y="connsiteY305"/>
                              </a:cxn>
                              <a:cxn ang="0">
                                <a:pos x="connsiteX306" y="connsiteY306"/>
                              </a:cxn>
                              <a:cxn ang="0">
                                <a:pos x="connsiteX307" y="connsiteY307"/>
                              </a:cxn>
                              <a:cxn ang="0">
                                <a:pos x="connsiteX308" y="connsiteY308"/>
                              </a:cxn>
                              <a:cxn ang="0">
                                <a:pos x="connsiteX309" y="connsiteY309"/>
                              </a:cxn>
                              <a:cxn ang="0">
                                <a:pos x="connsiteX310" y="connsiteY310"/>
                              </a:cxn>
                              <a:cxn ang="0">
                                <a:pos x="connsiteX311" y="connsiteY311"/>
                              </a:cxn>
                              <a:cxn ang="0">
                                <a:pos x="connsiteX312" y="connsiteY312"/>
                              </a:cxn>
                              <a:cxn ang="0">
                                <a:pos x="connsiteX313" y="connsiteY313"/>
                              </a:cxn>
                              <a:cxn ang="0">
                                <a:pos x="connsiteX314" y="connsiteY314"/>
                              </a:cxn>
                              <a:cxn ang="0">
                                <a:pos x="connsiteX315" y="connsiteY315"/>
                              </a:cxn>
                              <a:cxn ang="0">
                                <a:pos x="connsiteX316" y="connsiteY316"/>
                              </a:cxn>
                              <a:cxn ang="0">
                                <a:pos x="connsiteX317" y="connsiteY317"/>
                              </a:cxn>
                              <a:cxn ang="0">
                                <a:pos x="connsiteX318" y="connsiteY318"/>
                              </a:cxn>
                              <a:cxn ang="0">
                                <a:pos x="connsiteX319" y="connsiteY319"/>
                              </a:cxn>
                              <a:cxn ang="0">
                                <a:pos x="connsiteX320" y="connsiteY320"/>
                              </a:cxn>
                              <a:cxn ang="0">
                                <a:pos x="connsiteX321" y="connsiteY321"/>
                              </a:cxn>
                              <a:cxn ang="0">
                                <a:pos x="connsiteX322" y="connsiteY322"/>
                              </a:cxn>
                              <a:cxn ang="0">
                                <a:pos x="connsiteX323" y="connsiteY323"/>
                              </a:cxn>
                              <a:cxn ang="0">
                                <a:pos x="connsiteX324" y="connsiteY324"/>
                              </a:cxn>
                              <a:cxn ang="0">
                                <a:pos x="connsiteX325" y="connsiteY325"/>
                              </a:cxn>
                              <a:cxn ang="0">
                                <a:pos x="connsiteX326" y="connsiteY326"/>
                              </a:cxn>
                              <a:cxn ang="0">
                                <a:pos x="connsiteX327" y="connsiteY327"/>
                              </a:cxn>
                              <a:cxn ang="0">
                                <a:pos x="connsiteX328" y="connsiteY328"/>
                              </a:cxn>
                              <a:cxn ang="0">
                                <a:pos x="connsiteX329" y="connsiteY329"/>
                              </a:cxn>
                              <a:cxn ang="0">
                                <a:pos x="connsiteX330" y="connsiteY330"/>
                              </a:cxn>
                              <a:cxn ang="0">
                                <a:pos x="connsiteX331" y="connsiteY331"/>
                              </a:cxn>
                              <a:cxn ang="0">
                                <a:pos x="connsiteX332" y="connsiteY332"/>
                              </a:cxn>
                              <a:cxn ang="0">
                                <a:pos x="connsiteX333" y="connsiteY333"/>
                              </a:cxn>
                              <a:cxn ang="0">
                                <a:pos x="connsiteX334" y="connsiteY334"/>
                              </a:cxn>
                              <a:cxn ang="0">
                                <a:pos x="connsiteX335" y="connsiteY335"/>
                              </a:cxn>
                              <a:cxn ang="0">
                                <a:pos x="connsiteX336" y="connsiteY336"/>
                              </a:cxn>
                              <a:cxn ang="0">
                                <a:pos x="connsiteX337" y="connsiteY337"/>
                              </a:cxn>
                              <a:cxn ang="0">
                                <a:pos x="connsiteX338" y="connsiteY338"/>
                              </a:cxn>
                              <a:cxn ang="0">
                                <a:pos x="connsiteX339" y="connsiteY339"/>
                              </a:cxn>
                              <a:cxn ang="0">
                                <a:pos x="connsiteX340" y="connsiteY340"/>
                              </a:cxn>
                              <a:cxn ang="0">
                                <a:pos x="connsiteX341" y="connsiteY341"/>
                              </a:cxn>
                              <a:cxn ang="0">
                                <a:pos x="connsiteX342" y="connsiteY342"/>
                              </a:cxn>
                              <a:cxn ang="0">
                                <a:pos x="connsiteX343" y="connsiteY343"/>
                              </a:cxn>
                              <a:cxn ang="0">
                                <a:pos x="connsiteX344" y="connsiteY344"/>
                              </a:cxn>
                              <a:cxn ang="0">
                                <a:pos x="connsiteX345" y="connsiteY345"/>
                              </a:cxn>
                              <a:cxn ang="0">
                                <a:pos x="connsiteX346" y="connsiteY346"/>
                              </a:cxn>
                              <a:cxn ang="0">
                                <a:pos x="connsiteX347" y="connsiteY347"/>
                              </a:cxn>
                              <a:cxn ang="0">
                                <a:pos x="connsiteX348" y="connsiteY348"/>
                              </a:cxn>
                              <a:cxn ang="0">
                                <a:pos x="connsiteX349" y="connsiteY349"/>
                              </a:cxn>
                              <a:cxn ang="0">
                                <a:pos x="connsiteX350" y="connsiteY350"/>
                              </a:cxn>
                              <a:cxn ang="0">
                                <a:pos x="connsiteX351" y="connsiteY351"/>
                              </a:cxn>
                              <a:cxn ang="0">
                                <a:pos x="connsiteX352" y="connsiteY352"/>
                              </a:cxn>
                              <a:cxn ang="0">
                                <a:pos x="connsiteX353" y="connsiteY353"/>
                              </a:cxn>
                              <a:cxn ang="0">
                                <a:pos x="connsiteX354" y="connsiteY354"/>
                              </a:cxn>
                              <a:cxn ang="0">
                                <a:pos x="connsiteX355" y="connsiteY355"/>
                              </a:cxn>
                              <a:cxn ang="0">
                                <a:pos x="connsiteX356" y="connsiteY356"/>
                              </a:cxn>
                              <a:cxn ang="0">
                                <a:pos x="connsiteX357" y="connsiteY357"/>
                              </a:cxn>
                              <a:cxn ang="0">
                                <a:pos x="connsiteX358" y="connsiteY358"/>
                              </a:cxn>
                              <a:cxn ang="0">
                                <a:pos x="connsiteX359" y="connsiteY359"/>
                              </a:cxn>
                              <a:cxn ang="0">
                                <a:pos x="connsiteX360" y="connsiteY360"/>
                              </a:cxn>
                              <a:cxn ang="0">
                                <a:pos x="connsiteX361" y="connsiteY361"/>
                              </a:cxn>
                              <a:cxn ang="0">
                                <a:pos x="connsiteX362" y="connsiteY362"/>
                              </a:cxn>
                              <a:cxn ang="0">
                                <a:pos x="connsiteX363" y="connsiteY363"/>
                              </a:cxn>
                              <a:cxn ang="0">
                                <a:pos x="connsiteX364" y="connsiteY364"/>
                              </a:cxn>
                              <a:cxn ang="0">
                                <a:pos x="connsiteX365" y="connsiteY365"/>
                              </a:cxn>
                              <a:cxn ang="0">
                                <a:pos x="connsiteX366" y="connsiteY366"/>
                              </a:cxn>
                              <a:cxn ang="0">
                                <a:pos x="connsiteX367" y="connsiteY367"/>
                              </a:cxn>
                              <a:cxn ang="0">
                                <a:pos x="connsiteX368" y="connsiteY368"/>
                              </a:cxn>
                              <a:cxn ang="0">
                                <a:pos x="connsiteX369" y="connsiteY369"/>
                              </a:cxn>
                              <a:cxn ang="0">
                                <a:pos x="connsiteX370" y="connsiteY370"/>
                              </a:cxn>
                              <a:cxn ang="0">
                                <a:pos x="connsiteX371" y="connsiteY371"/>
                              </a:cxn>
                              <a:cxn ang="0">
                                <a:pos x="connsiteX372" y="connsiteY372"/>
                              </a:cxn>
                              <a:cxn ang="0">
                                <a:pos x="connsiteX373" y="connsiteY373"/>
                              </a:cxn>
                              <a:cxn ang="0">
                                <a:pos x="connsiteX374" y="connsiteY374"/>
                              </a:cxn>
                              <a:cxn ang="0">
                                <a:pos x="connsiteX375" y="connsiteY375"/>
                              </a:cxn>
                              <a:cxn ang="0">
                                <a:pos x="connsiteX376" y="connsiteY376"/>
                              </a:cxn>
                              <a:cxn ang="0">
                                <a:pos x="connsiteX377" y="connsiteY377"/>
                              </a:cxn>
                              <a:cxn ang="0">
                                <a:pos x="connsiteX378" y="connsiteY378"/>
                              </a:cxn>
                              <a:cxn ang="0">
                                <a:pos x="connsiteX379" y="connsiteY379"/>
                              </a:cxn>
                              <a:cxn ang="0">
                                <a:pos x="connsiteX380" y="connsiteY380"/>
                              </a:cxn>
                              <a:cxn ang="0">
                                <a:pos x="connsiteX381" y="connsiteY381"/>
                              </a:cxn>
                              <a:cxn ang="0">
                                <a:pos x="connsiteX382" y="connsiteY382"/>
                              </a:cxn>
                              <a:cxn ang="0">
                                <a:pos x="connsiteX383" y="connsiteY383"/>
                              </a:cxn>
                              <a:cxn ang="0">
                                <a:pos x="connsiteX384" y="connsiteY384"/>
                              </a:cxn>
                              <a:cxn ang="0">
                                <a:pos x="connsiteX385" y="connsiteY385"/>
                              </a:cxn>
                              <a:cxn ang="0">
                                <a:pos x="connsiteX386" y="connsiteY386"/>
                              </a:cxn>
                              <a:cxn ang="0">
                                <a:pos x="connsiteX387" y="connsiteY387"/>
                              </a:cxn>
                              <a:cxn ang="0">
                                <a:pos x="connsiteX388" y="connsiteY388"/>
                              </a:cxn>
                              <a:cxn ang="0">
                                <a:pos x="connsiteX389" y="connsiteY389"/>
                              </a:cxn>
                              <a:cxn ang="0">
                                <a:pos x="connsiteX390" y="connsiteY390"/>
                              </a:cxn>
                              <a:cxn ang="0">
                                <a:pos x="connsiteX391" y="connsiteY391"/>
                              </a:cxn>
                              <a:cxn ang="0">
                                <a:pos x="connsiteX392" y="connsiteY392"/>
                              </a:cxn>
                              <a:cxn ang="0">
                                <a:pos x="connsiteX393" y="connsiteY393"/>
                              </a:cxn>
                              <a:cxn ang="0">
                                <a:pos x="connsiteX394" y="connsiteY394"/>
                              </a:cxn>
                              <a:cxn ang="0">
                                <a:pos x="connsiteX395" y="connsiteY395"/>
                              </a:cxn>
                              <a:cxn ang="0">
                                <a:pos x="connsiteX396" y="connsiteY396"/>
                              </a:cxn>
                              <a:cxn ang="0">
                                <a:pos x="connsiteX397" y="connsiteY397"/>
                              </a:cxn>
                              <a:cxn ang="0">
                                <a:pos x="connsiteX398" y="connsiteY398"/>
                              </a:cxn>
                              <a:cxn ang="0">
                                <a:pos x="connsiteX399" y="connsiteY399"/>
                              </a:cxn>
                              <a:cxn ang="0">
                                <a:pos x="connsiteX400" y="connsiteY400"/>
                              </a:cxn>
                              <a:cxn ang="0">
                                <a:pos x="connsiteX401" y="connsiteY401"/>
                              </a:cxn>
                              <a:cxn ang="0">
                                <a:pos x="connsiteX402" y="connsiteY402"/>
                              </a:cxn>
                              <a:cxn ang="0">
                                <a:pos x="connsiteX403" y="connsiteY403"/>
                              </a:cxn>
                              <a:cxn ang="0">
                                <a:pos x="connsiteX404" y="connsiteY404"/>
                              </a:cxn>
                              <a:cxn ang="0">
                                <a:pos x="connsiteX405" y="connsiteY405"/>
                              </a:cxn>
                              <a:cxn ang="0">
                                <a:pos x="connsiteX406" y="connsiteY406"/>
                              </a:cxn>
                              <a:cxn ang="0">
                                <a:pos x="connsiteX407" y="connsiteY407"/>
                              </a:cxn>
                              <a:cxn ang="0">
                                <a:pos x="connsiteX408" y="connsiteY408"/>
                              </a:cxn>
                              <a:cxn ang="0">
                                <a:pos x="connsiteX409" y="connsiteY409"/>
                              </a:cxn>
                              <a:cxn ang="0">
                                <a:pos x="connsiteX410" y="connsiteY410"/>
                              </a:cxn>
                              <a:cxn ang="0">
                                <a:pos x="connsiteX411" y="connsiteY411"/>
                              </a:cxn>
                              <a:cxn ang="0">
                                <a:pos x="connsiteX412" y="connsiteY412"/>
                              </a:cxn>
                              <a:cxn ang="0">
                                <a:pos x="connsiteX413" y="connsiteY413"/>
                              </a:cxn>
                              <a:cxn ang="0">
                                <a:pos x="connsiteX414" y="connsiteY414"/>
                              </a:cxn>
                              <a:cxn ang="0">
                                <a:pos x="connsiteX415" y="connsiteY415"/>
                              </a:cxn>
                              <a:cxn ang="0">
                                <a:pos x="connsiteX416" y="connsiteY416"/>
                              </a:cxn>
                              <a:cxn ang="0">
                                <a:pos x="connsiteX417" y="connsiteY417"/>
                              </a:cxn>
                              <a:cxn ang="0">
                                <a:pos x="connsiteX418" y="connsiteY418"/>
                              </a:cxn>
                              <a:cxn ang="0">
                                <a:pos x="connsiteX419" y="connsiteY419"/>
                              </a:cxn>
                              <a:cxn ang="0">
                                <a:pos x="connsiteX420" y="connsiteY420"/>
                              </a:cxn>
                              <a:cxn ang="0">
                                <a:pos x="connsiteX421" y="connsiteY421"/>
                              </a:cxn>
                              <a:cxn ang="0">
                                <a:pos x="connsiteX422" y="connsiteY422"/>
                              </a:cxn>
                              <a:cxn ang="0">
                                <a:pos x="connsiteX423" y="connsiteY423"/>
                              </a:cxn>
                              <a:cxn ang="0">
                                <a:pos x="connsiteX424" y="connsiteY424"/>
                              </a:cxn>
                              <a:cxn ang="0">
                                <a:pos x="connsiteX425" y="connsiteY425"/>
                              </a:cxn>
                              <a:cxn ang="0">
                                <a:pos x="connsiteX426" y="connsiteY426"/>
                              </a:cxn>
                              <a:cxn ang="0">
                                <a:pos x="connsiteX427" y="connsiteY427"/>
                              </a:cxn>
                              <a:cxn ang="0">
                                <a:pos x="connsiteX428" y="connsiteY428"/>
                              </a:cxn>
                              <a:cxn ang="0">
                                <a:pos x="connsiteX429" y="connsiteY429"/>
                              </a:cxn>
                              <a:cxn ang="0">
                                <a:pos x="connsiteX430" y="connsiteY430"/>
                              </a:cxn>
                              <a:cxn ang="0">
                                <a:pos x="connsiteX431" y="connsiteY431"/>
                              </a:cxn>
                              <a:cxn ang="0">
                                <a:pos x="connsiteX432" y="connsiteY432"/>
                              </a:cxn>
                              <a:cxn ang="0">
                                <a:pos x="connsiteX433" y="connsiteY433"/>
                              </a:cxn>
                              <a:cxn ang="0">
                                <a:pos x="connsiteX434" y="connsiteY434"/>
                              </a:cxn>
                              <a:cxn ang="0">
                                <a:pos x="connsiteX435" y="connsiteY435"/>
                              </a:cxn>
                              <a:cxn ang="0">
                                <a:pos x="connsiteX436" y="connsiteY436"/>
                              </a:cxn>
                              <a:cxn ang="0">
                                <a:pos x="connsiteX437" y="connsiteY437"/>
                              </a:cxn>
                              <a:cxn ang="0">
                                <a:pos x="connsiteX438" y="connsiteY438"/>
                              </a:cxn>
                              <a:cxn ang="0">
                                <a:pos x="connsiteX439" y="connsiteY439"/>
                              </a:cxn>
                              <a:cxn ang="0">
                                <a:pos x="connsiteX440" y="connsiteY440"/>
                              </a:cxn>
                              <a:cxn ang="0">
                                <a:pos x="connsiteX441" y="connsiteY441"/>
                              </a:cxn>
                              <a:cxn ang="0">
                                <a:pos x="connsiteX442" y="connsiteY442"/>
                              </a:cxn>
                              <a:cxn ang="0">
                                <a:pos x="connsiteX443" y="connsiteY443"/>
                              </a:cxn>
                              <a:cxn ang="0">
                                <a:pos x="connsiteX444" y="connsiteY444"/>
                              </a:cxn>
                              <a:cxn ang="0">
                                <a:pos x="connsiteX445" y="connsiteY445"/>
                              </a:cxn>
                              <a:cxn ang="0">
                                <a:pos x="connsiteX446" y="connsiteY446"/>
                              </a:cxn>
                              <a:cxn ang="0">
                                <a:pos x="connsiteX447" y="connsiteY447"/>
                              </a:cxn>
                              <a:cxn ang="0">
                                <a:pos x="connsiteX448" y="connsiteY448"/>
                              </a:cxn>
                              <a:cxn ang="0">
                                <a:pos x="connsiteX449" y="connsiteY449"/>
                              </a:cxn>
                              <a:cxn ang="0">
                                <a:pos x="connsiteX450" y="connsiteY450"/>
                              </a:cxn>
                              <a:cxn ang="0">
                                <a:pos x="connsiteX451" y="connsiteY451"/>
                              </a:cxn>
                              <a:cxn ang="0">
                                <a:pos x="connsiteX452" y="connsiteY452"/>
                              </a:cxn>
                              <a:cxn ang="0">
                                <a:pos x="connsiteX453" y="connsiteY453"/>
                              </a:cxn>
                              <a:cxn ang="0">
                                <a:pos x="connsiteX454" y="connsiteY454"/>
                              </a:cxn>
                              <a:cxn ang="0">
                                <a:pos x="connsiteX455" y="connsiteY455"/>
                              </a:cxn>
                              <a:cxn ang="0">
                                <a:pos x="connsiteX456" y="connsiteY456"/>
                              </a:cxn>
                              <a:cxn ang="0">
                                <a:pos x="connsiteX457" y="connsiteY457"/>
                              </a:cxn>
                              <a:cxn ang="0">
                                <a:pos x="connsiteX458" y="connsiteY458"/>
                              </a:cxn>
                              <a:cxn ang="0">
                                <a:pos x="connsiteX459" y="connsiteY459"/>
                              </a:cxn>
                              <a:cxn ang="0">
                                <a:pos x="connsiteX460" y="connsiteY460"/>
                              </a:cxn>
                              <a:cxn ang="0">
                                <a:pos x="connsiteX461" y="connsiteY461"/>
                              </a:cxn>
                              <a:cxn ang="0">
                                <a:pos x="connsiteX462" y="connsiteY462"/>
                              </a:cxn>
                              <a:cxn ang="0">
                                <a:pos x="connsiteX463" y="connsiteY463"/>
                              </a:cxn>
                              <a:cxn ang="0">
                                <a:pos x="connsiteX464" y="connsiteY464"/>
                              </a:cxn>
                              <a:cxn ang="0">
                                <a:pos x="connsiteX465" y="connsiteY465"/>
                              </a:cxn>
                              <a:cxn ang="0">
                                <a:pos x="connsiteX466" y="connsiteY466"/>
                              </a:cxn>
                              <a:cxn ang="0">
                                <a:pos x="connsiteX467" y="connsiteY467"/>
                              </a:cxn>
                              <a:cxn ang="0">
                                <a:pos x="connsiteX468" y="connsiteY468"/>
                              </a:cxn>
                              <a:cxn ang="0">
                                <a:pos x="connsiteX469" y="connsiteY469"/>
                              </a:cxn>
                              <a:cxn ang="0">
                                <a:pos x="connsiteX470" y="connsiteY470"/>
                              </a:cxn>
                              <a:cxn ang="0">
                                <a:pos x="connsiteX471" y="connsiteY471"/>
                              </a:cxn>
                              <a:cxn ang="0">
                                <a:pos x="connsiteX472" y="connsiteY472"/>
                              </a:cxn>
                              <a:cxn ang="0">
                                <a:pos x="connsiteX473" y="connsiteY473"/>
                              </a:cxn>
                              <a:cxn ang="0">
                                <a:pos x="connsiteX474" y="connsiteY474"/>
                              </a:cxn>
                              <a:cxn ang="0">
                                <a:pos x="connsiteX475" y="connsiteY475"/>
                              </a:cxn>
                              <a:cxn ang="0">
                                <a:pos x="connsiteX476" y="connsiteY476"/>
                              </a:cxn>
                              <a:cxn ang="0">
                                <a:pos x="connsiteX477" y="connsiteY477"/>
                              </a:cxn>
                              <a:cxn ang="0">
                                <a:pos x="connsiteX478" y="connsiteY478"/>
                              </a:cxn>
                              <a:cxn ang="0">
                                <a:pos x="connsiteX479" y="connsiteY479"/>
                              </a:cxn>
                              <a:cxn ang="0">
                                <a:pos x="connsiteX480" y="connsiteY480"/>
                              </a:cxn>
                              <a:cxn ang="0">
                                <a:pos x="connsiteX481" y="connsiteY481"/>
                              </a:cxn>
                              <a:cxn ang="0">
                                <a:pos x="connsiteX482" y="connsiteY482"/>
                              </a:cxn>
                              <a:cxn ang="0">
                                <a:pos x="connsiteX483" y="connsiteY483"/>
                              </a:cxn>
                              <a:cxn ang="0">
                                <a:pos x="connsiteX484" y="connsiteY484"/>
                              </a:cxn>
                              <a:cxn ang="0">
                                <a:pos x="connsiteX485" y="connsiteY485"/>
                              </a:cxn>
                              <a:cxn ang="0">
                                <a:pos x="connsiteX486" y="connsiteY486"/>
                              </a:cxn>
                              <a:cxn ang="0">
                                <a:pos x="connsiteX487" y="connsiteY487"/>
                              </a:cxn>
                              <a:cxn ang="0">
                                <a:pos x="connsiteX488" y="connsiteY488"/>
                              </a:cxn>
                              <a:cxn ang="0">
                                <a:pos x="connsiteX489" y="connsiteY489"/>
                              </a:cxn>
                              <a:cxn ang="0">
                                <a:pos x="connsiteX490" y="connsiteY490"/>
                              </a:cxn>
                              <a:cxn ang="0">
                                <a:pos x="connsiteX491" y="connsiteY491"/>
                              </a:cxn>
                              <a:cxn ang="0">
                                <a:pos x="connsiteX492" y="connsiteY492"/>
                              </a:cxn>
                              <a:cxn ang="0">
                                <a:pos x="connsiteX493" y="connsiteY493"/>
                              </a:cxn>
                              <a:cxn ang="0">
                                <a:pos x="connsiteX494" y="connsiteY494"/>
                              </a:cxn>
                              <a:cxn ang="0">
                                <a:pos x="connsiteX495" y="connsiteY495"/>
                              </a:cxn>
                              <a:cxn ang="0">
                                <a:pos x="connsiteX496" y="connsiteY496"/>
                              </a:cxn>
                              <a:cxn ang="0">
                                <a:pos x="connsiteX497" y="connsiteY497"/>
                              </a:cxn>
                              <a:cxn ang="0">
                                <a:pos x="connsiteX498" y="connsiteY498"/>
                              </a:cxn>
                              <a:cxn ang="0">
                                <a:pos x="connsiteX499" y="connsiteY499"/>
                              </a:cxn>
                              <a:cxn ang="0">
                                <a:pos x="connsiteX500" y="connsiteY500"/>
                              </a:cxn>
                              <a:cxn ang="0">
                                <a:pos x="connsiteX501" y="connsiteY501"/>
                              </a:cxn>
                              <a:cxn ang="0">
                                <a:pos x="connsiteX502" y="connsiteY502"/>
                              </a:cxn>
                              <a:cxn ang="0">
                                <a:pos x="connsiteX503" y="connsiteY503"/>
                              </a:cxn>
                              <a:cxn ang="0">
                                <a:pos x="connsiteX504" y="connsiteY504"/>
                              </a:cxn>
                              <a:cxn ang="0">
                                <a:pos x="connsiteX505" y="connsiteY505"/>
                              </a:cxn>
                              <a:cxn ang="0">
                                <a:pos x="connsiteX506" y="connsiteY506"/>
                              </a:cxn>
                              <a:cxn ang="0">
                                <a:pos x="connsiteX507" y="connsiteY507"/>
                              </a:cxn>
                              <a:cxn ang="0">
                                <a:pos x="connsiteX508" y="connsiteY508"/>
                              </a:cxn>
                              <a:cxn ang="0">
                                <a:pos x="connsiteX509" y="connsiteY509"/>
                              </a:cxn>
                              <a:cxn ang="0">
                                <a:pos x="connsiteX510" y="connsiteY510"/>
                              </a:cxn>
                              <a:cxn ang="0">
                                <a:pos x="connsiteX511" y="connsiteY511"/>
                              </a:cxn>
                              <a:cxn ang="0">
                                <a:pos x="connsiteX512" y="connsiteY512"/>
                              </a:cxn>
                              <a:cxn ang="0">
                                <a:pos x="connsiteX513" y="connsiteY513"/>
                              </a:cxn>
                              <a:cxn ang="0">
                                <a:pos x="connsiteX514" y="connsiteY514"/>
                              </a:cxn>
                              <a:cxn ang="0">
                                <a:pos x="connsiteX515" y="connsiteY515"/>
                              </a:cxn>
                              <a:cxn ang="0">
                                <a:pos x="connsiteX516" y="connsiteY516"/>
                              </a:cxn>
                              <a:cxn ang="0">
                                <a:pos x="connsiteX517" y="connsiteY517"/>
                              </a:cxn>
                              <a:cxn ang="0">
                                <a:pos x="connsiteX518" y="connsiteY518"/>
                              </a:cxn>
                              <a:cxn ang="0">
                                <a:pos x="connsiteX519" y="connsiteY519"/>
                              </a:cxn>
                              <a:cxn ang="0">
                                <a:pos x="connsiteX520" y="connsiteY520"/>
                              </a:cxn>
                              <a:cxn ang="0">
                                <a:pos x="connsiteX521" y="connsiteY521"/>
                              </a:cxn>
                              <a:cxn ang="0">
                                <a:pos x="connsiteX522" y="connsiteY522"/>
                              </a:cxn>
                              <a:cxn ang="0">
                                <a:pos x="connsiteX523" y="connsiteY523"/>
                              </a:cxn>
                              <a:cxn ang="0">
                                <a:pos x="connsiteX524" y="connsiteY524"/>
                              </a:cxn>
                              <a:cxn ang="0">
                                <a:pos x="connsiteX525" y="connsiteY525"/>
                              </a:cxn>
                              <a:cxn ang="0">
                                <a:pos x="connsiteX526" y="connsiteY526"/>
                              </a:cxn>
                              <a:cxn ang="0">
                                <a:pos x="connsiteX527" y="connsiteY527"/>
                              </a:cxn>
                              <a:cxn ang="0">
                                <a:pos x="connsiteX528" y="connsiteY528"/>
                              </a:cxn>
                              <a:cxn ang="0">
                                <a:pos x="connsiteX529" y="connsiteY529"/>
                              </a:cxn>
                              <a:cxn ang="0">
                                <a:pos x="connsiteX530" y="connsiteY530"/>
                              </a:cxn>
                              <a:cxn ang="0">
                                <a:pos x="connsiteX531" y="connsiteY531"/>
                              </a:cxn>
                              <a:cxn ang="0">
                                <a:pos x="connsiteX532" y="connsiteY532"/>
                              </a:cxn>
                              <a:cxn ang="0">
                                <a:pos x="connsiteX533" y="connsiteY533"/>
                              </a:cxn>
                              <a:cxn ang="0">
                                <a:pos x="connsiteX534" y="connsiteY534"/>
                              </a:cxn>
                              <a:cxn ang="0">
                                <a:pos x="connsiteX535" y="connsiteY535"/>
                              </a:cxn>
                              <a:cxn ang="0">
                                <a:pos x="connsiteX536" y="connsiteY536"/>
                              </a:cxn>
                              <a:cxn ang="0">
                                <a:pos x="connsiteX537" y="connsiteY537"/>
                              </a:cxn>
                              <a:cxn ang="0">
                                <a:pos x="connsiteX538" y="connsiteY538"/>
                              </a:cxn>
                              <a:cxn ang="0">
                                <a:pos x="connsiteX539" y="connsiteY539"/>
                              </a:cxn>
                              <a:cxn ang="0">
                                <a:pos x="connsiteX540" y="connsiteY540"/>
                              </a:cxn>
                              <a:cxn ang="0">
                                <a:pos x="connsiteX541" y="connsiteY541"/>
                              </a:cxn>
                              <a:cxn ang="0">
                                <a:pos x="connsiteX542" y="connsiteY542"/>
                              </a:cxn>
                              <a:cxn ang="0">
                                <a:pos x="connsiteX543" y="connsiteY543"/>
                              </a:cxn>
                              <a:cxn ang="0">
                                <a:pos x="connsiteX544" y="connsiteY544"/>
                              </a:cxn>
                              <a:cxn ang="0">
                                <a:pos x="connsiteX545" y="connsiteY545"/>
                              </a:cxn>
                              <a:cxn ang="0">
                                <a:pos x="connsiteX546" y="connsiteY546"/>
                              </a:cxn>
                              <a:cxn ang="0">
                                <a:pos x="connsiteX547" y="connsiteY547"/>
                              </a:cxn>
                              <a:cxn ang="0">
                                <a:pos x="connsiteX548" y="connsiteY548"/>
                              </a:cxn>
                              <a:cxn ang="0">
                                <a:pos x="connsiteX549" y="connsiteY549"/>
                              </a:cxn>
                              <a:cxn ang="0">
                                <a:pos x="connsiteX550" y="connsiteY550"/>
                              </a:cxn>
                              <a:cxn ang="0">
                                <a:pos x="connsiteX551" y="connsiteY551"/>
                              </a:cxn>
                              <a:cxn ang="0">
                                <a:pos x="connsiteX552" y="connsiteY552"/>
                              </a:cxn>
                              <a:cxn ang="0">
                                <a:pos x="connsiteX553" y="connsiteY553"/>
                              </a:cxn>
                              <a:cxn ang="0">
                                <a:pos x="connsiteX554" y="connsiteY554"/>
                              </a:cxn>
                              <a:cxn ang="0">
                                <a:pos x="connsiteX555" y="connsiteY555"/>
                              </a:cxn>
                              <a:cxn ang="0">
                                <a:pos x="connsiteX556" y="connsiteY556"/>
                              </a:cxn>
                              <a:cxn ang="0">
                                <a:pos x="connsiteX557" y="connsiteY557"/>
                              </a:cxn>
                              <a:cxn ang="0">
                                <a:pos x="connsiteX558" y="connsiteY558"/>
                              </a:cxn>
                              <a:cxn ang="0">
                                <a:pos x="connsiteX559" y="connsiteY559"/>
                              </a:cxn>
                              <a:cxn ang="0">
                                <a:pos x="connsiteX560" y="connsiteY560"/>
                              </a:cxn>
                              <a:cxn ang="0">
                                <a:pos x="connsiteX561" y="connsiteY561"/>
                              </a:cxn>
                              <a:cxn ang="0">
                                <a:pos x="connsiteX562" y="connsiteY562"/>
                              </a:cxn>
                              <a:cxn ang="0">
                                <a:pos x="connsiteX563" y="connsiteY563"/>
                              </a:cxn>
                              <a:cxn ang="0">
                                <a:pos x="connsiteX564" y="connsiteY564"/>
                              </a:cxn>
                              <a:cxn ang="0">
                                <a:pos x="connsiteX565" y="connsiteY565"/>
                              </a:cxn>
                              <a:cxn ang="0">
                                <a:pos x="connsiteX566" y="connsiteY566"/>
                              </a:cxn>
                              <a:cxn ang="0">
                                <a:pos x="connsiteX567" y="connsiteY567"/>
                              </a:cxn>
                              <a:cxn ang="0">
                                <a:pos x="connsiteX568" y="connsiteY568"/>
                              </a:cxn>
                              <a:cxn ang="0">
                                <a:pos x="connsiteX569" y="connsiteY569"/>
                              </a:cxn>
                              <a:cxn ang="0">
                                <a:pos x="connsiteX570" y="connsiteY570"/>
                              </a:cxn>
                              <a:cxn ang="0">
                                <a:pos x="connsiteX571" y="connsiteY571"/>
                              </a:cxn>
                              <a:cxn ang="0">
                                <a:pos x="connsiteX572" y="connsiteY572"/>
                              </a:cxn>
                              <a:cxn ang="0">
                                <a:pos x="connsiteX573" y="connsiteY573"/>
                              </a:cxn>
                              <a:cxn ang="0">
                                <a:pos x="connsiteX574" y="connsiteY574"/>
                              </a:cxn>
                              <a:cxn ang="0">
                                <a:pos x="connsiteX575" y="connsiteY575"/>
                              </a:cxn>
                              <a:cxn ang="0">
                                <a:pos x="connsiteX576" y="connsiteY576"/>
                              </a:cxn>
                              <a:cxn ang="0">
                                <a:pos x="connsiteX577" y="connsiteY577"/>
                              </a:cxn>
                              <a:cxn ang="0">
                                <a:pos x="connsiteX578" y="connsiteY578"/>
                              </a:cxn>
                              <a:cxn ang="0">
                                <a:pos x="connsiteX579" y="connsiteY579"/>
                              </a:cxn>
                              <a:cxn ang="0">
                                <a:pos x="connsiteX580" y="connsiteY580"/>
                              </a:cxn>
                              <a:cxn ang="0">
                                <a:pos x="connsiteX581" y="connsiteY581"/>
                              </a:cxn>
                              <a:cxn ang="0">
                                <a:pos x="connsiteX582" y="connsiteY582"/>
                              </a:cxn>
                              <a:cxn ang="0">
                                <a:pos x="connsiteX583" y="connsiteY583"/>
                              </a:cxn>
                              <a:cxn ang="0">
                                <a:pos x="connsiteX584" y="connsiteY584"/>
                              </a:cxn>
                              <a:cxn ang="0">
                                <a:pos x="connsiteX585" y="connsiteY585"/>
                              </a:cxn>
                              <a:cxn ang="0">
                                <a:pos x="connsiteX586" y="connsiteY586"/>
                              </a:cxn>
                              <a:cxn ang="0">
                                <a:pos x="connsiteX587" y="connsiteY587"/>
                              </a:cxn>
                              <a:cxn ang="0">
                                <a:pos x="connsiteX588" y="connsiteY588"/>
                              </a:cxn>
                              <a:cxn ang="0">
                                <a:pos x="connsiteX589" y="connsiteY589"/>
                              </a:cxn>
                              <a:cxn ang="0">
                                <a:pos x="connsiteX590" y="connsiteY590"/>
                              </a:cxn>
                              <a:cxn ang="0">
                                <a:pos x="connsiteX591" y="connsiteY591"/>
                              </a:cxn>
                              <a:cxn ang="0">
                                <a:pos x="connsiteX592" y="connsiteY592"/>
                              </a:cxn>
                              <a:cxn ang="0">
                                <a:pos x="connsiteX593" y="connsiteY593"/>
                              </a:cxn>
                              <a:cxn ang="0">
                                <a:pos x="connsiteX594" y="connsiteY594"/>
                              </a:cxn>
                              <a:cxn ang="0">
                                <a:pos x="connsiteX595" y="connsiteY595"/>
                              </a:cxn>
                              <a:cxn ang="0">
                                <a:pos x="connsiteX596" y="connsiteY596"/>
                              </a:cxn>
                              <a:cxn ang="0">
                                <a:pos x="connsiteX597" y="connsiteY597"/>
                              </a:cxn>
                              <a:cxn ang="0">
                                <a:pos x="connsiteX598" y="connsiteY598"/>
                              </a:cxn>
                              <a:cxn ang="0">
                                <a:pos x="connsiteX599" y="connsiteY599"/>
                              </a:cxn>
                              <a:cxn ang="0">
                                <a:pos x="connsiteX600" y="connsiteY600"/>
                              </a:cxn>
                              <a:cxn ang="0">
                                <a:pos x="connsiteX601" y="connsiteY601"/>
                              </a:cxn>
                              <a:cxn ang="0">
                                <a:pos x="connsiteX602" y="connsiteY602"/>
                              </a:cxn>
                              <a:cxn ang="0">
                                <a:pos x="connsiteX603" y="connsiteY603"/>
                              </a:cxn>
                              <a:cxn ang="0">
                                <a:pos x="connsiteX604" y="connsiteY604"/>
                              </a:cxn>
                              <a:cxn ang="0">
                                <a:pos x="connsiteX605" y="connsiteY605"/>
                              </a:cxn>
                              <a:cxn ang="0">
                                <a:pos x="connsiteX606" y="connsiteY606"/>
                              </a:cxn>
                              <a:cxn ang="0">
                                <a:pos x="connsiteX607" y="connsiteY607"/>
                              </a:cxn>
                              <a:cxn ang="0">
                                <a:pos x="connsiteX608" y="connsiteY608"/>
                              </a:cxn>
                              <a:cxn ang="0">
                                <a:pos x="connsiteX609" y="connsiteY609"/>
                              </a:cxn>
                              <a:cxn ang="0">
                                <a:pos x="connsiteX610" y="connsiteY610"/>
                              </a:cxn>
                              <a:cxn ang="0">
                                <a:pos x="connsiteX611" y="connsiteY611"/>
                              </a:cxn>
                              <a:cxn ang="0">
                                <a:pos x="connsiteX612" y="connsiteY612"/>
                              </a:cxn>
                              <a:cxn ang="0">
                                <a:pos x="connsiteX613" y="connsiteY613"/>
                              </a:cxn>
                              <a:cxn ang="0">
                                <a:pos x="connsiteX614" y="connsiteY614"/>
                              </a:cxn>
                              <a:cxn ang="0">
                                <a:pos x="connsiteX615" y="connsiteY615"/>
                              </a:cxn>
                              <a:cxn ang="0">
                                <a:pos x="connsiteX616" y="connsiteY616"/>
                              </a:cxn>
                              <a:cxn ang="0">
                                <a:pos x="connsiteX617" y="connsiteY617"/>
                              </a:cxn>
                              <a:cxn ang="0">
                                <a:pos x="connsiteX618" y="connsiteY618"/>
                              </a:cxn>
                              <a:cxn ang="0">
                                <a:pos x="connsiteX619" y="connsiteY619"/>
                              </a:cxn>
                              <a:cxn ang="0">
                                <a:pos x="connsiteX620" y="connsiteY620"/>
                              </a:cxn>
                              <a:cxn ang="0">
                                <a:pos x="connsiteX621" y="connsiteY621"/>
                              </a:cxn>
                              <a:cxn ang="0">
                                <a:pos x="connsiteX622" y="connsiteY622"/>
                              </a:cxn>
                              <a:cxn ang="0">
                                <a:pos x="connsiteX623" y="connsiteY623"/>
                              </a:cxn>
                              <a:cxn ang="0">
                                <a:pos x="connsiteX624" y="connsiteY624"/>
                              </a:cxn>
                              <a:cxn ang="0">
                                <a:pos x="connsiteX625" y="connsiteY625"/>
                              </a:cxn>
                              <a:cxn ang="0">
                                <a:pos x="connsiteX626" y="connsiteY626"/>
                              </a:cxn>
                            </a:cxnLst>
                            <a:rect l="l" t="t" r="r" b="b"/>
                            <a:pathLst>
                              <a:path w="2014750" h="462338">
                                <a:moveTo>
                                  <a:pt x="653913" y="3036"/>
                                </a:moveTo>
                                <a:lnTo>
                                  <a:pt x="683917" y="3036"/>
                                </a:lnTo>
                                <a:lnTo>
                                  <a:pt x="683917" y="137339"/>
                                </a:lnTo>
                                <a:lnTo>
                                  <a:pt x="653913" y="137339"/>
                                </a:lnTo>
                                <a:close/>
                                <a:moveTo>
                                  <a:pt x="806313" y="3036"/>
                                </a:moveTo>
                                <a:lnTo>
                                  <a:pt x="836317" y="3036"/>
                                </a:lnTo>
                                <a:lnTo>
                                  <a:pt x="836317" y="137339"/>
                                </a:lnTo>
                                <a:lnTo>
                                  <a:pt x="806218" y="137339"/>
                                </a:lnTo>
                                <a:lnTo>
                                  <a:pt x="742305" y="53233"/>
                                </a:lnTo>
                                <a:lnTo>
                                  <a:pt x="742305" y="137339"/>
                                </a:lnTo>
                                <a:lnTo>
                                  <a:pt x="712301" y="137339"/>
                                </a:lnTo>
                                <a:lnTo>
                                  <a:pt x="712301" y="3036"/>
                                </a:lnTo>
                                <a:lnTo>
                                  <a:pt x="740876" y="3036"/>
                                </a:lnTo>
                                <a:lnTo>
                                  <a:pt x="806694" y="89523"/>
                                </a:lnTo>
                                <a:close/>
                                <a:moveTo>
                                  <a:pt x="956998" y="3036"/>
                                </a:moveTo>
                                <a:lnTo>
                                  <a:pt x="956998" y="29420"/>
                                </a:lnTo>
                                <a:lnTo>
                                  <a:pt x="894705" y="29420"/>
                                </a:lnTo>
                                <a:lnTo>
                                  <a:pt x="894705" y="57995"/>
                                </a:lnTo>
                                <a:lnTo>
                                  <a:pt x="953950" y="57995"/>
                                </a:lnTo>
                                <a:lnTo>
                                  <a:pt x="953950" y="84284"/>
                                </a:lnTo>
                                <a:lnTo>
                                  <a:pt x="894705" y="84284"/>
                                </a:lnTo>
                                <a:lnTo>
                                  <a:pt x="894705" y="136958"/>
                                </a:lnTo>
                                <a:lnTo>
                                  <a:pt x="864796" y="136958"/>
                                </a:lnTo>
                                <a:lnTo>
                                  <a:pt x="864796" y="3036"/>
                                </a:lnTo>
                                <a:close/>
                                <a:moveTo>
                                  <a:pt x="1090348" y="118765"/>
                                </a:moveTo>
                                <a:cubicBezTo>
                                  <a:pt x="1062173" y="145292"/>
                                  <a:pt x="1018225" y="145292"/>
                                  <a:pt x="990050" y="118765"/>
                                </a:cubicBezTo>
                                <a:cubicBezTo>
                                  <a:pt x="962856" y="91419"/>
                                  <a:pt x="962856" y="47242"/>
                                  <a:pt x="990050" y="19895"/>
                                </a:cubicBezTo>
                                <a:cubicBezTo>
                                  <a:pt x="1018225" y="-6632"/>
                                  <a:pt x="1062173" y="-6632"/>
                                  <a:pt x="1090348" y="19895"/>
                                </a:cubicBezTo>
                                <a:cubicBezTo>
                                  <a:pt x="1117542" y="47242"/>
                                  <a:pt x="1117542" y="91419"/>
                                  <a:pt x="1090348" y="118765"/>
                                </a:cubicBezTo>
                                <a:close/>
                                <a:moveTo>
                                  <a:pt x="1080157" y="69425"/>
                                </a:moveTo>
                                <a:cubicBezTo>
                                  <a:pt x="1080547" y="58163"/>
                                  <a:pt x="1076594" y="47182"/>
                                  <a:pt x="1069108" y="38755"/>
                                </a:cubicBezTo>
                                <a:cubicBezTo>
                                  <a:pt x="1055039" y="23105"/>
                                  <a:pt x="1030950" y="21820"/>
                                  <a:pt x="1015301" y="35886"/>
                                </a:cubicBezTo>
                                <a:cubicBezTo>
                                  <a:pt x="1014291" y="36791"/>
                                  <a:pt x="1013339" y="37748"/>
                                  <a:pt x="1012434" y="38755"/>
                                </a:cubicBezTo>
                                <a:cubicBezTo>
                                  <a:pt x="997080" y="56285"/>
                                  <a:pt x="997080" y="82471"/>
                                  <a:pt x="1012434" y="100001"/>
                                </a:cubicBezTo>
                                <a:cubicBezTo>
                                  <a:pt x="1026502" y="115650"/>
                                  <a:pt x="1050591" y="116935"/>
                                  <a:pt x="1066241" y="102870"/>
                                </a:cubicBezTo>
                                <a:cubicBezTo>
                                  <a:pt x="1067250" y="101965"/>
                                  <a:pt x="1068203" y="101007"/>
                                  <a:pt x="1069108" y="100001"/>
                                </a:cubicBezTo>
                                <a:cubicBezTo>
                                  <a:pt x="1076718" y="91668"/>
                                  <a:pt x="1080776" y="80702"/>
                                  <a:pt x="1080442" y="69425"/>
                                </a:cubicBezTo>
                                <a:close/>
                                <a:moveTo>
                                  <a:pt x="1240558" y="47613"/>
                                </a:moveTo>
                                <a:cubicBezTo>
                                  <a:pt x="1240558" y="69140"/>
                                  <a:pt x="1232052" y="83046"/>
                                  <a:pt x="1215031" y="89333"/>
                                </a:cubicBezTo>
                                <a:lnTo>
                                  <a:pt x="1249035" y="136958"/>
                                </a:lnTo>
                                <a:lnTo>
                                  <a:pt x="1211983" y="136958"/>
                                </a:lnTo>
                                <a:lnTo>
                                  <a:pt x="1182169" y="94095"/>
                                </a:lnTo>
                                <a:lnTo>
                                  <a:pt x="1161405" y="94095"/>
                                </a:lnTo>
                                <a:lnTo>
                                  <a:pt x="1161405" y="136958"/>
                                </a:lnTo>
                                <a:lnTo>
                                  <a:pt x="1131496" y="136958"/>
                                </a:lnTo>
                                <a:lnTo>
                                  <a:pt x="1131496" y="3036"/>
                                </a:lnTo>
                                <a:lnTo>
                                  <a:pt x="1182360" y="3036"/>
                                </a:lnTo>
                                <a:cubicBezTo>
                                  <a:pt x="1203220" y="3036"/>
                                  <a:pt x="1218174" y="6560"/>
                                  <a:pt x="1227032" y="13609"/>
                                </a:cubicBezTo>
                                <a:cubicBezTo>
                                  <a:pt x="1236690" y="22152"/>
                                  <a:pt x="1241710" y="34773"/>
                                  <a:pt x="1240558" y="47613"/>
                                </a:cubicBezTo>
                                <a:close/>
                                <a:moveTo>
                                  <a:pt x="1204553" y="63520"/>
                                </a:moveTo>
                                <a:cubicBezTo>
                                  <a:pt x="1208620" y="59272"/>
                                  <a:pt x="1210668" y="53477"/>
                                  <a:pt x="1210173" y="47613"/>
                                </a:cubicBezTo>
                                <a:cubicBezTo>
                                  <a:pt x="1210830" y="42001"/>
                                  <a:pt x="1208658" y="36430"/>
                                  <a:pt x="1204363" y="32754"/>
                                </a:cubicBezTo>
                                <a:cubicBezTo>
                                  <a:pt x="1198152" y="29502"/>
                                  <a:pt x="1191151" y="28082"/>
                                  <a:pt x="1184170" y="28658"/>
                                </a:cubicBezTo>
                                <a:lnTo>
                                  <a:pt x="1161691" y="28658"/>
                                </a:lnTo>
                                <a:lnTo>
                                  <a:pt x="1161691" y="68473"/>
                                </a:lnTo>
                                <a:lnTo>
                                  <a:pt x="1183408" y="68473"/>
                                </a:lnTo>
                                <a:cubicBezTo>
                                  <a:pt x="1190818" y="69274"/>
                                  <a:pt x="1198276" y="67527"/>
                                  <a:pt x="1204553" y="63520"/>
                                </a:cubicBezTo>
                                <a:close/>
                                <a:moveTo>
                                  <a:pt x="1387052" y="52757"/>
                                </a:moveTo>
                                <a:lnTo>
                                  <a:pt x="1350762" y="126099"/>
                                </a:lnTo>
                                <a:lnTo>
                                  <a:pt x="1332950" y="126099"/>
                                </a:lnTo>
                                <a:lnTo>
                                  <a:pt x="1296755" y="52757"/>
                                </a:lnTo>
                                <a:lnTo>
                                  <a:pt x="1296755" y="137243"/>
                                </a:lnTo>
                                <a:lnTo>
                                  <a:pt x="1266847" y="137243"/>
                                </a:lnTo>
                                <a:lnTo>
                                  <a:pt x="1266847" y="3036"/>
                                </a:lnTo>
                                <a:lnTo>
                                  <a:pt x="1307233" y="3036"/>
                                </a:lnTo>
                                <a:lnTo>
                                  <a:pt x="1341808" y="76855"/>
                                </a:lnTo>
                                <a:lnTo>
                                  <a:pt x="1376575" y="3036"/>
                                </a:lnTo>
                                <a:lnTo>
                                  <a:pt x="1416961" y="3036"/>
                                </a:lnTo>
                                <a:lnTo>
                                  <a:pt x="1416961" y="137339"/>
                                </a:lnTo>
                                <a:lnTo>
                                  <a:pt x="1386957" y="137339"/>
                                </a:lnTo>
                                <a:close/>
                                <a:moveTo>
                                  <a:pt x="1541167" y="137243"/>
                                </a:moveTo>
                                <a:lnTo>
                                  <a:pt x="1528689" y="108668"/>
                                </a:lnTo>
                                <a:lnTo>
                                  <a:pt x="1472396" y="108668"/>
                                </a:lnTo>
                                <a:lnTo>
                                  <a:pt x="1459918" y="137243"/>
                                </a:lnTo>
                                <a:lnTo>
                                  <a:pt x="1428010" y="137243"/>
                                </a:lnTo>
                                <a:lnTo>
                                  <a:pt x="1486017" y="2941"/>
                                </a:lnTo>
                                <a:lnTo>
                                  <a:pt x="1514592" y="2941"/>
                                </a:lnTo>
                                <a:lnTo>
                                  <a:pt x="1572599" y="137243"/>
                                </a:lnTo>
                                <a:close/>
                                <a:moveTo>
                                  <a:pt x="1500685" y="42946"/>
                                </a:moveTo>
                                <a:lnTo>
                                  <a:pt x="1483731" y="81903"/>
                                </a:lnTo>
                                <a:lnTo>
                                  <a:pt x="1517354" y="81903"/>
                                </a:lnTo>
                                <a:close/>
                                <a:moveTo>
                                  <a:pt x="1640608" y="28944"/>
                                </a:moveTo>
                                <a:lnTo>
                                  <a:pt x="1640608" y="137339"/>
                                </a:lnTo>
                                <a:lnTo>
                                  <a:pt x="1610604" y="137339"/>
                                </a:lnTo>
                                <a:lnTo>
                                  <a:pt x="1610604" y="28944"/>
                                </a:lnTo>
                                <a:lnTo>
                                  <a:pt x="1572504" y="28944"/>
                                </a:lnTo>
                                <a:lnTo>
                                  <a:pt x="1572504" y="3036"/>
                                </a:lnTo>
                                <a:lnTo>
                                  <a:pt x="1678708" y="3036"/>
                                </a:lnTo>
                                <a:lnTo>
                                  <a:pt x="1678708" y="28944"/>
                                </a:lnTo>
                                <a:close/>
                                <a:moveTo>
                                  <a:pt x="1695948" y="3036"/>
                                </a:moveTo>
                                <a:lnTo>
                                  <a:pt x="1726333" y="3036"/>
                                </a:lnTo>
                                <a:lnTo>
                                  <a:pt x="1726333" y="137339"/>
                                </a:lnTo>
                                <a:lnTo>
                                  <a:pt x="1696329" y="137339"/>
                                </a:lnTo>
                                <a:close/>
                                <a:moveTo>
                                  <a:pt x="1754336" y="3036"/>
                                </a:moveTo>
                                <a:lnTo>
                                  <a:pt x="1784340" y="3036"/>
                                </a:lnTo>
                                <a:lnTo>
                                  <a:pt x="1784340" y="58186"/>
                                </a:lnTo>
                                <a:lnTo>
                                  <a:pt x="1835013" y="3036"/>
                                </a:lnTo>
                                <a:lnTo>
                                  <a:pt x="1872160" y="3036"/>
                                </a:lnTo>
                                <a:lnTo>
                                  <a:pt x="1818725" y="62377"/>
                                </a:lnTo>
                                <a:cubicBezTo>
                                  <a:pt x="1823297" y="68854"/>
                                  <a:pt x="1831870" y="80760"/>
                                  <a:pt x="1844252" y="98286"/>
                                </a:cubicBezTo>
                                <a:lnTo>
                                  <a:pt x="1872160" y="137339"/>
                                </a:lnTo>
                                <a:lnTo>
                                  <a:pt x="1837204" y="137339"/>
                                </a:lnTo>
                                <a:lnTo>
                                  <a:pt x="1797770" y="84284"/>
                                </a:lnTo>
                                <a:lnTo>
                                  <a:pt x="1784340" y="99334"/>
                                </a:lnTo>
                                <a:lnTo>
                                  <a:pt x="1784340" y="137434"/>
                                </a:lnTo>
                                <a:lnTo>
                                  <a:pt x="1754908" y="137434"/>
                                </a:lnTo>
                                <a:close/>
                                <a:moveTo>
                                  <a:pt x="1981793" y="137339"/>
                                </a:moveTo>
                                <a:lnTo>
                                  <a:pt x="1969315" y="108764"/>
                                </a:lnTo>
                                <a:lnTo>
                                  <a:pt x="1913023" y="108764"/>
                                </a:lnTo>
                                <a:lnTo>
                                  <a:pt x="1900545" y="137339"/>
                                </a:lnTo>
                                <a:lnTo>
                                  <a:pt x="1869208" y="137339"/>
                                </a:lnTo>
                                <a:lnTo>
                                  <a:pt x="1927310" y="3036"/>
                                </a:lnTo>
                                <a:lnTo>
                                  <a:pt x="1955885" y="3036"/>
                                </a:lnTo>
                                <a:lnTo>
                                  <a:pt x="2013892" y="137339"/>
                                </a:lnTo>
                                <a:close/>
                                <a:moveTo>
                                  <a:pt x="1941312" y="43041"/>
                                </a:moveTo>
                                <a:lnTo>
                                  <a:pt x="1924357" y="81998"/>
                                </a:lnTo>
                                <a:lnTo>
                                  <a:pt x="1957981" y="81998"/>
                                </a:lnTo>
                                <a:close/>
                                <a:moveTo>
                                  <a:pt x="710777" y="215920"/>
                                </a:moveTo>
                                <a:lnTo>
                                  <a:pt x="710777" y="324219"/>
                                </a:lnTo>
                                <a:lnTo>
                                  <a:pt x="680773" y="324219"/>
                                </a:lnTo>
                                <a:lnTo>
                                  <a:pt x="680773" y="215920"/>
                                </a:lnTo>
                                <a:lnTo>
                                  <a:pt x="642673" y="215920"/>
                                </a:lnTo>
                                <a:lnTo>
                                  <a:pt x="642673" y="189917"/>
                                </a:lnTo>
                                <a:lnTo>
                                  <a:pt x="748687" y="189917"/>
                                </a:lnTo>
                                <a:lnTo>
                                  <a:pt x="748687" y="215920"/>
                                </a:lnTo>
                                <a:close/>
                                <a:moveTo>
                                  <a:pt x="861748" y="324314"/>
                                </a:moveTo>
                                <a:lnTo>
                                  <a:pt x="849271" y="295739"/>
                                </a:lnTo>
                                <a:lnTo>
                                  <a:pt x="792883" y="295739"/>
                                </a:lnTo>
                                <a:lnTo>
                                  <a:pt x="780405" y="324314"/>
                                </a:lnTo>
                                <a:lnTo>
                                  <a:pt x="748496" y="324314"/>
                                </a:lnTo>
                                <a:lnTo>
                                  <a:pt x="806503" y="190012"/>
                                </a:lnTo>
                                <a:lnTo>
                                  <a:pt x="835555" y="190012"/>
                                </a:lnTo>
                                <a:lnTo>
                                  <a:pt x="893562" y="324314"/>
                                </a:lnTo>
                                <a:close/>
                                <a:moveTo>
                                  <a:pt x="821458" y="229922"/>
                                </a:moveTo>
                                <a:lnTo>
                                  <a:pt x="804503" y="268879"/>
                                </a:lnTo>
                                <a:lnTo>
                                  <a:pt x="838126" y="268879"/>
                                </a:lnTo>
                                <a:close/>
                                <a:moveTo>
                                  <a:pt x="998813" y="189917"/>
                                </a:moveTo>
                                <a:lnTo>
                                  <a:pt x="1028722" y="189917"/>
                                </a:lnTo>
                                <a:lnTo>
                                  <a:pt x="1028722" y="324219"/>
                                </a:lnTo>
                                <a:lnTo>
                                  <a:pt x="998623" y="324219"/>
                                </a:lnTo>
                                <a:lnTo>
                                  <a:pt x="934615" y="240113"/>
                                </a:lnTo>
                                <a:lnTo>
                                  <a:pt x="934615" y="324219"/>
                                </a:lnTo>
                                <a:lnTo>
                                  <a:pt x="904611" y="324219"/>
                                </a:lnTo>
                                <a:lnTo>
                                  <a:pt x="904611" y="189917"/>
                                </a:lnTo>
                                <a:lnTo>
                                  <a:pt x="933186" y="189917"/>
                                </a:lnTo>
                                <a:lnTo>
                                  <a:pt x="999099" y="276404"/>
                                </a:lnTo>
                                <a:close/>
                                <a:moveTo>
                                  <a:pt x="1088158" y="216777"/>
                                </a:moveTo>
                                <a:cubicBezTo>
                                  <a:pt x="1085205" y="219024"/>
                                  <a:pt x="1083557" y="222596"/>
                                  <a:pt x="1083776" y="226302"/>
                                </a:cubicBezTo>
                                <a:cubicBezTo>
                                  <a:pt x="1083671" y="230215"/>
                                  <a:pt x="1085719" y="233872"/>
                                  <a:pt x="1089110" y="235827"/>
                                </a:cubicBezTo>
                                <a:cubicBezTo>
                                  <a:pt x="1096835" y="239629"/>
                                  <a:pt x="1105036" y="242384"/>
                                  <a:pt x="1113494" y="244019"/>
                                </a:cubicBezTo>
                                <a:cubicBezTo>
                                  <a:pt x="1124400" y="246241"/>
                                  <a:pt x="1134592" y="251079"/>
                                  <a:pt x="1143212" y="258116"/>
                                </a:cubicBezTo>
                                <a:cubicBezTo>
                                  <a:pt x="1150623" y="265283"/>
                                  <a:pt x="1154490" y="275357"/>
                                  <a:pt x="1153785" y="285643"/>
                                </a:cubicBezTo>
                                <a:cubicBezTo>
                                  <a:pt x="1154090" y="296989"/>
                                  <a:pt x="1149051" y="307821"/>
                                  <a:pt x="1140164" y="314885"/>
                                </a:cubicBezTo>
                                <a:cubicBezTo>
                                  <a:pt x="1130020" y="322780"/>
                                  <a:pt x="1117380" y="326768"/>
                                  <a:pt x="1104541" y="326124"/>
                                </a:cubicBezTo>
                                <a:cubicBezTo>
                                  <a:pt x="1083147" y="325979"/>
                                  <a:pt x="1062650" y="317506"/>
                                  <a:pt x="1047391" y="302502"/>
                                </a:cubicBezTo>
                                <a:lnTo>
                                  <a:pt x="1065298" y="280595"/>
                                </a:lnTo>
                                <a:cubicBezTo>
                                  <a:pt x="1075947" y="291553"/>
                                  <a:pt x="1090177" y="298315"/>
                                  <a:pt x="1105398" y="299645"/>
                                </a:cubicBezTo>
                                <a:cubicBezTo>
                                  <a:pt x="1109979" y="299881"/>
                                  <a:pt x="1114523" y="298646"/>
                                  <a:pt x="1118352" y="296120"/>
                                </a:cubicBezTo>
                                <a:cubicBezTo>
                                  <a:pt x="1121400" y="293913"/>
                                  <a:pt x="1123181" y="290358"/>
                                  <a:pt x="1123114" y="286595"/>
                                </a:cubicBezTo>
                                <a:cubicBezTo>
                                  <a:pt x="1123162" y="282768"/>
                                  <a:pt x="1121257" y="279178"/>
                                  <a:pt x="1118066" y="277070"/>
                                </a:cubicBezTo>
                                <a:cubicBezTo>
                                  <a:pt x="1111922" y="273618"/>
                                  <a:pt x="1105265" y="271173"/>
                                  <a:pt x="1098349" y="269831"/>
                                </a:cubicBezTo>
                                <a:cubicBezTo>
                                  <a:pt x="1085976" y="267559"/>
                                  <a:pt x="1074242" y="262618"/>
                                  <a:pt x="1063964" y="255353"/>
                                </a:cubicBezTo>
                                <a:cubicBezTo>
                                  <a:pt x="1048981" y="239043"/>
                                  <a:pt x="1050058" y="213675"/>
                                  <a:pt x="1066374" y="198694"/>
                                </a:cubicBezTo>
                                <a:cubicBezTo>
                                  <a:pt x="1066555" y="198529"/>
                                  <a:pt x="1066736" y="198365"/>
                                  <a:pt x="1066917" y="198203"/>
                                </a:cubicBezTo>
                                <a:cubicBezTo>
                                  <a:pt x="1076871" y="191010"/>
                                  <a:pt x="1088939" y="187354"/>
                                  <a:pt x="1101207" y="187821"/>
                                </a:cubicBezTo>
                                <a:cubicBezTo>
                                  <a:pt x="1110351" y="187853"/>
                                  <a:pt x="1119428" y="189397"/>
                                  <a:pt x="1128067" y="192393"/>
                                </a:cubicBezTo>
                                <a:cubicBezTo>
                                  <a:pt x="1136611" y="195275"/>
                                  <a:pt x="1144555" y="199699"/>
                                  <a:pt x="1151499" y="205442"/>
                                </a:cubicBezTo>
                                <a:lnTo>
                                  <a:pt x="1136354" y="227350"/>
                                </a:lnTo>
                                <a:cubicBezTo>
                                  <a:pt x="1126115" y="219065"/>
                                  <a:pt x="1113418" y="214409"/>
                                  <a:pt x="1100254" y="214110"/>
                                </a:cubicBezTo>
                                <a:cubicBezTo>
                                  <a:pt x="1096035" y="213523"/>
                                  <a:pt x="1091739" y="214469"/>
                                  <a:pt x="1088158" y="216777"/>
                                </a:cubicBezTo>
                                <a:close/>
                                <a:moveTo>
                                  <a:pt x="1167025" y="324219"/>
                                </a:moveTo>
                                <a:lnTo>
                                  <a:pt x="1167025" y="303645"/>
                                </a:lnTo>
                                <a:lnTo>
                                  <a:pt x="1237605" y="215920"/>
                                </a:lnTo>
                                <a:lnTo>
                                  <a:pt x="1169596" y="215920"/>
                                </a:lnTo>
                                <a:lnTo>
                                  <a:pt x="1169596" y="189917"/>
                                </a:lnTo>
                                <a:lnTo>
                                  <a:pt x="1278658" y="189917"/>
                                </a:lnTo>
                                <a:lnTo>
                                  <a:pt x="1278658" y="210681"/>
                                </a:lnTo>
                                <a:lnTo>
                                  <a:pt x="1208458" y="298121"/>
                                </a:lnTo>
                                <a:lnTo>
                                  <a:pt x="1279801" y="298121"/>
                                </a:lnTo>
                                <a:lnTo>
                                  <a:pt x="1279801" y="324219"/>
                                </a:lnTo>
                                <a:close/>
                                <a:moveTo>
                                  <a:pt x="1397720" y="189917"/>
                                </a:moveTo>
                                <a:lnTo>
                                  <a:pt x="1397720" y="216682"/>
                                </a:lnTo>
                                <a:lnTo>
                                  <a:pt x="1331045" y="216682"/>
                                </a:lnTo>
                                <a:lnTo>
                                  <a:pt x="1331045" y="244495"/>
                                </a:lnTo>
                                <a:lnTo>
                                  <a:pt x="1391243" y="244495"/>
                                </a:lnTo>
                                <a:lnTo>
                                  <a:pt x="1391243" y="270022"/>
                                </a:lnTo>
                                <a:lnTo>
                                  <a:pt x="1331045" y="270022"/>
                                </a:lnTo>
                                <a:lnTo>
                                  <a:pt x="1331045" y="297930"/>
                                </a:lnTo>
                                <a:lnTo>
                                  <a:pt x="1400006" y="297930"/>
                                </a:lnTo>
                                <a:lnTo>
                                  <a:pt x="1400006" y="324410"/>
                                </a:lnTo>
                                <a:lnTo>
                                  <a:pt x="1301232" y="324410"/>
                                </a:lnTo>
                                <a:lnTo>
                                  <a:pt x="1301232" y="189917"/>
                                </a:lnTo>
                                <a:close/>
                                <a:moveTo>
                                  <a:pt x="1360287" y="176105"/>
                                </a:moveTo>
                                <a:lnTo>
                                  <a:pt x="1332760" y="176105"/>
                                </a:lnTo>
                                <a:lnTo>
                                  <a:pt x="1357239" y="142101"/>
                                </a:lnTo>
                                <a:lnTo>
                                  <a:pt x="1386957" y="154579"/>
                                </a:lnTo>
                                <a:close/>
                                <a:moveTo>
                                  <a:pt x="1421914" y="189917"/>
                                </a:moveTo>
                                <a:lnTo>
                                  <a:pt x="1451917" y="189917"/>
                                </a:lnTo>
                                <a:lnTo>
                                  <a:pt x="1451917" y="245066"/>
                                </a:lnTo>
                                <a:lnTo>
                                  <a:pt x="1502686" y="189917"/>
                                </a:lnTo>
                                <a:lnTo>
                                  <a:pt x="1539738" y="189917"/>
                                </a:lnTo>
                                <a:lnTo>
                                  <a:pt x="1486303" y="249257"/>
                                </a:lnTo>
                                <a:cubicBezTo>
                                  <a:pt x="1490970" y="255734"/>
                                  <a:pt x="1499447" y="267641"/>
                                  <a:pt x="1511830" y="285167"/>
                                </a:cubicBezTo>
                                <a:lnTo>
                                  <a:pt x="1539738" y="324219"/>
                                </a:lnTo>
                                <a:lnTo>
                                  <a:pt x="1504781" y="324219"/>
                                </a:lnTo>
                                <a:lnTo>
                                  <a:pt x="1465348" y="271165"/>
                                </a:lnTo>
                                <a:lnTo>
                                  <a:pt x="1451917" y="286214"/>
                                </a:lnTo>
                                <a:lnTo>
                                  <a:pt x="1451917" y="324314"/>
                                </a:lnTo>
                                <a:lnTo>
                                  <a:pt x="1421914" y="324314"/>
                                </a:lnTo>
                                <a:close/>
                                <a:moveTo>
                                  <a:pt x="674487" y="393085"/>
                                </a:moveTo>
                                <a:cubicBezTo>
                                  <a:pt x="678649" y="396981"/>
                                  <a:pt x="680859" y="402537"/>
                                  <a:pt x="680488" y="408230"/>
                                </a:cubicBezTo>
                                <a:cubicBezTo>
                                  <a:pt x="680792" y="413903"/>
                                  <a:pt x="678678" y="419439"/>
                                  <a:pt x="674677" y="423470"/>
                                </a:cubicBezTo>
                                <a:cubicBezTo>
                                  <a:pt x="669724" y="427563"/>
                                  <a:pt x="663371" y="429577"/>
                                  <a:pt x="656961" y="429089"/>
                                </a:cubicBezTo>
                                <a:lnTo>
                                  <a:pt x="643150" y="429089"/>
                                </a:lnTo>
                                <a:lnTo>
                                  <a:pt x="643150" y="387370"/>
                                </a:lnTo>
                                <a:lnTo>
                                  <a:pt x="657342" y="387370"/>
                                </a:lnTo>
                                <a:cubicBezTo>
                                  <a:pt x="663571" y="387037"/>
                                  <a:pt x="669696" y="389080"/>
                                  <a:pt x="674487" y="393085"/>
                                </a:cubicBezTo>
                                <a:close/>
                                <a:moveTo>
                                  <a:pt x="673439" y="408325"/>
                                </a:moveTo>
                                <a:cubicBezTo>
                                  <a:pt x="673439" y="398800"/>
                                  <a:pt x="668010" y="394133"/>
                                  <a:pt x="657151" y="394133"/>
                                </a:cubicBezTo>
                                <a:lnTo>
                                  <a:pt x="650008" y="394133"/>
                                </a:lnTo>
                                <a:lnTo>
                                  <a:pt x="650008" y="422708"/>
                                </a:lnTo>
                                <a:lnTo>
                                  <a:pt x="657723" y="422708"/>
                                </a:lnTo>
                                <a:cubicBezTo>
                                  <a:pt x="661885" y="422985"/>
                                  <a:pt x="665991" y="421693"/>
                                  <a:pt x="669248" y="419088"/>
                                </a:cubicBezTo>
                                <a:cubicBezTo>
                                  <a:pt x="672191" y="416315"/>
                                  <a:pt x="673734" y="412361"/>
                                  <a:pt x="673439" y="408325"/>
                                </a:cubicBezTo>
                                <a:close/>
                                <a:moveTo>
                                  <a:pt x="718588" y="387370"/>
                                </a:moveTo>
                                <a:lnTo>
                                  <a:pt x="718588" y="393942"/>
                                </a:lnTo>
                                <a:lnTo>
                                  <a:pt x="696490" y="393942"/>
                                </a:lnTo>
                                <a:lnTo>
                                  <a:pt x="696490" y="404991"/>
                                </a:lnTo>
                                <a:lnTo>
                                  <a:pt x="716683" y="404991"/>
                                </a:lnTo>
                                <a:lnTo>
                                  <a:pt x="716683" y="411182"/>
                                </a:lnTo>
                                <a:lnTo>
                                  <a:pt x="696871" y="411182"/>
                                </a:lnTo>
                                <a:lnTo>
                                  <a:pt x="696871" y="422231"/>
                                </a:lnTo>
                                <a:lnTo>
                                  <a:pt x="719635" y="422231"/>
                                </a:lnTo>
                                <a:lnTo>
                                  <a:pt x="719635" y="428804"/>
                                </a:lnTo>
                                <a:lnTo>
                                  <a:pt x="689822" y="428804"/>
                                </a:lnTo>
                                <a:lnTo>
                                  <a:pt x="689822" y="387370"/>
                                </a:lnTo>
                                <a:close/>
                                <a:moveTo>
                                  <a:pt x="756116" y="390989"/>
                                </a:moveTo>
                                <a:cubicBezTo>
                                  <a:pt x="759202" y="393836"/>
                                  <a:pt x="760821" y="397944"/>
                                  <a:pt x="760498" y="402134"/>
                                </a:cubicBezTo>
                                <a:cubicBezTo>
                                  <a:pt x="760831" y="406316"/>
                                  <a:pt x="759164" y="410409"/>
                                  <a:pt x="756021" y="413183"/>
                                </a:cubicBezTo>
                                <a:cubicBezTo>
                                  <a:pt x="752020" y="415815"/>
                                  <a:pt x="747267" y="417055"/>
                                  <a:pt x="742495" y="416707"/>
                                </a:cubicBezTo>
                                <a:lnTo>
                                  <a:pt x="735161" y="416707"/>
                                </a:lnTo>
                                <a:lnTo>
                                  <a:pt x="735161" y="428804"/>
                                </a:lnTo>
                                <a:lnTo>
                                  <a:pt x="728208" y="428804"/>
                                </a:lnTo>
                                <a:lnTo>
                                  <a:pt x="728208" y="387370"/>
                                </a:lnTo>
                                <a:lnTo>
                                  <a:pt x="742400" y="387370"/>
                                </a:lnTo>
                                <a:cubicBezTo>
                                  <a:pt x="747286" y="387060"/>
                                  <a:pt x="752125" y="388439"/>
                                  <a:pt x="756116" y="391275"/>
                                </a:cubicBezTo>
                                <a:close/>
                                <a:moveTo>
                                  <a:pt x="751163" y="408134"/>
                                </a:moveTo>
                                <a:cubicBezTo>
                                  <a:pt x="752697" y="406296"/>
                                  <a:pt x="753478" y="403950"/>
                                  <a:pt x="753354" y="401562"/>
                                </a:cubicBezTo>
                                <a:cubicBezTo>
                                  <a:pt x="753563" y="399235"/>
                                  <a:pt x="752554" y="396967"/>
                                  <a:pt x="750687" y="395561"/>
                                </a:cubicBezTo>
                                <a:cubicBezTo>
                                  <a:pt x="748125" y="394158"/>
                                  <a:pt x="745220" y="393530"/>
                                  <a:pt x="742305" y="393752"/>
                                </a:cubicBezTo>
                                <a:lnTo>
                                  <a:pt x="735161" y="393752"/>
                                </a:lnTo>
                                <a:lnTo>
                                  <a:pt x="735161" y="410325"/>
                                </a:lnTo>
                                <a:lnTo>
                                  <a:pt x="743257" y="410325"/>
                                </a:lnTo>
                                <a:cubicBezTo>
                                  <a:pt x="746039" y="410738"/>
                                  <a:pt x="748877" y="410056"/>
                                  <a:pt x="751163" y="408420"/>
                                </a:cubicBezTo>
                                <a:close/>
                                <a:moveTo>
                                  <a:pt x="774595" y="419374"/>
                                </a:moveTo>
                                <a:lnTo>
                                  <a:pt x="770404" y="428899"/>
                                </a:lnTo>
                                <a:lnTo>
                                  <a:pt x="762974" y="428899"/>
                                </a:lnTo>
                                <a:lnTo>
                                  <a:pt x="781167" y="387370"/>
                                </a:lnTo>
                                <a:lnTo>
                                  <a:pt x="788692" y="387370"/>
                                </a:lnTo>
                                <a:lnTo>
                                  <a:pt x="806884" y="428804"/>
                                </a:lnTo>
                                <a:lnTo>
                                  <a:pt x="799455" y="428804"/>
                                </a:lnTo>
                                <a:lnTo>
                                  <a:pt x="795264" y="419279"/>
                                </a:lnTo>
                                <a:close/>
                                <a:moveTo>
                                  <a:pt x="792406" y="412897"/>
                                </a:moveTo>
                                <a:lnTo>
                                  <a:pt x="784882" y="395847"/>
                                </a:lnTo>
                                <a:lnTo>
                                  <a:pt x="777452" y="412897"/>
                                </a:lnTo>
                                <a:close/>
                                <a:moveTo>
                                  <a:pt x="845651" y="400895"/>
                                </a:moveTo>
                                <a:cubicBezTo>
                                  <a:pt x="846261" y="406808"/>
                                  <a:pt x="842451" y="412276"/>
                                  <a:pt x="836698" y="413754"/>
                                </a:cubicBezTo>
                                <a:lnTo>
                                  <a:pt x="847556" y="428804"/>
                                </a:lnTo>
                                <a:lnTo>
                                  <a:pt x="838698" y="428804"/>
                                </a:lnTo>
                                <a:lnTo>
                                  <a:pt x="829173" y="414897"/>
                                </a:lnTo>
                                <a:lnTo>
                                  <a:pt x="819648" y="414897"/>
                                </a:lnTo>
                                <a:lnTo>
                                  <a:pt x="819648" y="428804"/>
                                </a:lnTo>
                                <a:lnTo>
                                  <a:pt x="812599" y="428804"/>
                                </a:lnTo>
                                <a:lnTo>
                                  <a:pt x="812599" y="387370"/>
                                </a:lnTo>
                                <a:lnTo>
                                  <a:pt x="828030" y="387370"/>
                                </a:lnTo>
                                <a:cubicBezTo>
                                  <a:pt x="832764" y="386986"/>
                                  <a:pt x="837507" y="388120"/>
                                  <a:pt x="841555" y="390608"/>
                                </a:cubicBezTo>
                                <a:cubicBezTo>
                                  <a:pt x="844594" y="393235"/>
                                  <a:pt x="846127" y="397196"/>
                                  <a:pt x="845651" y="401181"/>
                                </a:cubicBezTo>
                                <a:close/>
                                <a:moveTo>
                                  <a:pt x="836126" y="406706"/>
                                </a:moveTo>
                                <a:cubicBezTo>
                                  <a:pt x="837669" y="405149"/>
                                  <a:pt x="838441" y="402983"/>
                                  <a:pt x="838222" y="400800"/>
                                </a:cubicBezTo>
                                <a:cubicBezTo>
                                  <a:pt x="838460" y="398707"/>
                                  <a:pt x="837641" y="396634"/>
                                  <a:pt x="836031" y="395276"/>
                                </a:cubicBezTo>
                                <a:cubicBezTo>
                                  <a:pt x="833631" y="394034"/>
                                  <a:pt x="830916" y="393504"/>
                                  <a:pt x="828220" y="393752"/>
                                </a:cubicBezTo>
                                <a:lnTo>
                                  <a:pt x="819362" y="393752"/>
                                </a:lnTo>
                                <a:lnTo>
                                  <a:pt x="819362" y="408515"/>
                                </a:lnTo>
                                <a:lnTo>
                                  <a:pt x="828030" y="408515"/>
                                </a:lnTo>
                                <a:cubicBezTo>
                                  <a:pt x="830916" y="408982"/>
                                  <a:pt x="833878" y="408444"/>
                                  <a:pt x="836412" y="406991"/>
                                </a:cubicBezTo>
                                <a:close/>
                                <a:moveTo>
                                  <a:pt x="871083" y="393847"/>
                                </a:moveTo>
                                <a:lnTo>
                                  <a:pt x="871083" y="428804"/>
                                </a:lnTo>
                                <a:lnTo>
                                  <a:pt x="864130" y="428804"/>
                                </a:lnTo>
                                <a:lnTo>
                                  <a:pt x="864130" y="394133"/>
                                </a:lnTo>
                                <a:lnTo>
                                  <a:pt x="851557" y="394133"/>
                                </a:lnTo>
                                <a:lnTo>
                                  <a:pt x="851557" y="387370"/>
                                </a:lnTo>
                                <a:lnTo>
                                  <a:pt x="883656" y="387370"/>
                                </a:lnTo>
                                <a:lnTo>
                                  <a:pt x="883656" y="393847"/>
                                </a:lnTo>
                                <a:close/>
                                <a:moveTo>
                                  <a:pt x="898229" y="428804"/>
                                </a:moveTo>
                                <a:lnTo>
                                  <a:pt x="891181" y="428804"/>
                                </a:lnTo>
                                <a:lnTo>
                                  <a:pt x="891181" y="387370"/>
                                </a:lnTo>
                                <a:lnTo>
                                  <a:pt x="902134" y="387370"/>
                                </a:lnTo>
                                <a:lnTo>
                                  <a:pt x="914612" y="413373"/>
                                </a:lnTo>
                                <a:lnTo>
                                  <a:pt x="927376" y="387370"/>
                                </a:lnTo>
                                <a:lnTo>
                                  <a:pt x="938234" y="387370"/>
                                </a:lnTo>
                                <a:lnTo>
                                  <a:pt x="938234" y="428804"/>
                                </a:lnTo>
                                <a:lnTo>
                                  <a:pt x="931281" y="428804"/>
                                </a:lnTo>
                                <a:lnTo>
                                  <a:pt x="931281" y="396895"/>
                                </a:lnTo>
                                <a:lnTo>
                                  <a:pt x="916708" y="425470"/>
                                </a:lnTo>
                                <a:lnTo>
                                  <a:pt x="912802" y="425470"/>
                                </a:lnTo>
                                <a:lnTo>
                                  <a:pt x="898420" y="396895"/>
                                </a:lnTo>
                                <a:close/>
                                <a:moveTo>
                                  <a:pt x="978811" y="387370"/>
                                </a:moveTo>
                                <a:lnTo>
                                  <a:pt x="978811" y="393942"/>
                                </a:lnTo>
                                <a:lnTo>
                                  <a:pt x="956713" y="393942"/>
                                </a:lnTo>
                                <a:lnTo>
                                  <a:pt x="956713" y="404991"/>
                                </a:lnTo>
                                <a:lnTo>
                                  <a:pt x="976525" y="404991"/>
                                </a:lnTo>
                                <a:lnTo>
                                  <a:pt x="976525" y="411182"/>
                                </a:lnTo>
                                <a:lnTo>
                                  <a:pt x="956713" y="411182"/>
                                </a:lnTo>
                                <a:lnTo>
                                  <a:pt x="956713" y="422231"/>
                                </a:lnTo>
                                <a:lnTo>
                                  <a:pt x="979477" y="422231"/>
                                </a:lnTo>
                                <a:lnTo>
                                  <a:pt x="979477" y="428804"/>
                                </a:lnTo>
                                <a:lnTo>
                                  <a:pt x="949759" y="428804"/>
                                </a:lnTo>
                                <a:lnTo>
                                  <a:pt x="949759" y="387370"/>
                                </a:lnTo>
                                <a:close/>
                                <a:moveTo>
                                  <a:pt x="1019482" y="387370"/>
                                </a:moveTo>
                                <a:lnTo>
                                  <a:pt x="1026436" y="387370"/>
                                </a:lnTo>
                                <a:lnTo>
                                  <a:pt x="1026436" y="428804"/>
                                </a:lnTo>
                                <a:lnTo>
                                  <a:pt x="1018911" y="428804"/>
                                </a:lnTo>
                                <a:lnTo>
                                  <a:pt x="995479" y="398609"/>
                                </a:lnTo>
                                <a:lnTo>
                                  <a:pt x="995479" y="428804"/>
                                </a:lnTo>
                                <a:lnTo>
                                  <a:pt x="988431" y="428804"/>
                                </a:lnTo>
                                <a:lnTo>
                                  <a:pt x="988431" y="387370"/>
                                </a:lnTo>
                                <a:lnTo>
                                  <a:pt x="995479" y="387370"/>
                                </a:lnTo>
                                <a:lnTo>
                                  <a:pt x="1019482" y="418326"/>
                                </a:lnTo>
                                <a:close/>
                                <a:moveTo>
                                  <a:pt x="1053582" y="393847"/>
                                </a:moveTo>
                                <a:lnTo>
                                  <a:pt x="1053582" y="428804"/>
                                </a:lnTo>
                                <a:lnTo>
                                  <a:pt x="1046629" y="428804"/>
                                </a:lnTo>
                                <a:lnTo>
                                  <a:pt x="1046629" y="394133"/>
                                </a:lnTo>
                                <a:lnTo>
                                  <a:pt x="1034056" y="394133"/>
                                </a:lnTo>
                                <a:lnTo>
                                  <a:pt x="1034056" y="387370"/>
                                </a:lnTo>
                                <a:lnTo>
                                  <a:pt x="1066155" y="387370"/>
                                </a:lnTo>
                                <a:lnTo>
                                  <a:pt x="1066155" y="393847"/>
                                </a:lnTo>
                                <a:close/>
                                <a:moveTo>
                                  <a:pt x="1124543" y="423089"/>
                                </a:moveTo>
                                <a:cubicBezTo>
                                  <a:pt x="1115828" y="431231"/>
                                  <a:pt x="1102302" y="431231"/>
                                  <a:pt x="1093587" y="423089"/>
                                </a:cubicBezTo>
                                <a:cubicBezTo>
                                  <a:pt x="1089443" y="419120"/>
                                  <a:pt x="1087158" y="413587"/>
                                  <a:pt x="1087300" y="407849"/>
                                </a:cubicBezTo>
                                <a:cubicBezTo>
                                  <a:pt x="1087158" y="402081"/>
                                  <a:pt x="1089434" y="396518"/>
                                  <a:pt x="1093587" y="392513"/>
                                </a:cubicBezTo>
                                <a:cubicBezTo>
                                  <a:pt x="1102302" y="384371"/>
                                  <a:pt x="1115828" y="384371"/>
                                  <a:pt x="1124543" y="392513"/>
                                </a:cubicBezTo>
                                <a:cubicBezTo>
                                  <a:pt x="1128696" y="396518"/>
                                  <a:pt x="1130972" y="402081"/>
                                  <a:pt x="1130830" y="407849"/>
                                </a:cubicBezTo>
                                <a:cubicBezTo>
                                  <a:pt x="1131058" y="413686"/>
                                  <a:pt x="1128763" y="419339"/>
                                  <a:pt x="1124543" y="423374"/>
                                </a:cubicBezTo>
                                <a:close/>
                                <a:moveTo>
                                  <a:pt x="1119495" y="397181"/>
                                </a:moveTo>
                                <a:cubicBezTo>
                                  <a:pt x="1113875" y="391420"/>
                                  <a:pt x="1104645" y="391307"/>
                                  <a:pt x="1098883" y="396929"/>
                                </a:cubicBezTo>
                                <a:cubicBezTo>
                                  <a:pt x="1098797" y="397012"/>
                                  <a:pt x="1098721" y="397096"/>
                                  <a:pt x="1098635" y="397181"/>
                                </a:cubicBezTo>
                                <a:cubicBezTo>
                                  <a:pt x="1095882" y="400045"/>
                                  <a:pt x="1094377" y="403879"/>
                                  <a:pt x="1094444" y="407849"/>
                                </a:cubicBezTo>
                                <a:cubicBezTo>
                                  <a:pt x="1094387" y="411789"/>
                                  <a:pt x="1095892" y="415592"/>
                                  <a:pt x="1098635" y="418421"/>
                                </a:cubicBezTo>
                                <a:cubicBezTo>
                                  <a:pt x="1104255" y="424182"/>
                                  <a:pt x="1113485" y="424294"/>
                                  <a:pt x="1119247" y="418673"/>
                                </a:cubicBezTo>
                                <a:cubicBezTo>
                                  <a:pt x="1119323" y="418590"/>
                                  <a:pt x="1119409" y="418506"/>
                                  <a:pt x="1119495" y="418421"/>
                                </a:cubicBezTo>
                                <a:cubicBezTo>
                                  <a:pt x="1122238" y="415592"/>
                                  <a:pt x="1123743" y="411789"/>
                                  <a:pt x="1123686" y="407849"/>
                                </a:cubicBezTo>
                                <a:cubicBezTo>
                                  <a:pt x="1123676" y="403978"/>
                                  <a:pt x="1122171" y="400259"/>
                                  <a:pt x="1119495" y="397466"/>
                                </a:cubicBezTo>
                                <a:close/>
                                <a:moveTo>
                                  <a:pt x="1146641" y="393942"/>
                                </a:moveTo>
                                <a:lnTo>
                                  <a:pt x="1146641" y="405277"/>
                                </a:lnTo>
                                <a:lnTo>
                                  <a:pt x="1165024" y="405277"/>
                                </a:lnTo>
                                <a:lnTo>
                                  <a:pt x="1165024" y="411754"/>
                                </a:lnTo>
                                <a:lnTo>
                                  <a:pt x="1146641" y="411754"/>
                                </a:lnTo>
                                <a:lnTo>
                                  <a:pt x="1146641" y="428804"/>
                                </a:lnTo>
                                <a:lnTo>
                                  <a:pt x="1139688" y="428804"/>
                                </a:lnTo>
                                <a:lnTo>
                                  <a:pt x="1139688" y="387370"/>
                                </a:lnTo>
                                <a:lnTo>
                                  <a:pt x="1167310" y="387370"/>
                                </a:lnTo>
                                <a:lnTo>
                                  <a:pt x="1167310" y="393942"/>
                                </a:lnTo>
                                <a:close/>
                                <a:moveTo>
                                  <a:pt x="1210554" y="422517"/>
                                </a:moveTo>
                                <a:cubicBezTo>
                                  <a:pt x="1212678" y="422571"/>
                                  <a:pt x="1214783" y="422182"/>
                                  <a:pt x="1216745" y="421374"/>
                                </a:cubicBezTo>
                                <a:cubicBezTo>
                                  <a:pt x="1218736" y="420350"/>
                                  <a:pt x="1220574" y="419034"/>
                                  <a:pt x="1222174" y="417469"/>
                                </a:cubicBezTo>
                                <a:lnTo>
                                  <a:pt x="1226746" y="422136"/>
                                </a:lnTo>
                                <a:cubicBezTo>
                                  <a:pt x="1222717" y="426765"/>
                                  <a:pt x="1216879" y="429408"/>
                                  <a:pt x="1210744" y="429375"/>
                                </a:cubicBezTo>
                                <a:cubicBezTo>
                                  <a:pt x="1204972" y="429570"/>
                                  <a:pt x="1199362" y="427403"/>
                                  <a:pt x="1195219" y="423374"/>
                                </a:cubicBezTo>
                                <a:cubicBezTo>
                                  <a:pt x="1191085" y="419367"/>
                                  <a:pt x="1188827" y="413796"/>
                                  <a:pt x="1189027" y="408039"/>
                                </a:cubicBezTo>
                                <a:cubicBezTo>
                                  <a:pt x="1188884" y="402272"/>
                                  <a:pt x="1191161" y="396708"/>
                                  <a:pt x="1195314" y="392704"/>
                                </a:cubicBezTo>
                                <a:cubicBezTo>
                                  <a:pt x="1199533" y="388537"/>
                                  <a:pt x="1205296" y="386296"/>
                                  <a:pt x="1211221" y="386513"/>
                                </a:cubicBezTo>
                                <a:cubicBezTo>
                                  <a:pt x="1217355" y="386403"/>
                                  <a:pt x="1223241" y="388978"/>
                                  <a:pt x="1227318" y="393561"/>
                                </a:cubicBezTo>
                                <a:lnTo>
                                  <a:pt x="1222841" y="398419"/>
                                </a:lnTo>
                                <a:cubicBezTo>
                                  <a:pt x="1221212" y="396841"/>
                                  <a:pt x="1219345" y="395522"/>
                                  <a:pt x="1217317" y="394514"/>
                                </a:cubicBezTo>
                                <a:cubicBezTo>
                                  <a:pt x="1215316" y="393716"/>
                                  <a:pt x="1213183" y="393328"/>
                                  <a:pt x="1211030" y="393371"/>
                                </a:cubicBezTo>
                                <a:cubicBezTo>
                                  <a:pt x="1207125" y="393268"/>
                                  <a:pt x="1203353" y="394744"/>
                                  <a:pt x="1200553" y="397466"/>
                                </a:cubicBezTo>
                                <a:cubicBezTo>
                                  <a:pt x="1197705" y="400112"/>
                                  <a:pt x="1196143" y="403865"/>
                                  <a:pt x="1196266" y="407753"/>
                                </a:cubicBezTo>
                                <a:cubicBezTo>
                                  <a:pt x="1196152" y="411722"/>
                                  <a:pt x="1197705" y="415556"/>
                                  <a:pt x="1200553" y="418326"/>
                                </a:cubicBezTo>
                                <a:cubicBezTo>
                                  <a:pt x="1203105" y="421147"/>
                                  <a:pt x="1206744" y="422742"/>
                                  <a:pt x="1210554" y="422708"/>
                                </a:cubicBezTo>
                                <a:close/>
                                <a:moveTo>
                                  <a:pt x="1269895" y="423184"/>
                                </a:moveTo>
                                <a:cubicBezTo>
                                  <a:pt x="1261132" y="431292"/>
                                  <a:pt x="1247606" y="431292"/>
                                  <a:pt x="1238843" y="423184"/>
                                </a:cubicBezTo>
                                <a:cubicBezTo>
                                  <a:pt x="1234700" y="419216"/>
                                  <a:pt x="1232414" y="413683"/>
                                  <a:pt x="1232557" y="407944"/>
                                </a:cubicBezTo>
                                <a:cubicBezTo>
                                  <a:pt x="1232414" y="402176"/>
                                  <a:pt x="1234690" y="396613"/>
                                  <a:pt x="1238843" y="392609"/>
                                </a:cubicBezTo>
                                <a:cubicBezTo>
                                  <a:pt x="1247606" y="384501"/>
                                  <a:pt x="1261132" y="384501"/>
                                  <a:pt x="1269895" y="392609"/>
                                </a:cubicBezTo>
                                <a:cubicBezTo>
                                  <a:pt x="1274048" y="396613"/>
                                  <a:pt x="1276324" y="402176"/>
                                  <a:pt x="1276181" y="407944"/>
                                </a:cubicBezTo>
                                <a:cubicBezTo>
                                  <a:pt x="1276381" y="413748"/>
                                  <a:pt x="1274095" y="419362"/>
                                  <a:pt x="1269895" y="423374"/>
                                </a:cubicBezTo>
                                <a:close/>
                                <a:moveTo>
                                  <a:pt x="1264751" y="397276"/>
                                </a:moveTo>
                                <a:cubicBezTo>
                                  <a:pt x="1262075" y="394406"/>
                                  <a:pt x="1258293" y="392812"/>
                                  <a:pt x="1254369" y="392894"/>
                                </a:cubicBezTo>
                                <a:cubicBezTo>
                                  <a:pt x="1250445" y="392800"/>
                                  <a:pt x="1246663" y="394396"/>
                                  <a:pt x="1243987" y="397276"/>
                                </a:cubicBezTo>
                                <a:cubicBezTo>
                                  <a:pt x="1241177" y="400107"/>
                                  <a:pt x="1239634" y="403955"/>
                                  <a:pt x="1239700" y="407944"/>
                                </a:cubicBezTo>
                                <a:cubicBezTo>
                                  <a:pt x="1239624" y="411906"/>
                                  <a:pt x="1241167" y="415728"/>
                                  <a:pt x="1243987" y="418517"/>
                                </a:cubicBezTo>
                                <a:cubicBezTo>
                                  <a:pt x="1246663" y="421397"/>
                                  <a:pt x="1250445" y="422992"/>
                                  <a:pt x="1254369" y="422898"/>
                                </a:cubicBezTo>
                                <a:cubicBezTo>
                                  <a:pt x="1258293" y="422980"/>
                                  <a:pt x="1262075" y="421386"/>
                                  <a:pt x="1264751" y="418517"/>
                                </a:cubicBezTo>
                                <a:cubicBezTo>
                                  <a:pt x="1267532" y="415712"/>
                                  <a:pt x="1269047" y="411892"/>
                                  <a:pt x="1268942" y="407944"/>
                                </a:cubicBezTo>
                                <a:cubicBezTo>
                                  <a:pt x="1268999" y="404032"/>
                                  <a:pt x="1267485" y="400260"/>
                                  <a:pt x="1264751" y="397466"/>
                                </a:cubicBezTo>
                                <a:close/>
                                <a:moveTo>
                                  <a:pt x="1291993" y="428899"/>
                                </a:moveTo>
                                <a:lnTo>
                                  <a:pt x="1284944" y="428899"/>
                                </a:lnTo>
                                <a:lnTo>
                                  <a:pt x="1284944" y="387370"/>
                                </a:lnTo>
                                <a:lnTo>
                                  <a:pt x="1295898" y="387370"/>
                                </a:lnTo>
                                <a:lnTo>
                                  <a:pt x="1308376" y="413373"/>
                                </a:lnTo>
                                <a:lnTo>
                                  <a:pt x="1320853" y="387370"/>
                                </a:lnTo>
                                <a:lnTo>
                                  <a:pt x="1331712" y="387370"/>
                                </a:lnTo>
                                <a:lnTo>
                                  <a:pt x="1331712" y="428804"/>
                                </a:lnTo>
                                <a:lnTo>
                                  <a:pt x="1324663" y="428804"/>
                                </a:lnTo>
                                <a:lnTo>
                                  <a:pt x="1324663" y="396895"/>
                                </a:lnTo>
                                <a:lnTo>
                                  <a:pt x="1310281" y="425470"/>
                                </a:lnTo>
                                <a:lnTo>
                                  <a:pt x="1306375" y="425470"/>
                                </a:lnTo>
                                <a:lnTo>
                                  <a:pt x="1291993" y="396895"/>
                                </a:lnTo>
                                <a:close/>
                                <a:moveTo>
                                  <a:pt x="1371145" y="390799"/>
                                </a:moveTo>
                                <a:cubicBezTo>
                                  <a:pt x="1374174" y="393680"/>
                                  <a:pt x="1375755" y="397773"/>
                                  <a:pt x="1375432" y="401943"/>
                                </a:cubicBezTo>
                                <a:cubicBezTo>
                                  <a:pt x="1375803" y="406111"/>
                                  <a:pt x="1374174" y="410209"/>
                                  <a:pt x="1371050" y="412992"/>
                                </a:cubicBezTo>
                                <a:cubicBezTo>
                                  <a:pt x="1367050" y="415612"/>
                                  <a:pt x="1362297" y="416850"/>
                                  <a:pt x="1357525" y="416516"/>
                                </a:cubicBezTo>
                                <a:lnTo>
                                  <a:pt x="1350190" y="416516"/>
                                </a:lnTo>
                                <a:lnTo>
                                  <a:pt x="1350190" y="428613"/>
                                </a:lnTo>
                                <a:lnTo>
                                  <a:pt x="1343142" y="428613"/>
                                </a:lnTo>
                                <a:lnTo>
                                  <a:pt x="1343142" y="387370"/>
                                </a:lnTo>
                                <a:lnTo>
                                  <a:pt x="1357429" y="387370"/>
                                </a:lnTo>
                                <a:cubicBezTo>
                                  <a:pt x="1362316" y="387083"/>
                                  <a:pt x="1367145" y="388460"/>
                                  <a:pt x="1371145" y="391275"/>
                                </a:cubicBezTo>
                                <a:close/>
                                <a:moveTo>
                                  <a:pt x="1366192" y="407944"/>
                                </a:moveTo>
                                <a:cubicBezTo>
                                  <a:pt x="1367688" y="406092"/>
                                  <a:pt x="1368431" y="403747"/>
                                  <a:pt x="1368288" y="401372"/>
                                </a:cubicBezTo>
                                <a:cubicBezTo>
                                  <a:pt x="1368555" y="399035"/>
                                  <a:pt x="1367535" y="396739"/>
                                  <a:pt x="1365621" y="395371"/>
                                </a:cubicBezTo>
                                <a:cubicBezTo>
                                  <a:pt x="1363059" y="393968"/>
                                  <a:pt x="1360154" y="393339"/>
                                  <a:pt x="1357239" y="393561"/>
                                </a:cubicBezTo>
                                <a:lnTo>
                                  <a:pt x="1350190" y="393561"/>
                                </a:lnTo>
                                <a:lnTo>
                                  <a:pt x="1350190" y="410135"/>
                                </a:lnTo>
                                <a:lnTo>
                                  <a:pt x="1358287" y="410135"/>
                                </a:lnTo>
                                <a:cubicBezTo>
                                  <a:pt x="1361039" y="410583"/>
                                  <a:pt x="1363868" y="409971"/>
                                  <a:pt x="1366192" y="408420"/>
                                </a:cubicBezTo>
                                <a:close/>
                                <a:moveTo>
                                  <a:pt x="1392958" y="419564"/>
                                </a:moveTo>
                                <a:cubicBezTo>
                                  <a:pt x="1396949" y="423825"/>
                                  <a:pt x="1403645" y="424043"/>
                                  <a:pt x="1407902" y="420051"/>
                                </a:cubicBezTo>
                                <a:cubicBezTo>
                                  <a:pt x="1408074" y="419894"/>
                                  <a:pt x="1408236" y="419732"/>
                                  <a:pt x="1408388" y="419564"/>
                                </a:cubicBezTo>
                                <a:cubicBezTo>
                                  <a:pt x="1410407" y="417034"/>
                                  <a:pt x="1411427" y="413846"/>
                                  <a:pt x="1411246" y="410611"/>
                                </a:cubicBezTo>
                                <a:lnTo>
                                  <a:pt x="1411246" y="387370"/>
                                </a:lnTo>
                                <a:lnTo>
                                  <a:pt x="1418199" y="387370"/>
                                </a:lnTo>
                                <a:lnTo>
                                  <a:pt x="1418199" y="410611"/>
                                </a:lnTo>
                                <a:cubicBezTo>
                                  <a:pt x="1418551" y="415704"/>
                                  <a:pt x="1416751" y="420711"/>
                                  <a:pt x="1413246" y="424422"/>
                                </a:cubicBezTo>
                                <a:cubicBezTo>
                                  <a:pt x="1406055" y="430740"/>
                                  <a:pt x="1395291" y="430740"/>
                                  <a:pt x="1388100" y="424422"/>
                                </a:cubicBezTo>
                                <a:cubicBezTo>
                                  <a:pt x="1384595" y="420711"/>
                                  <a:pt x="1382794" y="415704"/>
                                  <a:pt x="1383147" y="410611"/>
                                </a:cubicBezTo>
                                <a:lnTo>
                                  <a:pt x="1383147" y="387370"/>
                                </a:lnTo>
                                <a:lnTo>
                                  <a:pt x="1390100" y="387370"/>
                                </a:lnTo>
                                <a:lnTo>
                                  <a:pt x="1390100" y="410325"/>
                                </a:lnTo>
                                <a:cubicBezTo>
                                  <a:pt x="1389843" y="413656"/>
                                  <a:pt x="1390862" y="416959"/>
                                  <a:pt x="1392958" y="419564"/>
                                </a:cubicBezTo>
                                <a:close/>
                                <a:moveTo>
                                  <a:pt x="1444774" y="394133"/>
                                </a:moveTo>
                                <a:lnTo>
                                  <a:pt x="1444774" y="429089"/>
                                </a:lnTo>
                                <a:lnTo>
                                  <a:pt x="1437820" y="429089"/>
                                </a:lnTo>
                                <a:lnTo>
                                  <a:pt x="1437820" y="394133"/>
                                </a:lnTo>
                                <a:lnTo>
                                  <a:pt x="1425247" y="394133"/>
                                </a:lnTo>
                                <a:lnTo>
                                  <a:pt x="1425247" y="387370"/>
                                </a:lnTo>
                                <a:lnTo>
                                  <a:pt x="1457347" y="387370"/>
                                </a:lnTo>
                                <a:lnTo>
                                  <a:pt x="1457347" y="393847"/>
                                </a:lnTo>
                                <a:close/>
                                <a:moveTo>
                                  <a:pt x="1494018" y="387656"/>
                                </a:moveTo>
                                <a:lnTo>
                                  <a:pt x="1494018" y="394228"/>
                                </a:lnTo>
                                <a:lnTo>
                                  <a:pt x="1471920" y="394228"/>
                                </a:lnTo>
                                <a:lnTo>
                                  <a:pt x="1471920" y="405277"/>
                                </a:lnTo>
                                <a:lnTo>
                                  <a:pt x="1491732" y="405277"/>
                                </a:lnTo>
                                <a:lnTo>
                                  <a:pt x="1491732" y="411468"/>
                                </a:lnTo>
                                <a:lnTo>
                                  <a:pt x="1471920" y="411468"/>
                                </a:lnTo>
                                <a:lnTo>
                                  <a:pt x="1471920" y="422517"/>
                                </a:lnTo>
                                <a:lnTo>
                                  <a:pt x="1494685" y="422517"/>
                                </a:lnTo>
                                <a:lnTo>
                                  <a:pt x="1494685" y="429089"/>
                                </a:lnTo>
                                <a:lnTo>
                                  <a:pt x="1464871" y="429089"/>
                                </a:lnTo>
                                <a:lnTo>
                                  <a:pt x="1464871" y="387370"/>
                                </a:lnTo>
                                <a:close/>
                                <a:moveTo>
                                  <a:pt x="1536690" y="401181"/>
                                </a:moveTo>
                                <a:cubicBezTo>
                                  <a:pt x="1537300" y="407093"/>
                                  <a:pt x="1533489" y="412562"/>
                                  <a:pt x="1527736" y="414040"/>
                                </a:cubicBezTo>
                                <a:lnTo>
                                  <a:pt x="1538595" y="429089"/>
                                </a:lnTo>
                                <a:lnTo>
                                  <a:pt x="1529641" y="429089"/>
                                </a:lnTo>
                                <a:lnTo>
                                  <a:pt x="1520116" y="415183"/>
                                </a:lnTo>
                                <a:lnTo>
                                  <a:pt x="1510591" y="415183"/>
                                </a:lnTo>
                                <a:lnTo>
                                  <a:pt x="1510591" y="429089"/>
                                </a:lnTo>
                                <a:lnTo>
                                  <a:pt x="1503638" y="429089"/>
                                </a:lnTo>
                                <a:lnTo>
                                  <a:pt x="1503638" y="387370"/>
                                </a:lnTo>
                                <a:lnTo>
                                  <a:pt x="1519069" y="387370"/>
                                </a:lnTo>
                                <a:cubicBezTo>
                                  <a:pt x="1523803" y="386999"/>
                                  <a:pt x="1528536" y="388132"/>
                                  <a:pt x="1532594" y="390608"/>
                                </a:cubicBezTo>
                                <a:cubicBezTo>
                                  <a:pt x="1535633" y="393235"/>
                                  <a:pt x="1537166" y="397196"/>
                                  <a:pt x="1536690" y="401181"/>
                                </a:cubicBezTo>
                                <a:close/>
                                <a:moveTo>
                                  <a:pt x="1527165" y="406991"/>
                                </a:moveTo>
                                <a:cubicBezTo>
                                  <a:pt x="1528746" y="405453"/>
                                  <a:pt x="1529546" y="403283"/>
                                  <a:pt x="1529356" y="401086"/>
                                </a:cubicBezTo>
                                <a:cubicBezTo>
                                  <a:pt x="1529594" y="398993"/>
                                  <a:pt x="1528775" y="396920"/>
                                  <a:pt x="1527165" y="395561"/>
                                </a:cubicBezTo>
                                <a:cubicBezTo>
                                  <a:pt x="1524755" y="394329"/>
                                  <a:pt x="1522050" y="393800"/>
                                  <a:pt x="1519354" y="394037"/>
                                </a:cubicBezTo>
                                <a:lnTo>
                                  <a:pt x="1510401" y="394037"/>
                                </a:lnTo>
                                <a:lnTo>
                                  <a:pt x="1510401" y="408801"/>
                                </a:lnTo>
                                <a:lnTo>
                                  <a:pt x="1519164" y="408801"/>
                                </a:lnTo>
                                <a:cubicBezTo>
                                  <a:pt x="1522021" y="409146"/>
                                  <a:pt x="1524907" y="408508"/>
                                  <a:pt x="1527355" y="406991"/>
                                </a:cubicBezTo>
                                <a:close/>
                                <a:moveTo>
                                  <a:pt x="1574790" y="393180"/>
                                </a:moveTo>
                                <a:cubicBezTo>
                                  <a:pt x="1573056" y="393086"/>
                                  <a:pt x="1571323" y="393517"/>
                                  <a:pt x="1569837" y="394418"/>
                                </a:cubicBezTo>
                                <a:cubicBezTo>
                                  <a:pt x="1568532" y="395192"/>
                                  <a:pt x="1567770" y="396621"/>
                                  <a:pt x="1567837" y="398133"/>
                                </a:cubicBezTo>
                                <a:cubicBezTo>
                                  <a:pt x="1567780" y="399695"/>
                                  <a:pt x="1568532" y="401175"/>
                                  <a:pt x="1569837" y="402038"/>
                                </a:cubicBezTo>
                                <a:cubicBezTo>
                                  <a:pt x="1572447" y="403379"/>
                                  <a:pt x="1575237" y="404341"/>
                                  <a:pt x="1578124" y="404896"/>
                                </a:cubicBezTo>
                                <a:cubicBezTo>
                                  <a:pt x="1581581" y="405602"/>
                                  <a:pt x="1584829" y="407066"/>
                                  <a:pt x="1587649" y="409182"/>
                                </a:cubicBezTo>
                                <a:cubicBezTo>
                                  <a:pt x="1589877" y="411304"/>
                                  <a:pt x="1591068" y="414300"/>
                                  <a:pt x="1590887" y="417374"/>
                                </a:cubicBezTo>
                                <a:cubicBezTo>
                                  <a:pt x="1590944" y="420796"/>
                                  <a:pt x="1589430" y="424056"/>
                                  <a:pt x="1586791" y="426232"/>
                                </a:cubicBezTo>
                                <a:cubicBezTo>
                                  <a:pt x="1583696" y="428559"/>
                                  <a:pt x="1579895" y="429737"/>
                                  <a:pt x="1576028" y="429566"/>
                                </a:cubicBezTo>
                                <a:cubicBezTo>
                                  <a:pt x="1569646" y="429612"/>
                                  <a:pt x="1563484" y="427229"/>
                                  <a:pt x="1558788" y="422898"/>
                                </a:cubicBezTo>
                                <a:lnTo>
                                  <a:pt x="1563169" y="417564"/>
                                </a:lnTo>
                                <a:cubicBezTo>
                                  <a:pt x="1566675" y="420975"/>
                                  <a:pt x="1571332" y="422946"/>
                                  <a:pt x="1576219" y="423089"/>
                                </a:cubicBezTo>
                                <a:cubicBezTo>
                                  <a:pt x="1578124" y="423225"/>
                                  <a:pt x="1580010" y="422685"/>
                                  <a:pt x="1581553" y="421565"/>
                                </a:cubicBezTo>
                                <a:cubicBezTo>
                                  <a:pt x="1582838" y="420732"/>
                                  <a:pt x="1583600" y="419287"/>
                                  <a:pt x="1583553" y="417755"/>
                                </a:cubicBezTo>
                                <a:cubicBezTo>
                                  <a:pt x="1583648" y="416284"/>
                                  <a:pt x="1582953" y="414874"/>
                                  <a:pt x="1581743" y="414040"/>
                                </a:cubicBezTo>
                                <a:cubicBezTo>
                                  <a:pt x="1579752" y="412825"/>
                                  <a:pt x="1577562" y="411985"/>
                                  <a:pt x="1575266" y="411563"/>
                                </a:cubicBezTo>
                                <a:cubicBezTo>
                                  <a:pt x="1572923" y="411107"/>
                                  <a:pt x="1570627" y="410437"/>
                                  <a:pt x="1568408" y="409563"/>
                                </a:cubicBezTo>
                                <a:cubicBezTo>
                                  <a:pt x="1566865" y="409001"/>
                                  <a:pt x="1565417" y="408197"/>
                                  <a:pt x="1564122" y="407182"/>
                                </a:cubicBezTo>
                                <a:cubicBezTo>
                                  <a:pt x="1561607" y="405074"/>
                                  <a:pt x="1560255" y="401883"/>
                                  <a:pt x="1560502" y="398609"/>
                                </a:cubicBezTo>
                                <a:cubicBezTo>
                                  <a:pt x="1560198" y="395142"/>
                                  <a:pt x="1561798" y="391782"/>
                                  <a:pt x="1564693" y="389846"/>
                                </a:cubicBezTo>
                                <a:cubicBezTo>
                                  <a:pt x="1567675" y="387684"/>
                                  <a:pt x="1571294" y="386578"/>
                                  <a:pt x="1574980" y="386703"/>
                                </a:cubicBezTo>
                                <a:cubicBezTo>
                                  <a:pt x="1577676" y="386680"/>
                                  <a:pt x="1580352" y="387132"/>
                                  <a:pt x="1582886" y="388037"/>
                                </a:cubicBezTo>
                                <a:cubicBezTo>
                                  <a:pt x="1585334" y="388836"/>
                                  <a:pt x="1587630" y="390062"/>
                                  <a:pt x="1589649" y="391656"/>
                                </a:cubicBezTo>
                                <a:lnTo>
                                  <a:pt x="1585934" y="396895"/>
                                </a:lnTo>
                                <a:cubicBezTo>
                                  <a:pt x="1584439" y="395686"/>
                                  <a:pt x="1582724" y="394780"/>
                                  <a:pt x="1580886" y="394228"/>
                                </a:cubicBezTo>
                                <a:cubicBezTo>
                                  <a:pt x="1579143" y="393595"/>
                                  <a:pt x="1577314" y="393241"/>
                                  <a:pt x="1575457" y="393180"/>
                                </a:cubicBezTo>
                                <a:close/>
                                <a:moveTo>
                                  <a:pt x="1618510" y="422708"/>
                                </a:moveTo>
                                <a:cubicBezTo>
                                  <a:pt x="1620634" y="422762"/>
                                  <a:pt x="1622739" y="422372"/>
                                  <a:pt x="1624701" y="421565"/>
                                </a:cubicBezTo>
                                <a:cubicBezTo>
                                  <a:pt x="1626692" y="420541"/>
                                  <a:pt x="1628520" y="419224"/>
                                  <a:pt x="1630130" y="417659"/>
                                </a:cubicBezTo>
                                <a:lnTo>
                                  <a:pt x="1634702" y="422327"/>
                                </a:lnTo>
                                <a:cubicBezTo>
                                  <a:pt x="1630673" y="426956"/>
                                  <a:pt x="1624834" y="429599"/>
                                  <a:pt x="1618700" y="429566"/>
                                </a:cubicBezTo>
                                <a:cubicBezTo>
                                  <a:pt x="1612928" y="429761"/>
                                  <a:pt x="1607318" y="427594"/>
                                  <a:pt x="1603174" y="423565"/>
                                </a:cubicBezTo>
                                <a:cubicBezTo>
                                  <a:pt x="1599041" y="419558"/>
                                  <a:pt x="1596783" y="413987"/>
                                  <a:pt x="1596983" y="408230"/>
                                </a:cubicBezTo>
                                <a:cubicBezTo>
                                  <a:pt x="1596840" y="402462"/>
                                  <a:pt x="1599117" y="396899"/>
                                  <a:pt x="1603270" y="392894"/>
                                </a:cubicBezTo>
                                <a:cubicBezTo>
                                  <a:pt x="1607489" y="388727"/>
                                  <a:pt x="1613252" y="386487"/>
                                  <a:pt x="1619176" y="386703"/>
                                </a:cubicBezTo>
                                <a:cubicBezTo>
                                  <a:pt x="1625310" y="386594"/>
                                  <a:pt x="1631197" y="389168"/>
                                  <a:pt x="1635274" y="393752"/>
                                </a:cubicBezTo>
                                <a:lnTo>
                                  <a:pt x="1630797" y="398609"/>
                                </a:lnTo>
                                <a:cubicBezTo>
                                  <a:pt x="1629149" y="397005"/>
                                  <a:pt x="1627254" y="395686"/>
                                  <a:pt x="1625177" y="394704"/>
                                </a:cubicBezTo>
                                <a:cubicBezTo>
                                  <a:pt x="1623215" y="393896"/>
                                  <a:pt x="1621110" y="393507"/>
                                  <a:pt x="1618986" y="393561"/>
                                </a:cubicBezTo>
                                <a:cubicBezTo>
                                  <a:pt x="1615081" y="393458"/>
                                  <a:pt x="1611309" y="394935"/>
                                  <a:pt x="1608508" y="397657"/>
                                </a:cubicBezTo>
                                <a:cubicBezTo>
                                  <a:pt x="1605660" y="400303"/>
                                  <a:pt x="1604098" y="404056"/>
                                  <a:pt x="1604222" y="407944"/>
                                </a:cubicBezTo>
                                <a:cubicBezTo>
                                  <a:pt x="1604117" y="411892"/>
                                  <a:pt x="1605632" y="415712"/>
                                  <a:pt x="1608413" y="418517"/>
                                </a:cubicBezTo>
                                <a:cubicBezTo>
                                  <a:pt x="1611213" y="421429"/>
                                  <a:pt x="1615147" y="422963"/>
                                  <a:pt x="1619176" y="422708"/>
                                </a:cubicBezTo>
                                <a:close/>
                                <a:moveTo>
                                  <a:pt x="1643846" y="387370"/>
                                </a:moveTo>
                                <a:lnTo>
                                  <a:pt x="1650799" y="387370"/>
                                </a:lnTo>
                                <a:lnTo>
                                  <a:pt x="1650799" y="428804"/>
                                </a:lnTo>
                                <a:lnTo>
                                  <a:pt x="1643846" y="428804"/>
                                </a:lnTo>
                                <a:close/>
                                <a:moveTo>
                                  <a:pt x="1691471" y="387370"/>
                                </a:moveTo>
                                <a:lnTo>
                                  <a:pt x="1691471" y="393942"/>
                                </a:lnTo>
                                <a:lnTo>
                                  <a:pt x="1669183" y="393942"/>
                                </a:lnTo>
                                <a:lnTo>
                                  <a:pt x="1669183" y="404991"/>
                                </a:lnTo>
                                <a:lnTo>
                                  <a:pt x="1689090" y="404991"/>
                                </a:lnTo>
                                <a:lnTo>
                                  <a:pt x="1689090" y="411182"/>
                                </a:lnTo>
                                <a:lnTo>
                                  <a:pt x="1669183" y="411182"/>
                                </a:lnTo>
                                <a:lnTo>
                                  <a:pt x="1669183" y="422231"/>
                                </a:lnTo>
                                <a:lnTo>
                                  <a:pt x="1692043" y="422231"/>
                                </a:lnTo>
                                <a:lnTo>
                                  <a:pt x="1692043" y="428804"/>
                                </a:lnTo>
                                <a:lnTo>
                                  <a:pt x="1662229" y="428804"/>
                                </a:lnTo>
                                <a:lnTo>
                                  <a:pt x="1662229" y="387370"/>
                                </a:lnTo>
                                <a:close/>
                                <a:moveTo>
                                  <a:pt x="1732143" y="387370"/>
                                </a:moveTo>
                                <a:lnTo>
                                  <a:pt x="1739191" y="387370"/>
                                </a:lnTo>
                                <a:lnTo>
                                  <a:pt x="1739191" y="428804"/>
                                </a:lnTo>
                                <a:lnTo>
                                  <a:pt x="1731571" y="428804"/>
                                </a:lnTo>
                                <a:lnTo>
                                  <a:pt x="1708140" y="398609"/>
                                </a:lnTo>
                                <a:lnTo>
                                  <a:pt x="1708140" y="428804"/>
                                </a:lnTo>
                                <a:lnTo>
                                  <a:pt x="1701187" y="428804"/>
                                </a:lnTo>
                                <a:lnTo>
                                  <a:pt x="1701187" y="387370"/>
                                </a:lnTo>
                                <a:lnTo>
                                  <a:pt x="1708140" y="387370"/>
                                </a:lnTo>
                                <a:lnTo>
                                  <a:pt x="1732143" y="418326"/>
                                </a:lnTo>
                                <a:close/>
                                <a:moveTo>
                                  <a:pt x="1769576" y="422422"/>
                                </a:moveTo>
                                <a:cubicBezTo>
                                  <a:pt x="1771700" y="422476"/>
                                  <a:pt x="1773805" y="422087"/>
                                  <a:pt x="1775767" y="421279"/>
                                </a:cubicBezTo>
                                <a:cubicBezTo>
                                  <a:pt x="1777758" y="420255"/>
                                  <a:pt x="1779587" y="418939"/>
                                  <a:pt x="1781197" y="417374"/>
                                </a:cubicBezTo>
                                <a:lnTo>
                                  <a:pt x="1785673" y="422041"/>
                                </a:lnTo>
                                <a:cubicBezTo>
                                  <a:pt x="1781682" y="426656"/>
                                  <a:pt x="1775872" y="429299"/>
                                  <a:pt x="1769767" y="429280"/>
                                </a:cubicBezTo>
                                <a:cubicBezTo>
                                  <a:pt x="1763966" y="429457"/>
                                  <a:pt x="1758337" y="427295"/>
                                  <a:pt x="1754146" y="423279"/>
                                </a:cubicBezTo>
                                <a:cubicBezTo>
                                  <a:pt x="1750050" y="419245"/>
                                  <a:pt x="1747802" y="413692"/>
                                  <a:pt x="1747954" y="407944"/>
                                </a:cubicBezTo>
                                <a:cubicBezTo>
                                  <a:pt x="1747812" y="402158"/>
                                  <a:pt x="1750126" y="396582"/>
                                  <a:pt x="1754336" y="392609"/>
                                </a:cubicBezTo>
                                <a:cubicBezTo>
                                  <a:pt x="1763414" y="384025"/>
                                  <a:pt x="1777729" y="384409"/>
                                  <a:pt x="1786340" y="393466"/>
                                </a:cubicBezTo>
                                <a:lnTo>
                                  <a:pt x="1781863" y="398324"/>
                                </a:lnTo>
                                <a:cubicBezTo>
                                  <a:pt x="1780216" y="396720"/>
                                  <a:pt x="1778320" y="395400"/>
                                  <a:pt x="1776244" y="394418"/>
                                </a:cubicBezTo>
                                <a:cubicBezTo>
                                  <a:pt x="1774281" y="393611"/>
                                  <a:pt x="1772176" y="393221"/>
                                  <a:pt x="1770052" y="393275"/>
                                </a:cubicBezTo>
                                <a:cubicBezTo>
                                  <a:pt x="1766119" y="393157"/>
                                  <a:pt x="1762308" y="394635"/>
                                  <a:pt x="1759480" y="397371"/>
                                </a:cubicBezTo>
                                <a:cubicBezTo>
                                  <a:pt x="1756698" y="400055"/>
                                  <a:pt x="1755174" y="403792"/>
                                  <a:pt x="1755289" y="407658"/>
                                </a:cubicBezTo>
                                <a:cubicBezTo>
                                  <a:pt x="1755184" y="411606"/>
                                  <a:pt x="1756698" y="415426"/>
                                  <a:pt x="1759480" y="418231"/>
                                </a:cubicBezTo>
                                <a:cubicBezTo>
                                  <a:pt x="1762051" y="421047"/>
                                  <a:pt x="1765671" y="422670"/>
                                  <a:pt x="1769481" y="422708"/>
                                </a:cubicBezTo>
                                <a:close/>
                                <a:moveTo>
                                  <a:pt x="1823202" y="387370"/>
                                </a:moveTo>
                                <a:lnTo>
                                  <a:pt x="1823202" y="393942"/>
                                </a:lnTo>
                                <a:lnTo>
                                  <a:pt x="1801104" y="393942"/>
                                </a:lnTo>
                                <a:lnTo>
                                  <a:pt x="1801104" y="404991"/>
                                </a:lnTo>
                                <a:lnTo>
                                  <a:pt x="1820916" y="404991"/>
                                </a:lnTo>
                                <a:lnTo>
                                  <a:pt x="1820916" y="411182"/>
                                </a:lnTo>
                                <a:lnTo>
                                  <a:pt x="1801104" y="411182"/>
                                </a:lnTo>
                                <a:lnTo>
                                  <a:pt x="1801104" y="422231"/>
                                </a:lnTo>
                                <a:lnTo>
                                  <a:pt x="1823869" y="422231"/>
                                </a:lnTo>
                                <a:lnTo>
                                  <a:pt x="1823869" y="428804"/>
                                </a:lnTo>
                                <a:lnTo>
                                  <a:pt x="1794151" y="428804"/>
                                </a:lnTo>
                                <a:lnTo>
                                  <a:pt x="1794151" y="387370"/>
                                </a:lnTo>
                                <a:close/>
                                <a:moveTo>
                                  <a:pt x="173758" y="347555"/>
                                </a:moveTo>
                                <a:cubicBezTo>
                                  <a:pt x="184616" y="382226"/>
                                  <a:pt x="213763" y="388418"/>
                                  <a:pt x="244814" y="388799"/>
                                </a:cubicBezTo>
                                <a:cubicBezTo>
                                  <a:pt x="292402" y="389730"/>
                                  <a:pt x="339296" y="377290"/>
                                  <a:pt x="380164" y="352889"/>
                                </a:cubicBezTo>
                                <a:cubicBezTo>
                                  <a:pt x="411799" y="334950"/>
                                  <a:pt x="436413" y="306810"/>
                                  <a:pt x="449983" y="273070"/>
                                </a:cubicBezTo>
                                <a:cubicBezTo>
                                  <a:pt x="483415" y="189059"/>
                                  <a:pt x="459508" y="106001"/>
                                  <a:pt x="385879" y="50852"/>
                                </a:cubicBezTo>
                                <a:cubicBezTo>
                                  <a:pt x="338641" y="14642"/>
                                  <a:pt x="278970" y="-1354"/>
                                  <a:pt x="219954" y="6370"/>
                                </a:cubicBezTo>
                                <a:cubicBezTo>
                                  <a:pt x="162829" y="13077"/>
                                  <a:pt x="109471" y="38301"/>
                                  <a:pt x="68030" y="78188"/>
                                </a:cubicBezTo>
                                <a:cubicBezTo>
                                  <a:pt x="58383" y="87698"/>
                                  <a:pt x="49852" y="98276"/>
                                  <a:pt x="42598" y="109716"/>
                                </a:cubicBezTo>
                                <a:cubicBezTo>
                                  <a:pt x="-8360" y="185916"/>
                                  <a:pt x="-13599" y="262116"/>
                                  <a:pt x="26882" y="336030"/>
                                </a:cubicBezTo>
                                <a:cubicBezTo>
                                  <a:pt x="54989" y="386722"/>
                                  <a:pt x="100343" y="425655"/>
                                  <a:pt x="154708" y="445758"/>
                                </a:cubicBezTo>
                                <a:cubicBezTo>
                                  <a:pt x="183159" y="456932"/>
                                  <a:pt x="213486" y="462558"/>
                                  <a:pt x="244052" y="462332"/>
                                </a:cubicBezTo>
                                <a:cubicBezTo>
                                  <a:pt x="257401" y="462283"/>
                                  <a:pt x="270733" y="461360"/>
                                  <a:pt x="283962" y="459569"/>
                                </a:cubicBezTo>
                                <a:cubicBezTo>
                                  <a:pt x="332615" y="453511"/>
                                  <a:pt x="379220" y="436335"/>
                                  <a:pt x="420169" y="409373"/>
                                </a:cubicBezTo>
                                <a:cubicBezTo>
                                  <a:pt x="423543" y="408132"/>
                                  <a:pt x="426054" y="405261"/>
                                  <a:pt x="426837" y="401753"/>
                                </a:cubicBezTo>
                                <a:cubicBezTo>
                                  <a:pt x="427408" y="398501"/>
                                  <a:pt x="426255" y="395185"/>
                                  <a:pt x="423789" y="392990"/>
                                </a:cubicBezTo>
                                <a:lnTo>
                                  <a:pt x="423789" y="392228"/>
                                </a:lnTo>
                                <a:cubicBezTo>
                                  <a:pt x="422062" y="389112"/>
                                  <a:pt x="419078" y="386891"/>
                                  <a:pt x="415597" y="386132"/>
                                </a:cubicBezTo>
                                <a:cubicBezTo>
                                  <a:pt x="412171" y="385611"/>
                                  <a:pt x="408688" y="386620"/>
                                  <a:pt x="406072" y="388894"/>
                                </a:cubicBezTo>
                                <a:cubicBezTo>
                                  <a:pt x="402276" y="391780"/>
                                  <a:pt x="398299" y="394420"/>
                                  <a:pt x="394166" y="396800"/>
                                </a:cubicBezTo>
                                <a:cubicBezTo>
                                  <a:pt x="351235" y="420825"/>
                                  <a:pt x="303049" y="433909"/>
                                  <a:pt x="253863" y="434900"/>
                                </a:cubicBezTo>
                                <a:cubicBezTo>
                                  <a:pt x="200999" y="434900"/>
                                  <a:pt x="178330" y="429185"/>
                                  <a:pt x="138325" y="406325"/>
                                </a:cubicBezTo>
                                <a:cubicBezTo>
                                  <a:pt x="65554" y="364796"/>
                                  <a:pt x="25930" y="288596"/>
                                  <a:pt x="39265" y="207157"/>
                                </a:cubicBezTo>
                                <a:cubicBezTo>
                                  <a:pt x="50314" y="139910"/>
                                  <a:pt x="90700" y="88952"/>
                                  <a:pt x="153565" y="55995"/>
                                </a:cubicBezTo>
                                <a:cubicBezTo>
                                  <a:pt x="190169" y="36476"/>
                                  <a:pt x="232033" y="29104"/>
                                  <a:pt x="273103" y="34945"/>
                                </a:cubicBezTo>
                                <a:cubicBezTo>
                                  <a:pt x="308332" y="40145"/>
                                  <a:pt x="341663" y="54205"/>
                                  <a:pt x="369973" y="75807"/>
                                </a:cubicBezTo>
                                <a:cubicBezTo>
                                  <a:pt x="423694" y="115431"/>
                                  <a:pt x="444839" y="165342"/>
                                  <a:pt x="434552" y="228207"/>
                                </a:cubicBezTo>
                                <a:cubicBezTo>
                                  <a:pt x="420836" y="312218"/>
                                  <a:pt x="353304" y="345174"/>
                                  <a:pt x="298059" y="357461"/>
                                </a:cubicBezTo>
                                <a:cubicBezTo>
                                  <a:pt x="298059" y="355556"/>
                                  <a:pt x="298059" y="342031"/>
                                  <a:pt x="298059" y="340793"/>
                                </a:cubicBezTo>
                                <a:cubicBezTo>
                                  <a:pt x="298059" y="339554"/>
                                  <a:pt x="298059" y="333554"/>
                                  <a:pt x="298059" y="332506"/>
                                </a:cubicBezTo>
                                <a:cubicBezTo>
                                  <a:pt x="298059" y="321457"/>
                                  <a:pt x="298059" y="319171"/>
                                  <a:pt x="298059" y="313456"/>
                                </a:cubicBezTo>
                                <a:lnTo>
                                  <a:pt x="298059" y="270498"/>
                                </a:lnTo>
                                <a:cubicBezTo>
                                  <a:pt x="298059" y="261449"/>
                                  <a:pt x="298059" y="252877"/>
                                  <a:pt x="298059" y="244114"/>
                                </a:cubicBezTo>
                                <a:cubicBezTo>
                                  <a:pt x="298059" y="231255"/>
                                  <a:pt x="298059" y="214872"/>
                                  <a:pt x="298059" y="201061"/>
                                </a:cubicBezTo>
                                <a:cubicBezTo>
                                  <a:pt x="298059" y="177725"/>
                                  <a:pt x="294916" y="177629"/>
                                  <a:pt x="277675" y="177534"/>
                                </a:cubicBezTo>
                                <a:lnTo>
                                  <a:pt x="274437" y="177534"/>
                                </a:lnTo>
                                <a:cubicBezTo>
                                  <a:pt x="265579" y="177534"/>
                                  <a:pt x="236337" y="176867"/>
                                  <a:pt x="198237" y="177534"/>
                                </a:cubicBezTo>
                                <a:cubicBezTo>
                                  <a:pt x="175663" y="178010"/>
                                  <a:pt x="168233" y="178868"/>
                                  <a:pt x="168233" y="197918"/>
                                </a:cubicBezTo>
                                <a:lnTo>
                                  <a:pt x="168233" y="213634"/>
                                </a:lnTo>
                                <a:cubicBezTo>
                                  <a:pt x="168233" y="254782"/>
                                  <a:pt x="168233" y="254782"/>
                                  <a:pt x="168233" y="275927"/>
                                </a:cubicBezTo>
                                <a:cubicBezTo>
                                  <a:pt x="168233" y="281071"/>
                                  <a:pt x="168233" y="289358"/>
                                  <a:pt x="168233" y="293358"/>
                                </a:cubicBezTo>
                                <a:cubicBezTo>
                                  <a:pt x="167566" y="317361"/>
                                  <a:pt x="165471" y="321838"/>
                                  <a:pt x="173758" y="347555"/>
                                </a:cubicBezTo>
                                <a:close/>
                                <a:moveTo>
                                  <a:pt x="2014750" y="425470"/>
                                </a:moveTo>
                                <a:lnTo>
                                  <a:pt x="2014750" y="404324"/>
                                </a:lnTo>
                                <a:cubicBezTo>
                                  <a:pt x="2014750" y="402536"/>
                                  <a:pt x="2013302" y="401086"/>
                                  <a:pt x="2011511" y="401086"/>
                                </a:cubicBezTo>
                                <a:lnTo>
                                  <a:pt x="1878733" y="401086"/>
                                </a:lnTo>
                                <a:cubicBezTo>
                                  <a:pt x="1876942" y="401086"/>
                                  <a:pt x="1875494" y="402536"/>
                                  <a:pt x="1875494" y="404324"/>
                                </a:cubicBezTo>
                                <a:lnTo>
                                  <a:pt x="1875494" y="425470"/>
                                </a:lnTo>
                                <a:cubicBezTo>
                                  <a:pt x="1875494" y="427275"/>
                                  <a:pt x="1876932" y="428752"/>
                                  <a:pt x="1878733" y="428804"/>
                                </a:cubicBezTo>
                                <a:lnTo>
                                  <a:pt x="2012083" y="428804"/>
                                </a:lnTo>
                                <a:cubicBezTo>
                                  <a:pt x="2013664" y="428482"/>
                                  <a:pt x="2014778" y="427080"/>
                                  <a:pt x="2014750" y="425470"/>
                                </a:cubicBezTo>
                                <a:close/>
                              </a:path>
                            </a:pathLst>
                          </a:custGeom>
                          <a:solidFill>
                            <a:srgbClr val="242943"/>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3089BFF" id="Graphic 4" o:spid="_x0000_s1026" style="width:188.5pt;height:43.25pt;mso-position-horizontal-relative:char;mso-position-vertical-relative:line" coordsize="20147,4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">
                <v:shape id="Freeform: Shape 5" o:spid="_x0000_s1027" style="position:absolute;left:1873;top:616;width:957;height:956;visibility:visible;mso-wrap-style:square;v-text-anchor:middle" coordsize="95630,95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" path="m95631,47815v,26408,-21408,47816,-47815,47816c21408,95631,,74223,,47815,,21408,21408,,47816,,74223,,95631,21408,95631,47815xe" fillcolor="#51adca" stroked="f">
                  <v:stroke joinstyle="miter"/>
                  <v:path arrowok="t" o:connecttype="custom" o:connectlocs="95631,47815;47816,95631;0,47815;47816,0;95631,47815" o:connectangles="0,0,0,0,0"/>
                </v:shape>
                <v:shape id="Freeform: Shape 6" o:spid="_x0000_s1028" style="position:absolute;width:20147;height:4623;visibility:visible;mso-wrap-style:square;v-text-anchor:middle" coordsize="2014750,46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" path="m653913,3036r30004,l683917,137339r-30004,l653913,3036xm806313,3036r30004,l836317,137339r-30099,l742305,53233r,84106l712301,137339r,-134303l740876,3036r65818,86487l806313,3036xm956998,3036r,26384l894705,29420r,28575l953950,57995r,26289l894705,84284r,52674l864796,136958r,-133922l956998,3036xm1090348,118765v-28175,26527,-72123,26527,-100298,c962856,91419,962856,47242,990050,19895v28175,-26527,72123,-26527,100298,c1117542,47242,1117542,91419,1090348,118765xm1080157,69425v390,-11262,-3563,-22243,-11049,-30670c1055039,23105,1030950,21820,1015301,35886v-1010,905,-1962,1862,-2867,2869c997080,56285,997080,82471,1012434,100001v14068,15649,38157,16934,53807,2869c1067250,101965,1068203,101007,1069108,100001v7610,-8333,11668,-19299,11334,-30576l1080157,69425xm1240558,47613v,21527,-8506,35433,-25527,41720l1249035,136958r-37052,l1182169,94095r-20764,l1161405,136958r-29909,l1131496,3036r50864,c1203220,3036,1218174,6560,1227032,13609v9658,8543,14678,21164,13526,34004xm1204553,63520v4067,-4248,6115,-10043,5620,-15907c1210830,42001,1208658,36430,1204363,32754v-6211,-3252,-13212,-4672,-20193,-4096l1161691,28658r,39815l1183408,68473v7410,801,14868,-946,21145,-4953xm1387052,52757r-36290,73342l1332950,126099,1296755,52757r,84486l1266847,137243r,-134207l1307233,3036r34575,73819l1376575,3036r40386,l1416961,137339r-30004,l1387052,52757xm1541167,137243r-12478,-28575l1472396,108668r-12478,28575l1428010,137243,1486017,2941r28575,l1572599,137243r-31432,xm1500685,42946r-16954,38957l1517354,81903,1500685,42946xm1640608,28944r,108395l1610604,137339r,-108395l1572504,28944r,-25908l1678708,3036r,25908l1640608,28944xm1695948,3036r30385,l1726333,137339r-30004,l1695948,3036xm1754336,3036r30004,l1784340,58186,1835013,3036r37147,l1818725,62377v4572,6477,13145,18383,25527,35909l1872160,137339r-34956,l1797770,84284r-13430,15050l1784340,137434r-29432,l1754336,3036xm1981793,137339r-12478,-28575l1913023,108764r-12478,28575l1869208,137339,1927310,3036r28575,l2013892,137339r-32099,xm1941312,43041r-16955,38957l1957981,81998,1941312,43041xm710777,215920r,108299l680773,324219r,-108299l642673,215920r,-26003l748687,189917r,26003l710777,215920xm861748,324314l849271,295739r-56388,l780405,324314r-31909,l806503,190012r29052,l893562,324314r-31814,xm821458,229922r-16955,38957l838126,268879,821458,229922xm998813,189917r29909,l1028722,324219r-30099,l934615,240113r,84106l904611,324219r,-134302l933186,189917r65913,86487l998813,189917xm1088158,216777v-2953,2247,-4601,5819,-4382,9525c1083671,230215,1085719,233872,1089110,235827v7725,3802,15926,6557,24384,8192c1124400,246241,1134592,251079,1143212,258116v7411,7167,11278,17241,10573,27527c1154090,296989,1149051,307821,1140164,314885v-10144,7895,-22784,11883,-35623,11239c1083147,325979,1062650,317506,1047391,302502r17907,-21907c1075947,291553,1090177,298315,1105398,299645v4581,236,9125,-999,12954,-3525c1121400,293913,1123181,290358,1123114,286595v48,-3827,-1857,-7417,-5048,-9525c1111922,273618,1105265,271173,1098349,269831v-12373,-2272,-24107,-7213,-34385,-14478c1048981,239043,1050058,213675,1066374,198694v181,-165,362,-329,543,-491c1076871,191010,1088939,187354,1101207,187821v9144,32,18221,1576,26860,4572c1136611,195275,1144555,199699,1151499,205442r-15145,21908c1126115,219065,1113418,214409,1100254,214110v-4219,-587,-8515,359,-12096,2667xm1167025,324219r,-20574l1237605,215920r-68009,l1169596,189917r109062,l1278658,210681r-70200,87440l1279801,298121r,26098l1167025,324219xm1397720,189917r,26765l1331045,216682r,27813l1391243,244495r,25527l1331045,270022r,27908l1400006,297930r,26480l1301232,324410r,-134493l1397720,189917xm1360287,176105r-27527,l1357239,142101r29718,12478l1360287,176105xm1421914,189917r30003,l1451917,245066r50769,-55149l1539738,189917r-53435,59340c1490970,255734,1499447,267641,1511830,285167r27908,39052l1504781,324219r-39433,-53054l1451917,286214r,38100l1421914,324314r,-134397xm674487,393085v4162,3896,6372,9452,6001,15145c680792,413903,678678,419439,674677,423470v-4953,4093,-11306,6107,-17716,5619l643150,429089r,-41719l657342,387370v6229,-333,12354,1710,17145,5715xm673439,408325v,-9525,-5429,-14192,-16288,-14192l650008,394133r,28575l657723,422708v4162,277,8268,-1015,11525,-3620c672191,416315,673734,412361,673439,408325xm718588,387370r,6572l696490,393942r,11049l716683,404991r,6191l696871,411182r,11049l719635,422231r,6573l689822,428804r,-41434l718588,387370xm756116,390989v3086,2847,4705,6955,4382,11145c760831,406316,759164,410409,756021,413183v-4001,2632,-8754,3872,-13526,3524l735161,416707r,12097l728208,428804r,-41434l742400,387370v4886,-310,9725,1069,13716,3905l756116,390989xm751163,408134v1534,-1838,2315,-4184,2191,-6572c753563,399235,752554,396967,750687,395561v-2562,-1403,-5467,-2031,-8382,-1809l735161,393752r,16573l743257,410325v2782,413,5620,-269,7906,-1905l751163,408134xm774595,419374r-4191,9525l762974,428899r18193,-41529l788692,387370r18192,41434l799455,428804r-4191,-9525l774595,419374xm792406,412897r-7524,-17050l777452,412897r14954,xm845651,400895v610,5913,-3200,11381,-8953,12859l847556,428804r-8858,l829173,414897r-9525,l819648,428804r-7049,l812599,387370r15431,c832764,386986,837507,388120,841555,390608v3039,2627,4572,6588,4096,10573l845651,400895xm836126,406706v1543,-1557,2315,-3723,2096,-5906c838460,398707,837641,396634,836031,395276v-2400,-1242,-5115,-1772,-7811,-1524l819362,393752r,14763l828030,408515v2886,467,5848,-71,8382,-1524l836126,406706xm871083,393847r,34957l864130,428804r,-34671l851557,394133r,-6763l883656,387370r,6477l871083,393847xm898229,428804r-7048,l891181,387370r10953,l914612,413373r12764,-26003l938234,387370r,41434l931281,428804r,-31909l916708,425470r-3906,l898420,396895r-191,31909xm978811,387370r,6572l956713,393942r,11049l976525,404991r,6191l956713,411182r,11049l979477,422231r,6573l949759,428804r,-41434l978811,387370xm1019482,387370r6954,l1026436,428804r-7525,l995479,398609r,30195l988431,428804r,-41434l995479,387370r24003,30956l1019482,387370xm1053582,393847r,34957l1046629,428804r,-34671l1034056,394133r,-6763l1066155,387370r,6477l1053582,393847xm1124543,423089v-8715,8142,-22241,8142,-30956,c1089443,419120,1087158,413587,1087300,407849v-142,-5768,2134,-11331,6287,-15336c1102302,384371,1115828,384371,1124543,392513v4153,4005,6429,9568,6287,15336c1131058,413686,1128763,419339,1124543,423374r,-285xm1119495,397181v-5620,-5761,-14850,-5874,-20612,-252c1098797,397012,1098721,397096,1098635,397181v-2753,2864,-4258,6698,-4191,10668c1094387,411789,1095892,415592,1098635,418421v5620,5761,14850,5873,20612,252c1119323,418590,1119409,418506,1119495,418421v2743,-2829,4248,-6632,4191,-10572c1123676,403978,1122171,400259,1119495,397466r,-285xm1146641,393942r,11335l1165024,405277r,6477l1146641,411754r,17050l1139688,428804r,-41434l1167310,387370r,6572l1146641,393942xm1210554,422517v2124,54,4229,-335,6191,-1143c1218736,420350,1220574,419034,1222174,417469r4572,4667c1222717,426765,1216879,429408,1210744,429375v-5772,195,-11382,-1972,-15525,-6001c1191085,419367,1188827,413796,1189027,408039v-143,-5767,2134,-11331,6287,-15335c1199533,388537,1205296,386296,1211221,386513v6134,-110,12020,2465,16097,7048l1222841,398419v-1629,-1578,-3496,-2897,-5524,-3905c1215316,393716,1213183,393328,1211030,393371v-3905,-103,-7677,1373,-10477,4095c1197705,400112,1196143,403865,1196266,407753v-114,3969,1439,7803,4287,10573c1203105,421147,1206744,422742,1210554,422708r,-191xm1269895,423184v-8763,8108,-22289,8108,-31052,c1234700,419216,1232414,413683,1232557,407944v-143,-5768,2133,-11331,6286,-15335c1247606,384501,1261132,384501,1269895,392609v4153,4004,6429,9567,6286,15335c1276381,413748,1274095,419362,1269895,423374r,-190xm1264751,397276v-2676,-2870,-6458,-4464,-10382,-4382c1250445,392800,1246663,394396,1243987,397276v-2810,2831,-4353,6679,-4287,10668c1239624,411906,1241167,415728,1243987,418517v2676,2880,6458,4475,10382,4381c1258293,422980,1262075,421386,1264751,418517v2781,-2805,4296,-6625,4191,-10573c1268999,404032,1267485,400260,1264751,397466r,-190xm1291993,428899r-7049,l1284944,387370r10954,l1308376,413373r12477,-26003l1331712,387370r,41434l1324663,428804r,-31909l1310281,425470r-3906,l1291993,396895r,32004xm1371145,390799v3029,2881,4610,6974,4287,11144c1375803,406111,1374174,410209,1371050,412992v-4000,2620,-8753,3858,-13525,3524l1350190,416516r,12097l1343142,428613r,-41243l1357429,387370v4887,-287,9716,1090,13716,3905l1371145,390799xm1366192,407944v1496,-1852,2239,-4197,2096,-6572c1368555,399035,1367535,396739,1365621,395371v-2562,-1403,-5467,-2032,-8382,-1810l1350190,393561r,16574l1358287,410135v2752,448,5581,-164,7905,-1715l1366192,407944xm1392958,419564v3991,4261,10687,4479,14944,487c1408074,419894,1408236,419732,1408388,419564v2019,-2530,3039,-5718,2858,-8953l1411246,387370r6953,l1418199,410611v352,5093,-1448,10100,-4953,13811c1406055,430740,1395291,430740,1388100,424422v-3505,-3711,-5306,-8718,-4953,-13811l1383147,387370r6953,l1390100,410325v-257,3331,762,6634,2858,9239xm1444774,394133r,34956l1437820,429089r,-34956l1425247,394133r,-6763l1457347,387370r,6477l1444774,394133xm1494018,387656r,6572l1471920,394228r,11049l1491732,405277r,6191l1471920,411468r,11049l1494685,422517r,6572l1464871,429089r,-41719l1494018,387656xm1536690,401181v610,5912,-3201,11381,-8954,12859l1538595,429089r-8954,l1520116,415183r-9525,l1510591,429089r-6953,l1503638,387370r15431,c1523803,386999,1528536,388132,1532594,390608v3039,2627,4572,6588,4096,10573xm1527165,406991v1581,-1538,2381,-3708,2191,-5905c1529594,398993,1528775,396920,1527165,395561v-2410,-1232,-5115,-1761,-7811,-1524l1510401,394037r,14764l1519164,408801v2857,345,5743,-293,8191,-1810l1527165,406991xm1574790,393180v-1734,-94,-3467,337,-4953,1238c1568532,395192,1567770,396621,1567837,398133v-57,1562,695,3042,2000,3905c1572447,403379,1575237,404341,1578124,404896v3457,706,6705,2170,9525,4286c1589877,411304,1591068,414300,1590887,417374v57,3422,-1457,6682,-4096,8858c1583696,428559,1579895,429737,1576028,429566v-6382,46,-12544,-2337,-17240,-6668l1563169,417564v3506,3411,8163,5382,13050,5525c1578124,423225,1580010,422685,1581553,421565v1285,-833,2047,-2278,2000,-3810c1583648,416284,1582953,414874,1581743,414040v-1991,-1215,-4181,-2055,-6477,-2477c1572923,411107,1570627,410437,1568408,409563v-1543,-562,-2991,-1366,-4286,-2381c1561607,405074,1560255,401883,1560502,398609v-304,-3467,1296,-6827,4191,-8763c1567675,387684,1571294,386578,1574980,386703v2696,-23,5372,429,7906,1334c1585334,388836,1587630,390062,1589649,391656r-3715,5239c1584439,395686,1582724,394780,1580886,394228v-1743,-633,-3572,-987,-5429,-1048l1574790,393180xm1618510,422708v2124,54,4229,-336,6191,-1143c1626692,420541,1628520,419224,1630130,417659r4572,4668c1630673,426956,1624834,429599,1618700,429566v-5772,195,-11382,-1972,-15526,-6001c1599041,419558,1596783,413987,1596983,408230v-143,-5768,2134,-11331,6287,-15336c1607489,388727,1613252,386487,1619176,386703v6134,-109,12021,2465,16098,7049l1630797,398609v-1648,-1604,-3543,-2923,-5620,-3905c1623215,393896,1621110,393507,1618986,393561v-3905,-103,-7677,1374,-10478,4096c1605660,400303,1604098,404056,1604222,407944v-105,3948,1410,7768,4191,10573c1611213,421429,1615147,422963,1619176,422708r-666,xm1643846,387370r6953,l1650799,428804r-6953,l1643846,387370xm1691471,387370r,6572l1669183,393942r,11049l1689090,404991r,6191l1669183,411182r,11049l1692043,422231r,6573l1662229,428804r,-41434l1691471,387370xm1732143,387370r7048,l1739191,428804r-7620,l1708140,398609r,30195l1701187,428804r,-41434l1708140,387370r24003,30956l1732143,387370xm1769576,422422v2124,54,4229,-335,6191,-1143c1777758,420255,1779587,418939,1781197,417374r4476,4667c1781682,426656,1775872,429299,1769767,429280v-5801,177,-11430,-1985,-15621,-6001c1750050,419245,1747802,413692,1747954,407944v-142,-5786,2172,-11362,6382,-15335c1763414,384025,1777729,384409,1786340,393466r-4477,4858c1780216,396720,1778320,395400,1776244,394418v-1963,-807,-4068,-1197,-6192,-1143c1766119,393157,1762308,394635,1759480,397371v-2782,2684,-4306,6421,-4191,10287c1755184,411606,1756698,415426,1759480,418231v2571,2816,6191,4439,10001,4477l1769576,422422xm1823202,387370r,6572l1801104,393942r,11049l1820916,404991r,6191l1801104,411182r,11049l1823869,422231r,6573l1794151,428804r,-41434l1823202,387370xm173758,347555v10858,34671,40005,40863,71056,41244c292402,389730,339296,377290,380164,352889v31635,-17939,56249,-46079,69819,-79819c483415,189059,459508,106001,385879,50852,338641,14642,278970,-1354,219954,6370,162829,13077,109471,38301,68030,78188,58383,87698,49852,98276,42598,109716,-8360,185916,-13599,262116,26882,336030v28107,50692,73461,89625,127826,109728c183159,456932,213486,462558,244052,462332v13349,-49,26681,-972,39910,-2763c332615,453511,379220,436335,420169,409373v3374,-1241,5885,-4112,6668,-7620c427408,398501,426255,395185,423789,392990r,-762c422062,389112,419078,386891,415597,386132v-3426,-521,-6909,488,-9525,2762c402276,391780,398299,394420,394166,396800v-42931,24025,-91117,37109,-140303,38100c200999,434900,178330,429185,138325,406325,65554,364796,25930,288596,39265,207157,50314,139910,90700,88952,153565,55995,190169,36476,232033,29104,273103,34945v35229,5200,68560,19260,96870,40862c423694,115431,444839,165342,434552,228207,420836,312218,353304,345174,298059,357461v,-1905,,-15430,,-16668c298059,339554,298059,333554,298059,332506v,-11049,,-13335,,-19050l298059,270498v,-9049,,-17621,,-26384c298059,231255,298059,214872,298059,201061v,-23336,-3143,-23432,-20384,-23527l274437,177534v-8858,,-38100,-667,-76200,c175663,178010,168233,178868,168233,197918r,15716c168233,254782,168233,254782,168233,275927v,5144,,13431,,17431c167566,317361,165471,321838,173758,347555xm2014750,425470r,-21146c2014750,402536,2013302,401086,2011511,401086r-132778,c1876942,401086,1875494,402536,1875494,404324r,21146c1875494,427275,1876932,428752,1878733,428804r133350,c2013664,428482,2014778,427080,2014750,425470xe" fillcolor="#242943" stroked="f">
                  <v:stroke joinstyle="miter"/>
                  <v:path arrowok="t" o:connecttype="custom" o:connectlocs="653913,3036;683917,3036;683917,137339;653913,137339;806313,3036;836317,3036;836317,137339;806218,137339;742305,53233;742305,137339;712301,137339;712301,3036;740876,3036;806694,89523;956998,3036;956998,29420;894705,29420;894705,57995;953950,57995;953950,84284;894705,84284;894705,136958;864796,136958;864796,3036;1090348,118765;990050,118765;990050,19895;1090348,19895;1090348,118765;1080157,69425;1069108,38755;1015301,35886;1012434,38755;1012434,100001;1066241,102870;1069108,100001;1080442,69425;1240558,47613;1215031,89333;1249035,136958;1211983,136958;1182169,94095;1161405,94095;1161405,136958;1131496,136958;1131496,3036;1182360,3036;1227032,13609;1240558,47613;1204553,63520;1210173,47613;1204363,32754;1184170,28658;1161691,28658;1161691,68473;1183408,68473;1204553,63520;1387052,52757;1350762,126099;1332950,126099;1296755,52757;1296755,137243;1266847,137243;1266847,3036;1307233,3036;1341808,76855;1376575,3036;1416961,3036;1416961,137339;1386957,137339;1541167,137243;1528689,108668;1472396,108668;1459918,137243;1428010,137243;1486017,2941;1514592,2941;1572599,137243;1500685,42946;1483731,81903;1517354,81903;1640608,28944;1640608,137339;1610604,137339;1610604,28944;1572504,28944;1572504,3036;1678708,3036;1678708,28944;1695948,3036;1726333,3036;1726333,137339;1696329,137339;1754336,3036;1784340,3036;1784340,58186;1835013,3036;1872160,3036;1818725,62377;1844252,98286;1872160,137339;1837204,137339;1797770,84284;1784340,99334;1784340,137434;1754908,137434;1981793,137339;1969315,108764;1913023,108764;1900545,137339;1869208,137339;1927310,3036;1955885,3036;2013892,137339;1941312,43041;1924357,81998;1957981,81998;710777,215920;710777,324219;680773,324219;680773,215920;642673,215920;642673,189917;748687,189917;748687,215920;861748,324314;849271,295739;792883,295739;780405,324314;748496,324314;806503,190012;835555,190012;893562,324314;821458,229922;804503,268879;838126,268879;998813,189917;1028722,189917;1028722,324219;998623,324219;934615,240113;934615,324219;904611,324219;904611,189917;933186,189917;999099,276404;1088158,216777;1083776,226302;1089110,235827;1113494,244019;1143212,258116;1153785,285643;1140164,314885;1104541,326124;1047391,302502;1065298,280595;1105398,299645;1118352,296120;1123114,286595;1118066,277070;1098349,269831;1063964,255353;1066374,198694;1066917,198203;1101207,187821;1128067,192393;1151499,205442;1136354,227350;1100254,214110;1088158,216777;1167025,324219;1167025,303645;1237605,215920;1169596,215920;1169596,189917;1278658,189917;1278658,210681;1208458,298121;1279801,298121;1279801,324219;1397720,189917;1397720,216682;1331045,216682;1331045,244495;1391243,244495;1391243,270022;1331045,270022;1331045,297930;1400006,297930;1400006,324410;1301232,324410;1301232,189917;1360287,176105;1332760,176105;1357239,142101;1386957,154579;1421914,189917;1451917,189917;1451917,245066;1502686,189917;1539738,189917;1486303,249257;1511830,285167;1539738,324219;1504781,324219;1465348,271165;1451917,286214;1451917,324314;1421914,324314;674487,393085;680488,408230;674677,423470;656961,429089;643150,429089;643150,387370;657342,387370;674487,393085;673439,408325;657151,394133;650008,394133;650008,422708;657723,422708;669248,419088;673439,408325;718588,387370;718588,393942;696490,393942;696490,404991;716683,404991;716683,411182;696871,411182;696871,422231;719635,422231;719635,428804;689822,428804;689822,387370;756116,390989;760498,402134;756021,413183;742495,416707;735161,416707;735161,428804;728208,428804;728208,387370;742400,387370;756116,391275;751163,408134;753354,401562;750687,395561;742305,393752;735161,393752;735161,410325;743257,410325;751163,408420;774595,419374;770404,428899;762974,428899;781167,387370;788692,387370;806884,428804;799455,428804;795264,419279;792406,412897;784882,395847;777452,412897;845651,400895;836698,413754;847556,428804;838698,428804;829173,414897;819648,414897;819648,428804;812599,428804;812599,387370;828030,387370;841555,390608;845651,401181;836126,406706;838222,400800;836031,395276;828220,393752;819362,393752;819362,408515;828030,408515;836412,406991;871083,393847;871083,428804;864130,428804;864130,394133;851557,394133;851557,387370;883656,387370;883656,393847;898229,428804;891181,428804;891181,387370;902134,387370;914612,413373;927376,387370;938234,387370;938234,428804;931281,428804;931281,396895;916708,425470;912802,425470;898420,396895;978811,387370;978811,393942;956713,393942;956713,404991;976525,404991;976525,411182;956713,411182;956713,422231;979477,422231;979477,428804;949759,428804;949759,387370;1019482,387370;1026436,387370;1026436,428804;1018911,428804;995479,398609;995479,428804;988431,428804;988431,387370;995479,387370;1019482,418326;1053582,393847;1053582,428804;1046629,428804;1046629,394133;1034056,394133;1034056,387370;1066155,387370;1066155,393847;1124543,423089;1093587,423089;1087300,407849;1093587,392513;1124543,392513;1130830,407849;1124543,423374;1119495,397181;1098883,396929;1098635,397181;1094444,407849;1098635,418421;1119247,418673;1119495,418421;1123686,407849;1119495,397466;1146641,393942;1146641,405277;1165024,405277;1165024,411754;1146641,411754;1146641,428804;1139688,428804;1139688,387370;1167310,387370;1167310,393942;1210554,422517;1216745,421374;1222174,417469;1226746,422136;1210744,429375;1195219,423374;1189027,408039;1195314,392704;1211221,386513;1227318,393561;1222841,398419;1217317,394514;1211030,393371;1200553,397466;1196266,407753;1200553,418326;1210554,422708;1269895,423184;1238843,423184;1232557,407944;1238843,392609;1269895,392609;1276181,407944;1269895,423374;1264751,397276;1254369,392894;1243987,397276;1239700,407944;1243987,418517;1254369,422898;1264751,418517;1268942,407944;1264751,397466;1291993,428899;1284944,428899;1284944,387370;1295898,387370;1308376,413373;1320853,387370;1331712,387370;1331712,428804;1324663,428804;1324663,396895;1310281,425470;1306375,425470;1291993,396895;1371145,390799;1375432,401943;1371050,412992;1357525,416516;1350190,416516;1350190,428613;1343142,428613;1343142,387370;1357429,387370;1371145,391275;1366192,407944;1368288,401372;1365621,395371;1357239,393561;1350190,393561;1350190,410135;1358287,410135;1366192,408420;1392958,419564;1407902,420051;1408388,419564;1411246,410611;1411246,387370;1418199,387370;1418199,410611;1413246,424422;1388100,424422;1383147,410611;1383147,387370;1390100,387370;1390100,410325;1392958,419564;1444774,394133;1444774,429089;1437820,429089;1437820,394133;1425247,394133;1425247,387370;1457347,387370;1457347,393847;1494018,387656;1494018,394228;1471920,394228;1471920,405277;1491732,405277;1491732,411468;1471920,411468;1471920,422517;1494685,422517;1494685,429089;1464871,429089;1464871,387370;1536690,401181;1527736,414040;1538595,429089;1529641,429089;1520116,415183;1510591,415183;1510591,429089;1503638,429089;1503638,387370;1519069,387370;1532594,390608;1536690,401181;1527165,406991;1529356,401086;1527165,395561;1519354,394037;1510401,394037;1510401,408801;1519164,408801;1527355,406991;1574790,393180;1569837,394418;1567837,398133;1569837,402038;1578124,404896;1587649,409182;1590887,417374;1586791,426232;1576028,429566;1558788,422898;1563169,417564;1576219,423089;1581553,421565;1583553,417755;1581743,414040;1575266,411563;1568408,409563;1564122,407182;1560502,398609;1564693,389846;1574980,386703;1582886,388037;1589649,391656;1585934,396895;1580886,394228;1575457,393180;1618510,422708;1624701,421565;1630130,417659;1634702,422327;1618700,429566;1603174,423565;1596983,408230;1603270,392894;1619176,386703;1635274,393752;1630797,398609;1625177,394704;1618986,393561;1608508,397657;1604222,407944;1608413,418517;1619176,422708;1643846,387370;1650799,387370;1650799,428804;1643846,428804;1691471,387370;1691471,393942;1669183,393942;1669183,404991;1689090,404991;1689090,411182;1669183,411182;1669183,422231;1692043,422231;1692043,428804;1662229,428804;1662229,387370;1732143,387370;1739191,387370;1739191,428804;1731571,428804;1708140,398609;1708140,428804;1701187,428804;1701187,387370;1708140,387370;1732143,418326;1769576,422422;1775767,421279;1781197,417374;1785673,422041;1769767,429280;1754146,423279;1747954,407944;1754336,392609;1786340,393466;1781863,398324;1776244,394418;1770052,393275;1759480,397371;1755289,407658;1759480,418231;1769481,422708;1823202,387370;1823202,393942;1801104,393942;1801104,404991;1820916,404991;1820916,411182;1801104,411182;1801104,422231;1823869,422231;1823869,428804;1794151,428804;1794151,387370;173758,347555;244814,388799;380164,352889;449983,273070;385879,50852;219954,6370;68030,78188;42598,109716;26882,336030;154708,445758;244052,462332;283962,459569;420169,409373;426837,401753;423789,392990;423789,392228;415597,386132;406072,388894;394166,396800;253863,434900;138325,406325;39265,207157;153565,55995;273103,34945;369973,75807;434552,228207;298059,357461;298059,340793;298059,332506;298059,313456;298059,270498;298059,244114;298059,201061;277675,177534;274437,177534;198237,177534;168233,197918;168233,213634;168233,275927;168233,293358;173758,347555;2014750,425470;2014750,404324;2011511,401086;1878733,401086;1875494,404324;1875494,425470;1878733,428804;2012083,428804;2014750,425470" o:connectangles="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
                </v:shape>
                <w10:anchorlock/>
              </v:group>
            </w:pict>
          </mc:Fallback>
        </mc:AlternateContent>
      </w:r>
    </w:p>
    <w:p w14:paraId="4489A09B" w14:textId="77777777" w:rsidR="000B2812" w:rsidRPr="00733848" w:rsidRDefault="000B2812" w:rsidP="000B2812">
      <w:pPr>
        <w:spacing w:before="1200" w:line="360" w:lineRule="auto"/>
        <w:jc w:val="center"/>
        <w:rPr>
          <w:rFonts w:cs="Times New Roman"/>
          <w:b/>
          <w:color w:val="auto"/>
          <w:sz w:val="36"/>
          <w:szCs w:val="48"/>
        </w:rPr>
      </w:pPr>
      <w:r w:rsidRPr="00733848">
        <w:rPr>
          <w:rFonts w:cs="Times New Roman"/>
          <w:b/>
          <w:color w:val="auto"/>
          <w:sz w:val="36"/>
          <w:szCs w:val="48"/>
        </w:rPr>
        <w:t>Rendszerfejlesztés</w:t>
      </w:r>
    </w:p>
    <w:p w14:paraId="6EE33C03" w14:textId="77777777" w:rsidR="000B2812" w:rsidRPr="00733848" w:rsidRDefault="000B2812" w:rsidP="000B2812">
      <w:pPr>
        <w:spacing w:line="360" w:lineRule="auto"/>
        <w:jc w:val="center"/>
        <w:rPr>
          <w:rFonts w:cs="Times New Roman"/>
          <w:bCs/>
          <w:color w:val="auto"/>
          <w:sz w:val="28"/>
          <w:szCs w:val="40"/>
        </w:rPr>
      </w:pPr>
      <w:r w:rsidRPr="00733848">
        <w:rPr>
          <w:rFonts w:cs="Times New Roman"/>
          <w:bCs/>
          <w:color w:val="auto"/>
          <w:sz w:val="28"/>
          <w:szCs w:val="40"/>
        </w:rPr>
        <w:t>GKNB_INTM011</w:t>
      </w:r>
    </w:p>
    <w:p w14:paraId="1E8239E6" w14:textId="77777777" w:rsidR="000B2812" w:rsidRPr="006C31A1" w:rsidRDefault="000B2812" w:rsidP="000B2812">
      <w:pPr>
        <w:spacing w:before="1800" w:line="360" w:lineRule="auto"/>
        <w:jc w:val="center"/>
        <w:rPr>
          <w:rFonts w:cs="Times New Roman"/>
          <w:b/>
          <w:color w:val="auto"/>
          <w:sz w:val="96"/>
          <w:szCs w:val="180"/>
        </w:rPr>
      </w:pPr>
      <w:r w:rsidRPr="006C31A1">
        <w:rPr>
          <w:rFonts w:cs="Times New Roman"/>
          <w:b/>
          <w:color w:val="auto"/>
          <w:sz w:val="96"/>
          <w:szCs w:val="180"/>
        </w:rPr>
        <w:t>SZEAT-APP</w:t>
      </w:r>
    </w:p>
    <w:p w14:paraId="04F3FB4F" w14:textId="77777777" w:rsidR="000B2812" w:rsidRPr="006C31A1" w:rsidRDefault="000B2812" w:rsidP="000B2812">
      <w:pPr>
        <w:spacing w:line="360" w:lineRule="auto"/>
        <w:jc w:val="center"/>
        <w:rPr>
          <w:rFonts w:cs="Times New Roman"/>
          <w:b/>
          <w:color w:val="auto"/>
          <w:sz w:val="22"/>
          <w:szCs w:val="32"/>
        </w:rPr>
      </w:pPr>
      <w:r w:rsidRPr="006C31A1">
        <w:rPr>
          <w:rFonts w:cs="Times New Roman"/>
          <w:b/>
          <w:color w:val="auto"/>
          <w:sz w:val="22"/>
          <w:szCs w:val="32"/>
        </w:rPr>
        <w:t>Széchenyi Egyetem - Audi Telekocsi applikáció</w:t>
      </w:r>
    </w:p>
    <w:p w14:paraId="1EFCB581" w14:textId="77777777" w:rsidR="000B2812" w:rsidRPr="00733848" w:rsidRDefault="000B2812" w:rsidP="000B2812">
      <w:pPr>
        <w:spacing w:before="1800" w:line="360" w:lineRule="auto"/>
        <w:jc w:val="center"/>
        <w:rPr>
          <w:rFonts w:cs="Times New Roman"/>
          <w:b/>
          <w:color w:val="auto"/>
          <w:sz w:val="40"/>
          <w:szCs w:val="52"/>
        </w:rPr>
      </w:pPr>
      <w:r>
        <w:rPr>
          <w:rFonts w:cs="Times New Roman"/>
          <w:b/>
          <w:color w:val="auto"/>
          <w:sz w:val="40"/>
          <w:szCs w:val="52"/>
        </w:rPr>
        <w:t>Rendszerfelejtők</w:t>
      </w:r>
    </w:p>
    <w:p w14:paraId="5FCBEB5B" w14:textId="77777777" w:rsidR="000B2812" w:rsidRPr="00C4514C" w:rsidRDefault="000B2812" w:rsidP="000B2812">
      <w:pPr>
        <w:spacing w:before="600" w:line="360" w:lineRule="auto"/>
        <w:jc w:val="center"/>
        <w:rPr>
          <w:rFonts w:cs="Times New Roman"/>
          <w:bCs/>
          <w:color w:val="auto"/>
        </w:rPr>
      </w:pPr>
      <w:r>
        <w:rPr>
          <w:rFonts w:cs="Times New Roman"/>
          <w:bCs/>
          <w:color w:val="auto"/>
          <w:sz w:val="32"/>
          <w:szCs w:val="44"/>
        </w:rPr>
        <w:t>Győr, 2022</w:t>
      </w:r>
    </w:p>
    <w:p w14:paraId="2D10E591" w14:textId="77777777" w:rsidR="000B2812" w:rsidRPr="00FC266C" w:rsidRDefault="000B2812" w:rsidP="000B2812">
      <w:pPr>
        <w:pStyle w:val="Cmsor1"/>
        <w:jc w:val="both"/>
      </w:pPr>
      <w:bookmarkStart w:id="1" w:name="_Toc92302504"/>
      <w:bookmarkStart w:id="2" w:name="_Toc92556789"/>
      <w:bookmarkStart w:id="3" w:name="_Toc92649562"/>
      <w:bookmarkEnd w:id="1"/>
      <w:bookmarkEnd w:id="2"/>
      <w:bookmarkEnd w:id="3"/>
      <w:r w:rsidRPr="00FC266C">
        <w:lastRenderedPageBreak/>
        <w:t>Projektszabályzat</w:t>
      </w:r>
    </w:p>
    <w:p w14:paraId="7C43A78A" w14:textId="77777777" w:rsidR="000B2812" w:rsidRDefault="000B2812" w:rsidP="00B0162C">
      <w:pPr>
        <w:pStyle w:val="Szvegtrzs"/>
        <w:spacing w:line="360" w:lineRule="auto"/>
        <w:jc w:val="both"/>
      </w:pPr>
      <w:r>
        <w:t xml:space="preserve">Ezen projektszabályzat írásos keretek közt rögzíti a Rendszerfelejtők csapat féléves munkájának körülményeit ideértve: </w:t>
      </w:r>
    </w:p>
    <w:p w14:paraId="4A7F5E5B" w14:textId="77777777" w:rsidR="000B2812" w:rsidRDefault="000B2812" w:rsidP="00B2368E">
      <w:pPr>
        <w:pStyle w:val="Szvegtrzs"/>
        <w:numPr>
          <w:ilvl w:val="0"/>
          <w:numId w:val="8"/>
        </w:numPr>
        <w:spacing w:line="360" w:lineRule="auto"/>
        <w:jc w:val="both"/>
      </w:pPr>
      <w:r>
        <w:t xml:space="preserve">a csapattagok személyét, képességeit, jogait és kötelezettségeit, </w:t>
      </w:r>
    </w:p>
    <w:p w14:paraId="1353A167" w14:textId="77777777" w:rsidR="000B2812" w:rsidRDefault="000B2812" w:rsidP="00B2368E">
      <w:pPr>
        <w:pStyle w:val="Szvegtrzs"/>
        <w:numPr>
          <w:ilvl w:val="0"/>
          <w:numId w:val="8"/>
        </w:numPr>
        <w:spacing w:line="360" w:lineRule="auto"/>
        <w:jc w:val="both"/>
      </w:pPr>
      <w:r>
        <w:t xml:space="preserve">a csapattagok közötti kommunikáció és dokumentumkezelés módját és eszközeit, </w:t>
      </w:r>
    </w:p>
    <w:p w14:paraId="0A63A5D1" w14:textId="77777777" w:rsidR="000B2812" w:rsidRDefault="000B2812" w:rsidP="00B2368E">
      <w:pPr>
        <w:pStyle w:val="Szvegtrzs"/>
        <w:numPr>
          <w:ilvl w:val="0"/>
          <w:numId w:val="8"/>
        </w:numPr>
        <w:spacing w:line="360" w:lineRule="auto"/>
        <w:jc w:val="both"/>
      </w:pPr>
      <w:r>
        <w:t xml:space="preserve">a feladatköröket és az ezekhez tartozó tevékenységeket, </w:t>
      </w:r>
    </w:p>
    <w:p w14:paraId="2BDCFBA6" w14:textId="77777777" w:rsidR="000B2812" w:rsidRDefault="000B2812" w:rsidP="00B2368E">
      <w:pPr>
        <w:pStyle w:val="Szvegtrzs"/>
        <w:numPr>
          <w:ilvl w:val="0"/>
          <w:numId w:val="8"/>
        </w:numPr>
        <w:spacing w:line="360" w:lineRule="auto"/>
        <w:jc w:val="both"/>
      </w:pPr>
      <w:r>
        <w:t xml:space="preserve">a csapat működési rendjét és az ehhez kapcsolódó általános szabályokat, </w:t>
      </w:r>
    </w:p>
    <w:p w14:paraId="57AED609" w14:textId="77777777" w:rsidR="000B2812" w:rsidRDefault="000B2812" w:rsidP="00B2368E">
      <w:pPr>
        <w:pStyle w:val="Szvegtrzs"/>
        <w:numPr>
          <w:ilvl w:val="0"/>
          <w:numId w:val="8"/>
        </w:numPr>
        <w:spacing w:line="360" w:lineRule="auto"/>
        <w:jc w:val="both"/>
      </w:pPr>
      <w:r>
        <w:t xml:space="preserve">a jutalmazás és büntetés lehetséges módjait és alkalmazásuk szabályait, </w:t>
      </w:r>
    </w:p>
    <w:p w14:paraId="69560317" w14:textId="77777777" w:rsidR="000B2812" w:rsidRDefault="000B2812" w:rsidP="00B2368E">
      <w:pPr>
        <w:pStyle w:val="Szvegtrzs"/>
        <w:numPr>
          <w:ilvl w:val="0"/>
          <w:numId w:val="8"/>
        </w:numPr>
        <w:spacing w:line="360" w:lineRule="auto"/>
        <w:jc w:val="both"/>
      </w:pPr>
      <w:r>
        <w:t xml:space="preserve">és egy közös </w:t>
      </w:r>
      <w:proofErr w:type="spellStart"/>
      <w:r>
        <w:t>szótárat</w:t>
      </w:r>
      <w:proofErr w:type="spellEnd"/>
      <w:r>
        <w:t xml:space="preserve"> (</w:t>
      </w:r>
      <w:proofErr w:type="spellStart"/>
      <w:r>
        <w:t>Glossary</w:t>
      </w:r>
      <w:proofErr w:type="spellEnd"/>
      <w:r>
        <w:t xml:space="preserve">), ami tartalmazza a projekt során felmerülő olyan kifejezéseket és szakszavakat, amelyek jelentése nem feltétlenül egyértelmű vagy ismert az informatikus társadalomban. </w:t>
      </w:r>
    </w:p>
    <w:p w14:paraId="23C171CF" w14:textId="77777777" w:rsidR="000B2812" w:rsidRPr="00CC1008" w:rsidRDefault="000B2812" w:rsidP="00B0162C">
      <w:pPr>
        <w:pStyle w:val="Szvegtrzs"/>
        <w:spacing w:line="360" w:lineRule="auto"/>
        <w:jc w:val="both"/>
      </w:pPr>
      <w:r>
        <w:t xml:space="preserve">A projektszabályzat elkészítése és karbantartása a projektvezető kizárólagos felelőssége és feladata. A projektszabályzat megtekintésére és módosítási javaslatok tételére minden csapattag jogosult. </w:t>
      </w:r>
    </w:p>
    <w:p w14:paraId="4F37CD9E" w14:textId="77777777" w:rsidR="000B2812" w:rsidRDefault="000B2812" w:rsidP="000B2812">
      <w:pPr>
        <w:pStyle w:val="Cmsor2"/>
        <w:jc w:val="both"/>
      </w:pPr>
      <w:r>
        <w:t xml:space="preserve">Tagok listája </w:t>
      </w:r>
    </w:p>
    <w:p w14:paraId="2AD801D0" w14:textId="77777777" w:rsidR="000B2812" w:rsidRDefault="000B2812" w:rsidP="00F46F9A">
      <w:pPr>
        <w:pStyle w:val="Szvegtrzs"/>
        <w:spacing w:line="360" w:lineRule="auto"/>
        <w:jc w:val="both"/>
      </w:pPr>
      <w:r>
        <w:t xml:space="preserve">A csapat tagjai: </w:t>
      </w:r>
    </w:p>
    <w:p w14:paraId="3BCA531E" w14:textId="77777777" w:rsidR="000B2812" w:rsidRDefault="000B2812" w:rsidP="00B2368E">
      <w:pPr>
        <w:pStyle w:val="Szvegtrzs"/>
        <w:numPr>
          <w:ilvl w:val="0"/>
          <w:numId w:val="7"/>
        </w:numPr>
        <w:spacing w:after="0" w:line="360" w:lineRule="auto"/>
        <w:jc w:val="both"/>
      </w:pPr>
      <w:r>
        <w:t xml:space="preserve">Adorján András Bálint </w:t>
      </w:r>
    </w:p>
    <w:p w14:paraId="5BE37579" w14:textId="77777777" w:rsidR="000B2812" w:rsidRDefault="000B2812" w:rsidP="00B2368E">
      <w:pPr>
        <w:pStyle w:val="Szvegtrzs"/>
        <w:numPr>
          <w:ilvl w:val="0"/>
          <w:numId w:val="7"/>
        </w:numPr>
        <w:spacing w:after="0" w:line="360" w:lineRule="auto"/>
        <w:jc w:val="both"/>
      </w:pPr>
      <w:r w:rsidRPr="00AD5C73">
        <w:t>Bálint Ábel</w:t>
      </w:r>
      <w:r>
        <w:t xml:space="preserve"> </w:t>
      </w:r>
    </w:p>
    <w:p w14:paraId="401E790D" w14:textId="77777777" w:rsidR="000B2812" w:rsidRDefault="000B2812" w:rsidP="00B2368E">
      <w:pPr>
        <w:pStyle w:val="Szvegtrzs"/>
        <w:numPr>
          <w:ilvl w:val="0"/>
          <w:numId w:val="7"/>
        </w:numPr>
        <w:spacing w:after="0" w:line="360" w:lineRule="auto"/>
        <w:jc w:val="both"/>
      </w:pPr>
      <w:r w:rsidRPr="00AD5C73">
        <w:t>Hegedüs Róbert</w:t>
      </w:r>
      <w:r>
        <w:t xml:space="preserve"> </w:t>
      </w:r>
    </w:p>
    <w:p w14:paraId="6C16B63F" w14:textId="77777777" w:rsidR="000B2812" w:rsidRDefault="000B2812" w:rsidP="00B2368E">
      <w:pPr>
        <w:pStyle w:val="Szvegtrzs"/>
        <w:numPr>
          <w:ilvl w:val="0"/>
          <w:numId w:val="7"/>
        </w:numPr>
        <w:spacing w:after="0" w:line="360" w:lineRule="auto"/>
        <w:jc w:val="both"/>
      </w:pPr>
      <w:proofErr w:type="spellStart"/>
      <w:r w:rsidRPr="00AD5C73">
        <w:t>Jánoki</w:t>
      </w:r>
      <w:proofErr w:type="spellEnd"/>
      <w:r w:rsidRPr="00AD5C73">
        <w:t xml:space="preserve"> Lilla</w:t>
      </w:r>
      <w:r>
        <w:t xml:space="preserve"> </w:t>
      </w:r>
    </w:p>
    <w:p w14:paraId="3E5A7683" w14:textId="77777777" w:rsidR="000B2812" w:rsidRDefault="000B2812" w:rsidP="00B2368E">
      <w:pPr>
        <w:pStyle w:val="Szvegtrzs"/>
        <w:numPr>
          <w:ilvl w:val="0"/>
          <w:numId w:val="7"/>
        </w:numPr>
        <w:spacing w:after="0" w:line="360" w:lineRule="auto"/>
        <w:jc w:val="both"/>
      </w:pPr>
      <w:r w:rsidRPr="00AD5C73">
        <w:t>Pintér Gábor</w:t>
      </w:r>
      <w:r>
        <w:t xml:space="preserve"> </w:t>
      </w:r>
    </w:p>
    <w:p w14:paraId="2F816186" w14:textId="77777777" w:rsidR="000B2812" w:rsidRDefault="000B2812" w:rsidP="00B2368E">
      <w:pPr>
        <w:pStyle w:val="Szvegtrzs"/>
        <w:numPr>
          <w:ilvl w:val="0"/>
          <w:numId w:val="7"/>
        </w:numPr>
        <w:spacing w:after="0" w:line="360" w:lineRule="auto"/>
        <w:jc w:val="both"/>
      </w:pPr>
      <w:r w:rsidRPr="00AD5C73">
        <w:t>Szakács Márk Milán</w:t>
      </w:r>
      <w:r>
        <w:t xml:space="preserve"> </w:t>
      </w:r>
    </w:p>
    <w:p w14:paraId="118714AB" w14:textId="77777777" w:rsidR="000B2812" w:rsidRDefault="000B2812" w:rsidP="000B2812">
      <w:pPr>
        <w:pStyle w:val="Cmsor2"/>
        <w:pageBreakBefore/>
        <w:ind w:left="788" w:hanging="431"/>
        <w:jc w:val="both"/>
      </w:pPr>
      <w:r>
        <w:lastRenderedPageBreak/>
        <w:t xml:space="preserve">Kommunikáció és dokumentumkezelés </w:t>
      </w:r>
    </w:p>
    <w:p w14:paraId="0630A670" w14:textId="77777777" w:rsidR="000B2812" w:rsidRDefault="000B2812" w:rsidP="00291E7A">
      <w:pPr>
        <w:pStyle w:val="Szvegtrzs"/>
        <w:spacing w:line="360" w:lineRule="auto"/>
        <w:jc w:val="both"/>
      </w:pPr>
      <w:r>
        <w:t xml:space="preserve">A csapat elsődleges kommunikációs felülete a </w:t>
      </w:r>
      <w:r w:rsidRPr="00BB108A">
        <w:rPr>
          <w:b/>
          <w:bCs/>
        </w:rPr>
        <w:t>Messenger</w:t>
      </w:r>
      <w:r>
        <w:t xml:space="preserve"> alkalmazásban kifejezetten erre a célra létrehozott csoport. Itt történik a csapattagok közti alapvető szöveges kommunikáció. </w:t>
      </w:r>
    </w:p>
    <w:p w14:paraId="136DC0A7" w14:textId="77777777" w:rsidR="000B2812" w:rsidRDefault="000B2812" w:rsidP="00291E7A">
      <w:pPr>
        <w:pStyle w:val="Szvegtrzs"/>
        <w:spacing w:line="360" w:lineRule="auto"/>
        <w:jc w:val="both"/>
      </w:pPr>
      <w:r>
        <w:t xml:space="preserve">A szóbeli kommunikáció alapvető platformja a </w:t>
      </w:r>
      <w:r w:rsidRPr="003D0E79">
        <w:rPr>
          <w:b/>
          <w:bCs/>
        </w:rPr>
        <w:t>Discord</w:t>
      </w:r>
      <w:r>
        <w:t xml:space="preserve"> programban kifejezetten erre a célra létrehozott csoport. </w:t>
      </w:r>
    </w:p>
    <w:p w14:paraId="74846F5A" w14:textId="77777777" w:rsidR="000B2812" w:rsidRDefault="000B2812" w:rsidP="00291E7A">
      <w:pPr>
        <w:pStyle w:val="Szvegtrzs"/>
        <w:spacing w:line="360" w:lineRule="auto"/>
        <w:jc w:val="both"/>
      </w:pPr>
      <w:r>
        <w:t xml:space="preserve">Amennyiben a fent említett elsődleges kommunikációs platformok nem működnének, </w:t>
      </w:r>
      <w:r w:rsidRPr="003D0E79">
        <w:rPr>
          <w:b/>
          <w:bCs/>
        </w:rPr>
        <w:t>Zoom</w:t>
      </w:r>
      <w:r>
        <w:t xml:space="preserve"> és </w:t>
      </w:r>
      <w:r w:rsidRPr="003D0E79">
        <w:rPr>
          <w:b/>
          <w:bCs/>
        </w:rPr>
        <w:t>Teams</w:t>
      </w:r>
      <w:r>
        <w:t xml:space="preserve"> programok, illetve a személyes megbeszélés fogja ideiglenesen biztosítani a kommunikációt. </w:t>
      </w:r>
    </w:p>
    <w:p w14:paraId="17B0C1BD" w14:textId="77777777" w:rsidR="000B2812" w:rsidRDefault="000B2812" w:rsidP="00291E7A">
      <w:pPr>
        <w:pStyle w:val="Szvegtrzs"/>
        <w:spacing w:line="360" w:lineRule="auto"/>
        <w:jc w:val="both"/>
      </w:pPr>
      <w:r>
        <w:t xml:space="preserve">A csapattagok heti egy alkalommal, órarendjüktől és egyéb időbeosztásuktól függően, de általában hétvégén videókonferencián egyeztetnek, heti egy alkalommal pedig a gyakorlati óra keretein belül találkoznak személyesen is. Amennyiben a projekt megkívánja további videókonferenciákat és személyes találkozókat is egyeztethetnek. </w:t>
      </w:r>
    </w:p>
    <w:p w14:paraId="730534D1" w14:textId="77777777" w:rsidR="000B2812" w:rsidRDefault="000B2812" w:rsidP="00291E7A">
      <w:pPr>
        <w:pStyle w:val="Szvegtrzs"/>
        <w:spacing w:line="360" w:lineRule="auto"/>
        <w:jc w:val="both"/>
      </w:pPr>
    </w:p>
    <w:p w14:paraId="29C828DE" w14:textId="77777777" w:rsidR="000B2812" w:rsidRPr="00995583" w:rsidRDefault="000B2812" w:rsidP="00291E7A">
      <w:pPr>
        <w:pStyle w:val="Szvegtrzs"/>
        <w:spacing w:line="360" w:lineRule="auto"/>
        <w:jc w:val="both"/>
        <w:rPr>
          <w:b/>
          <w:bCs/>
        </w:rPr>
      </w:pPr>
      <w:r w:rsidRPr="00995583">
        <w:rPr>
          <w:b/>
          <w:bCs/>
        </w:rPr>
        <w:t xml:space="preserve">Dokumentumok kezelése </w:t>
      </w:r>
    </w:p>
    <w:p w14:paraId="7ED498B2" w14:textId="14CF7E6E" w:rsidR="000B2812" w:rsidRDefault="004C5CF6" w:rsidP="00291E7A">
      <w:pPr>
        <w:pStyle w:val="Szvegtrzs"/>
        <w:spacing w:line="360" w:lineRule="auto"/>
        <w:jc w:val="both"/>
      </w:pPr>
      <w:r>
        <w:t xml:space="preserve">A dokumentumok tárolási platformja a </w:t>
      </w:r>
      <w:r w:rsidRPr="003D0E79">
        <w:rPr>
          <w:b/>
          <w:bCs/>
        </w:rPr>
        <w:t>GitHub</w:t>
      </w:r>
      <w:r>
        <w:t xml:space="preserve">. </w:t>
      </w:r>
      <w:r w:rsidR="000B2812">
        <w:t xml:space="preserve">A dokumentumokat a projektvezető és a titkár(ok) szerkeszti(k), viszont minden csapattag javasolhat változtatásokat. </w:t>
      </w:r>
    </w:p>
    <w:p w14:paraId="4F5C7249" w14:textId="77777777" w:rsidR="000B2812" w:rsidRDefault="000B2812" w:rsidP="000B2812">
      <w:pPr>
        <w:pStyle w:val="Cmsor2"/>
        <w:jc w:val="both"/>
      </w:pPr>
      <w:r>
        <w:t xml:space="preserve">Jogok és kötelezettségek </w:t>
      </w:r>
    </w:p>
    <w:p w14:paraId="28993E7A" w14:textId="77777777" w:rsidR="000B2812" w:rsidRPr="001873DA" w:rsidRDefault="000B2812" w:rsidP="0047453E">
      <w:pPr>
        <w:pStyle w:val="Szvegtrzs"/>
        <w:spacing w:line="360" w:lineRule="auto"/>
        <w:jc w:val="both"/>
        <w:rPr>
          <w:b/>
          <w:bCs/>
        </w:rPr>
      </w:pPr>
      <w:r w:rsidRPr="001873DA">
        <w:rPr>
          <w:b/>
          <w:bCs/>
        </w:rPr>
        <w:t xml:space="preserve">A projektvezető jogai és kötelezettségei </w:t>
      </w:r>
    </w:p>
    <w:p w14:paraId="19FE8DA3" w14:textId="77777777" w:rsidR="000B2812" w:rsidRDefault="000B2812" w:rsidP="00B2368E">
      <w:pPr>
        <w:pStyle w:val="Szvegtrzs"/>
        <w:numPr>
          <w:ilvl w:val="0"/>
          <w:numId w:val="10"/>
        </w:numPr>
        <w:spacing w:after="0" w:line="360" w:lineRule="auto"/>
        <w:jc w:val="both"/>
      </w:pPr>
      <w:r>
        <w:t xml:space="preserve">Kommunikáció a gyakorlatvezető oktatóval. </w:t>
      </w:r>
    </w:p>
    <w:p w14:paraId="558C6C59" w14:textId="77777777" w:rsidR="000B2812" w:rsidRDefault="000B2812" w:rsidP="00B2368E">
      <w:pPr>
        <w:pStyle w:val="Szvegtrzs"/>
        <w:numPr>
          <w:ilvl w:val="0"/>
          <w:numId w:val="10"/>
        </w:numPr>
        <w:spacing w:after="0" w:line="360" w:lineRule="auto"/>
        <w:jc w:val="both"/>
      </w:pPr>
      <w:r>
        <w:t xml:space="preserve">Kommunikáció az esetleges céges partnerrel. </w:t>
      </w:r>
    </w:p>
    <w:p w14:paraId="07256CC6" w14:textId="77777777" w:rsidR="000B2812" w:rsidRDefault="000B2812" w:rsidP="00B2368E">
      <w:pPr>
        <w:pStyle w:val="Szvegtrzs"/>
        <w:numPr>
          <w:ilvl w:val="0"/>
          <w:numId w:val="10"/>
        </w:numPr>
        <w:spacing w:after="0" w:line="360" w:lineRule="auto"/>
        <w:jc w:val="both"/>
      </w:pPr>
      <w:r>
        <w:t xml:space="preserve">A csapattagok fegyelmezése. </w:t>
      </w:r>
    </w:p>
    <w:p w14:paraId="41CAA49F" w14:textId="77777777" w:rsidR="000B2812" w:rsidRDefault="000B2812" w:rsidP="00B2368E">
      <w:pPr>
        <w:pStyle w:val="Szvegtrzs"/>
        <w:numPr>
          <w:ilvl w:val="0"/>
          <w:numId w:val="10"/>
        </w:numPr>
        <w:spacing w:after="0" w:line="360" w:lineRule="auto"/>
        <w:jc w:val="both"/>
      </w:pPr>
      <w:r>
        <w:t xml:space="preserve">A csapattagok munkájának ellenőrzése. </w:t>
      </w:r>
    </w:p>
    <w:p w14:paraId="161A468D" w14:textId="77777777" w:rsidR="000B2812" w:rsidRDefault="000B2812" w:rsidP="00B2368E">
      <w:pPr>
        <w:pStyle w:val="Szvegtrzs"/>
        <w:numPr>
          <w:ilvl w:val="0"/>
          <w:numId w:val="10"/>
        </w:numPr>
        <w:spacing w:after="0" w:line="360" w:lineRule="auto"/>
        <w:jc w:val="both"/>
      </w:pPr>
      <w:r>
        <w:t xml:space="preserve">Jutalmak és büntetések kiszabása. </w:t>
      </w:r>
    </w:p>
    <w:p w14:paraId="09113A16" w14:textId="77777777" w:rsidR="000B2812" w:rsidRDefault="000B2812" w:rsidP="00B2368E">
      <w:pPr>
        <w:pStyle w:val="Szvegtrzs"/>
        <w:numPr>
          <w:ilvl w:val="0"/>
          <w:numId w:val="10"/>
        </w:numPr>
        <w:spacing w:after="0" w:line="360" w:lineRule="auto"/>
        <w:jc w:val="both"/>
      </w:pPr>
      <w:r>
        <w:t xml:space="preserve">A projektmunkáért kapott pontszám felosztása. </w:t>
      </w:r>
    </w:p>
    <w:p w14:paraId="74EE0D92" w14:textId="77777777" w:rsidR="000B2812" w:rsidRDefault="000B2812" w:rsidP="00B2368E">
      <w:pPr>
        <w:pStyle w:val="Szvegtrzs"/>
        <w:numPr>
          <w:ilvl w:val="0"/>
          <w:numId w:val="10"/>
        </w:numPr>
        <w:spacing w:after="0" w:line="360" w:lineRule="auto"/>
        <w:jc w:val="both"/>
      </w:pPr>
      <w:r>
        <w:t xml:space="preserve">Dokumentumok korlátozás nélküli szerkesztése. </w:t>
      </w:r>
    </w:p>
    <w:p w14:paraId="6B8B80FD" w14:textId="77777777" w:rsidR="000B2812" w:rsidRDefault="000B2812" w:rsidP="00B2368E">
      <w:pPr>
        <w:pStyle w:val="Szvegtrzs"/>
        <w:numPr>
          <w:ilvl w:val="0"/>
          <w:numId w:val="10"/>
        </w:numPr>
        <w:spacing w:after="0" w:line="360" w:lineRule="auto"/>
        <w:jc w:val="both"/>
      </w:pPr>
      <w:r>
        <w:t xml:space="preserve">Projektszabályzat létrehozása, módosítása. </w:t>
      </w:r>
    </w:p>
    <w:p w14:paraId="338EE0A3" w14:textId="7B12ECCB" w:rsidR="00F32EDD" w:rsidRDefault="000B2812" w:rsidP="00B2368E">
      <w:pPr>
        <w:pStyle w:val="Szvegtrzs"/>
        <w:numPr>
          <w:ilvl w:val="0"/>
          <w:numId w:val="10"/>
        </w:numPr>
        <w:spacing w:after="0" w:line="360" w:lineRule="auto"/>
        <w:jc w:val="both"/>
      </w:pPr>
      <w:r>
        <w:t xml:space="preserve">A kommunikációs és dokumentumkezelési platformok rendben tartása. </w:t>
      </w:r>
    </w:p>
    <w:p w14:paraId="2013106C" w14:textId="77777777" w:rsidR="00F32EDD" w:rsidRDefault="00F32EDD" w:rsidP="00F32EDD">
      <w:pPr>
        <w:pStyle w:val="Szvegtrzs"/>
        <w:spacing w:line="360" w:lineRule="auto"/>
        <w:jc w:val="both"/>
      </w:pPr>
    </w:p>
    <w:p w14:paraId="0E9BCE22" w14:textId="77777777" w:rsidR="000B2812" w:rsidRPr="001873DA" w:rsidRDefault="000B2812" w:rsidP="00F32EDD">
      <w:pPr>
        <w:pStyle w:val="Szvegtrzs"/>
        <w:spacing w:line="360" w:lineRule="auto"/>
        <w:jc w:val="both"/>
        <w:rPr>
          <w:b/>
          <w:bCs/>
        </w:rPr>
      </w:pPr>
      <w:r w:rsidRPr="001873DA">
        <w:rPr>
          <w:b/>
          <w:bCs/>
        </w:rPr>
        <w:lastRenderedPageBreak/>
        <w:t>Csapattagok jogai és kötelezettségei</w:t>
      </w:r>
    </w:p>
    <w:p w14:paraId="0A3FB46A" w14:textId="77777777" w:rsidR="000B2812" w:rsidRDefault="000B2812" w:rsidP="00B2368E">
      <w:pPr>
        <w:pStyle w:val="Szvegtrzs"/>
        <w:numPr>
          <w:ilvl w:val="0"/>
          <w:numId w:val="12"/>
        </w:numPr>
        <w:spacing w:after="0" w:line="360" w:lineRule="auto"/>
        <w:jc w:val="both"/>
      </w:pPr>
      <w:r>
        <w:t xml:space="preserve">Személyes és videó megbeszéléseken való részvétel. </w:t>
      </w:r>
    </w:p>
    <w:p w14:paraId="48F8F39D" w14:textId="77777777" w:rsidR="000B2812" w:rsidRDefault="000B2812" w:rsidP="00B2368E">
      <w:pPr>
        <w:pStyle w:val="Szvegtrzs"/>
        <w:numPr>
          <w:ilvl w:val="0"/>
          <w:numId w:val="12"/>
        </w:numPr>
        <w:spacing w:after="0" w:line="360" w:lineRule="auto"/>
        <w:jc w:val="both"/>
      </w:pPr>
      <w:r>
        <w:t xml:space="preserve">Kiszabott feladatok teljesítése. </w:t>
      </w:r>
    </w:p>
    <w:p w14:paraId="11A6B537" w14:textId="77777777" w:rsidR="000B2812" w:rsidRDefault="000B2812" w:rsidP="00B2368E">
      <w:pPr>
        <w:pStyle w:val="Szvegtrzs"/>
        <w:numPr>
          <w:ilvl w:val="0"/>
          <w:numId w:val="12"/>
        </w:numPr>
        <w:spacing w:after="0" w:line="360" w:lineRule="auto"/>
        <w:jc w:val="both"/>
      </w:pPr>
      <w:r>
        <w:t xml:space="preserve">Projektvezető és projektvezető-helyettes utasításainak teljesítése. </w:t>
      </w:r>
    </w:p>
    <w:p w14:paraId="4382B707" w14:textId="77777777" w:rsidR="000B2812" w:rsidRDefault="000B2812" w:rsidP="00B2368E">
      <w:pPr>
        <w:pStyle w:val="Szvegtrzs"/>
        <w:numPr>
          <w:ilvl w:val="0"/>
          <w:numId w:val="12"/>
        </w:numPr>
        <w:spacing w:after="0" w:line="360" w:lineRule="auto"/>
        <w:jc w:val="both"/>
      </w:pPr>
      <w:r>
        <w:t xml:space="preserve">Szabad véleménynyilvánítás és fellebbezés joga. </w:t>
      </w:r>
    </w:p>
    <w:p w14:paraId="08B45C4A" w14:textId="77777777" w:rsidR="000B2812" w:rsidRDefault="000B2812" w:rsidP="0047453E">
      <w:pPr>
        <w:pStyle w:val="Szvegtrzs"/>
        <w:spacing w:line="360" w:lineRule="auto"/>
        <w:jc w:val="both"/>
      </w:pPr>
    </w:p>
    <w:p w14:paraId="0A454712" w14:textId="77777777" w:rsidR="000B2812" w:rsidRPr="001873DA" w:rsidRDefault="000B2812" w:rsidP="0047453E">
      <w:pPr>
        <w:pStyle w:val="Szvegtrzs"/>
        <w:spacing w:line="360" w:lineRule="auto"/>
        <w:jc w:val="both"/>
        <w:rPr>
          <w:b/>
          <w:bCs/>
        </w:rPr>
      </w:pPr>
      <w:r w:rsidRPr="001873DA">
        <w:rPr>
          <w:b/>
          <w:bCs/>
        </w:rPr>
        <w:t>Működési rend, általános szabályok</w:t>
      </w:r>
    </w:p>
    <w:p w14:paraId="1EC43C42" w14:textId="77777777" w:rsidR="000B2812" w:rsidRDefault="000B2812" w:rsidP="00B2368E">
      <w:pPr>
        <w:pStyle w:val="Szvegtrzs"/>
        <w:numPr>
          <w:ilvl w:val="0"/>
          <w:numId w:val="11"/>
        </w:numPr>
        <w:spacing w:after="0" w:line="360" w:lineRule="auto"/>
        <w:jc w:val="both"/>
      </w:pPr>
      <w:r>
        <w:t xml:space="preserve">Fellebbezésre jogosult bármelyik tag, amennyiben teljesül a fellebbezés feltétele. </w:t>
      </w:r>
    </w:p>
    <w:p w14:paraId="694864B9" w14:textId="77777777" w:rsidR="000B2812" w:rsidRDefault="000B2812" w:rsidP="00B2368E">
      <w:pPr>
        <w:pStyle w:val="Szvegtrzs"/>
        <w:numPr>
          <w:ilvl w:val="0"/>
          <w:numId w:val="11"/>
        </w:numPr>
        <w:spacing w:after="0" w:line="360" w:lineRule="auto"/>
        <w:jc w:val="both"/>
      </w:pPr>
      <w:r>
        <w:t xml:space="preserve">Jutalmak és büntetések kiosztására csak a projektvezető jogosult. </w:t>
      </w:r>
    </w:p>
    <w:p w14:paraId="194D089E" w14:textId="77777777" w:rsidR="000B2812" w:rsidRDefault="000B2812" w:rsidP="00B2368E">
      <w:pPr>
        <w:pStyle w:val="Szvegtrzs"/>
        <w:numPr>
          <w:ilvl w:val="0"/>
          <w:numId w:val="11"/>
        </w:numPr>
        <w:spacing w:after="0" w:line="360" w:lineRule="auto"/>
        <w:jc w:val="both"/>
      </w:pPr>
      <w:r>
        <w:t xml:space="preserve">Bármelyik tag vállalhat és kaphat is a feladatkörén kívül eső feladatot. </w:t>
      </w:r>
    </w:p>
    <w:p w14:paraId="3B504F18" w14:textId="77777777" w:rsidR="000B2812" w:rsidRDefault="000B2812" w:rsidP="00B2368E">
      <w:pPr>
        <w:pStyle w:val="Szvegtrzs"/>
        <w:numPr>
          <w:ilvl w:val="0"/>
          <w:numId w:val="11"/>
        </w:numPr>
        <w:spacing w:after="0" w:line="360" w:lineRule="auto"/>
        <w:jc w:val="both"/>
      </w:pPr>
      <w:r>
        <w:t xml:space="preserve">Minden megbeszélésről jegyzőkönyv készül. </w:t>
      </w:r>
    </w:p>
    <w:p w14:paraId="12F72051" w14:textId="77777777" w:rsidR="000B2812" w:rsidRDefault="000B2812" w:rsidP="0047453E">
      <w:pPr>
        <w:pStyle w:val="Szvegtrzs"/>
        <w:spacing w:line="360" w:lineRule="auto"/>
        <w:jc w:val="both"/>
      </w:pPr>
    </w:p>
    <w:p w14:paraId="2D9F79AD" w14:textId="77777777" w:rsidR="000B2812" w:rsidRPr="001543B3" w:rsidRDefault="000B2812" w:rsidP="0047453E">
      <w:pPr>
        <w:pStyle w:val="Szvegtrzs"/>
        <w:spacing w:line="360" w:lineRule="auto"/>
        <w:jc w:val="both"/>
        <w:rPr>
          <w:b/>
          <w:bCs/>
        </w:rPr>
      </w:pPr>
      <w:r w:rsidRPr="001543B3">
        <w:rPr>
          <w:b/>
          <w:bCs/>
        </w:rPr>
        <w:t xml:space="preserve">Fellebbezés szabályai </w:t>
      </w:r>
    </w:p>
    <w:p w14:paraId="5A0BA8CE" w14:textId="77777777" w:rsidR="000B2812" w:rsidRDefault="000B2812" w:rsidP="00B2368E">
      <w:pPr>
        <w:pStyle w:val="Szvegtrzs"/>
        <w:numPr>
          <w:ilvl w:val="0"/>
          <w:numId w:val="11"/>
        </w:numPr>
        <w:spacing w:after="0" w:line="360" w:lineRule="auto"/>
        <w:jc w:val="both"/>
      </w:pPr>
      <w:r>
        <w:t xml:space="preserve">Fellebbezés feltételei:  </w:t>
      </w:r>
    </w:p>
    <w:p w14:paraId="0C57C134" w14:textId="77777777" w:rsidR="000B2812" w:rsidRDefault="000B2812" w:rsidP="00B2368E">
      <w:pPr>
        <w:pStyle w:val="Szvegtrzs"/>
        <w:numPr>
          <w:ilvl w:val="1"/>
          <w:numId w:val="11"/>
        </w:numPr>
        <w:spacing w:after="0" w:line="360" w:lineRule="auto"/>
        <w:jc w:val="both"/>
      </w:pPr>
      <w:r>
        <w:t xml:space="preserve">A csapattag nem ért egyet a projektvezető döntésével. </w:t>
      </w:r>
    </w:p>
    <w:p w14:paraId="1D9B9D9E" w14:textId="77777777" w:rsidR="000B2812" w:rsidRDefault="000B2812" w:rsidP="00B2368E">
      <w:pPr>
        <w:pStyle w:val="Szvegtrzs"/>
        <w:numPr>
          <w:ilvl w:val="1"/>
          <w:numId w:val="11"/>
        </w:numPr>
        <w:spacing w:after="0" w:line="360" w:lineRule="auto"/>
        <w:jc w:val="both"/>
      </w:pPr>
      <w:r>
        <w:t xml:space="preserve">A fellebbezőn kívül legalább 1 másik tag is egyetért a fellebbezéssel. </w:t>
      </w:r>
    </w:p>
    <w:p w14:paraId="75FA72F0" w14:textId="77777777" w:rsidR="000B2812" w:rsidRDefault="000B2812" w:rsidP="00B2368E">
      <w:pPr>
        <w:pStyle w:val="Szvegtrzs"/>
        <w:numPr>
          <w:ilvl w:val="0"/>
          <w:numId w:val="11"/>
        </w:numPr>
        <w:spacing w:after="0" w:line="360" w:lineRule="auto"/>
        <w:jc w:val="both"/>
      </w:pPr>
      <w:r>
        <w:t xml:space="preserve">Fellebbezés módja: A csapat szavazással dönti el, hogy a fellebbezés jogos-e. A szavazásban a projektvezető szavazata 2-őt ér, minden más tag szavazata 1-et. </w:t>
      </w:r>
    </w:p>
    <w:p w14:paraId="24185867" w14:textId="77777777" w:rsidR="000B2812" w:rsidRDefault="000B2812" w:rsidP="00B2368E">
      <w:pPr>
        <w:pStyle w:val="Szvegtrzs"/>
        <w:numPr>
          <w:ilvl w:val="0"/>
          <w:numId w:val="11"/>
        </w:numPr>
        <w:spacing w:after="0" w:line="360" w:lineRule="auto"/>
        <w:jc w:val="both"/>
      </w:pPr>
      <w:r>
        <w:t xml:space="preserve">Jogos fellebbezés következménye: Ha a szavazás eredménye az lett, hogy a fellebbezés jogos, akkor a csapatnak ki kell találnia, egy mindenki számára előnyös megoldást. Amennyiben nem tudnak megegyezni a csapattagok, úgy a gyakorlatvezető tanár bevonásával kell végleges döntésre jutni és megoldani a problémát. A megoldás részleteit írásban rögzíteni kell, függetlenül attól, hogy a gyakorlatvezető tanár bevonásra került-e. </w:t>
      </w:r>
    </w:p>
    <w:p w14:paraId="55041A98" w14:textId="77777777" w:rsidR="000B2812" w:rsidRDefault="000B2812" w:rsidP="0047453E">
      <w:pPr>
        <w:pStyle w:val="Szvegtrzs"/>
        <w:spacing w:line="360" w:lineRule="auto"/>
        <w:jc w:val="both"/>
      </w:pPr>
    </w:p>
    <w:p w14:paraId="197D1562" w14:textId="77777777" w:rsidR="000B2812" w:rsidRPr="001543B3" w:rsidRDefault="000B2812" w:rsidP="00FF3740">
      <w:pPr>
        <w:pStyle w:val="Szvegtrzs"/>
        <w:pageBreakBefore/>
        <w:spacing w:line="360" w:lineRule="auto"/>
        <w:jc w:val="both"/>
        <w:rPr>
          <w:b/>
          <w:bCs/>
        </w:rPr>
      </w:pPr>
      <w:r w:rsidRPr="001543B3">
        <w:rPr>
          <w:b/>
          <w:bCs/>
        </w:rPr>
        <w:lastRenderedPageBreak/>
        <w:t xml:space="preserve">Jutalmazás szabályai </w:t>
      </w:r>
    </w:p>
    <w:p w14:paraId="6EAA141C" w14:textId="77777777" w:rsidR="000B2812" w:rsidRDefault="000B2812" w:rsidP="00B2368E">
      <w:pPr>
        <w:pStyle w:val="Szvegtrzs"/>
        <w:numPr>
          <w:ilvl w:val="0"/>
          <w:numId w:val="11"/>
        </w:numPr>
        <w:spacing w:after="0" w:line="360" w:lineRule="auto"/>
        <w:jc w:val="both"/>
      </w:pPr>
      <w:r>
        <w:t xml:space="preserve">A projektvezető bármely másik csapattagot részesítheti jutalomban. </w:t>
      </w:r>
    </w:p>
    <w:p w14:paraId="0DD26944" w14:textId="77777777" w:rsidR="000B2812" w:rsidRDefault="000B2812" w:rsidP="00B2368E">
      <w:pPr>
        <w:pStyle w:val="Szvegtrzs"/>
        <w:numPr>
          <w:ilvl w:val="0"/>
          <w:numId w:val="11"/>
        </w:numPr>
        <w:spacing w:after="0" w:line="360" w:lineRule="auto"/>
        <w:jc w:val="both"/>
      </w:pPr>
      <w:r>
        <w:t xml:space="preserve">Jutalmazás lehetséges formái: </w:t>
      </w:r>
    </w:p>
    <w:p w14:paraId="5C1D092D" w14:textId="77777777" w:rsidR="000B2812" w:rsidRDefault="000B2812" w:rsidP="00B2368E">
      <w:pPr>
        <w:pStyle w:val="Szvegtrzs"/>
        <w:numPr>
          <w:ilvl w:val="1"/>
          <w:numId w:val="11"/>
        </w:numPr>
        <w:spacing w:after="0" w:line="360" w:lineRule="auto"/>
        <w:jc w:val="both"/>
      </w:pPr>
      <w:r>
        <w:t xml:space="preserve">Szóbeli, írásbeli dicséret. </w:t>
      </w:r>
    </w:p>
    <w:p w14:paraId="60F5FB62" w14:textId="77777777" w:rsidR="000B2812" w:rsidRDefault="000B2812" w:rsidP="00B2368E">
      <w:pPr>
        <w:pStyle w:val="Szvegtrzs"/>
        <w:numPr>
          <w:ilvl w:val="1"/>
          <w:numId w:val="11"/>
        </w:numPr>
        <w:spacing w:after="0" w:line="360" w:lineRule="auto"/>
        <w:jc w:val="both"/>
      </w:pPr>
      <w:r>
        <w:t xml:space="preserve">Egy üveg lekvár. </w:t>
      </w:r>
    </w:p>
    <w:p w14:paraId="57B9B7FD" w14:textId="77777777" w:rsidR="000B2812" w:rsidRDefault="000B2812" w:rsidP="00B2368E">
      <w:pPr>
        <w:pStyle w:val="Szvegtrzs"/>
        <w:numPr>
          <w:ilvl w:val="1"/>
          <w:numId w:val="11"/>
        </w:numPr>
        <w:spacing w:after="0" w:line="360" w:lineRule="auto"/>
        <w:jc w:val="both"/>
      </w:pPr>
      <w:r>
        <w:t xml:space="preserve">Egy doboz/üveg/korsó sör. </w:t>
      </w:r>
    </w:p>
    <w:p w14:paraId="0AD45981" w14:textId="77777777" w:rsidR="000B2812" w:rsidRDefault="000B2812" w:rsidP="00B2368E">
      <w:pPr>
        <w:pStyle w:val="Szvegtrzs"/>
        <w:numPr>
          <w:ilvl w:val="1"/>
          <w:numId w:val="11"/>
        </w:numPr>
        <w:spacing w:after="0" w:line="360" w:lineRule="auto"/>
        <w:jc w:val="both"/>
      </w:pPr>
      <w:r>
        <w:t xml:space="preserve">Plusz pont a projekt értékelésénél. </w:t>
      </w:r>
    </w:p>
    <w:p w14:paraId="0F7A4F41" w14:textId="77777777" w:rsidR="000B2812" w:rsidRDefault="000B2812" w:rsidP="00B2368E">
      <w:pPr>
        <w:pStyle w:val="Szvegtrzs"/>
        <w:numPr>
          <w:ilvl w:val="0"/>
          <w:numId w:val="11"/>
        </w:numPr>
        <w:spacing w:after="0" w:line="360" w:lineRule="auto"/>
        <w:jc w:val="both"/>
      </w:pPr>
      <w:r>
        <w:t xml:space="preserve">Jutalomban részesülhet, aki: </w:t>
      </w:r>
    </w:p>
    <w:p w14:paraId="623F3C97" w14:textId="77777777" w:rsidR="000B2812" w:rsidRDefault="000B2812" w:rsidP="00B2368E">
      <w:pPr>
        <w:pStyle w:val="Szvegtrzs"/>
        <w:numPr>
          <w:ilvl w:val="1"/>
          <w:numId w:val="11"/>
        </w:numPr>
        <w:spacing w:after="0" w:line="360" w:lineRule="auto"/>
        <w:jc w:val="both"/>
      </w:pPr>
      <w:r>
        <w:t xml:space="preserve">Önként vállal el a feladatköréhez nem tartozó feladatot. </w:t>
      </w:r>
    </w:p>
    <w:p w14:paraId="2F044DBD" w14:textId="77777777" w:rsidR="000B2812" w:rsidRDefault="000B2812" w:rsidP="00B2368E">
      <w:pPr>
        <w:pStyle w:val="Szvegtrzs"/>
        <w:numPr>
          <w:ilvl w:val="1"/>
          <w:numId w:val="11"/>
        </w:numPr>
        <w:spacing w:after="0" w:line="360" w:lineRule="auto"/>
        <w:jc w:val="both"/>
      </w:pPr>
      <w:r>
        <w:t xml:space="preserve">Konstruktív hozzászólásokat, javaslatokat tesz a projekttel kapcsolatban. </w:t>
      </w:r>
    </w:p>
    <w:p w14:paraId="5327202E" w14:textId="77777777" w:rsidR="000B2812" w:rsidRDefault="000B2812" w:rsidP="00B2368E">
      <w:pPr>
        <w:pStyle w:val="Szvegtrzs"/>
        <w:numPr>
          <w:ilvl w:val="0"/>
          <w:numId w:val="11"/>
        </w:numPr>
        <w:spacing w:after="0" w:line="360" w:lineRule="auto"/>
        <w:jc w:val="both"/>
      </w:pPr>
      <w:r>
        <w:t xml:space="preserve">Jutalmazás módja: </w:t>
      </w:r>
    </w:p>
    <w:p w14:paraId="1F0A5A5B" w14:textId="77777777" w:rsidR="000B2812" w:rsidRDefault="000B2812" w:rsidP="00B2368E">
      <w:pPr>
        <w:pStyle w:val="Szvegtrzs"/>
        <w:numPr>
          <w:ilvl w:val="1"/>
          <w:numId w:val="11"/>
        </w:numPr>
        <w:spacing w:after="0" w:line="360" w:lineRule="auto"/>
        <w:jc w:val="both"/>
      </w:pPr>
      <w:r>
        <w:t xml:space="preserve">A projektvezető a csapattag munkássága alapján szóbeli vagy írásbeli dicséretben részesíti a csapattagot. </w:t>
      </w:r>
    </w:p>
    <w:p w14:paraId="6B392022" w14:textId="77777777" w:rsidR="000B2812" w:rsidRDefault="000B2812" w:rsidP="00B2368E">
      <w:pPr>
        <w:pStyle w:val="Szvegtrzs"/>
        <w:numPr>
          <w:ilvl w:val="1"/>
          <w:numId w:val="11"/>
        </w:numPr>
        <w:spacing w:after="0" w:line="360" w:lineRule="auto"/>
        <w:jc w:val="both"/>
      </w:pPr>
      <w:r>
        <w:t xml:space="preserve">2 szóbeli dicséret után írásbeli dicséretben részesül az adott csapattag. </w:t>
      </w:r>
    </w:p>
    <w:p w14:paraId="0992B8B5" w14:textId="77777777" w:rsidR="000B2812" w:rsidRDefault="000B2812" w:rsidP="00B2368E">
      <w:pPr>
        <w:pStyle w:val="Szvegtrzs"/>
        <w:numPr>
          <w:ilvl w:val="1"/>
          <w:numId w:val="11"/>
        </w:numPr>
        <w:spacing w:after="0" w:line="360" w:lineRule="auto"/>
        <w:jc w:val="both"/>
      </w:pPr>
      <w:r>
        <w:t xml:space="preserve">2 írásbeli dicséret után az adott csapattag egy üveg lekvár jutalomban részesül. </w:t>
      </w:r>
    </w:p>
    <w:p w14:paraId="5CC4B113" w14:textId="77777777" w:rsidR="000B2812" w:rsidRDefault="000B2812" w:rsidP="00B2368E">
      <w:pPr>
        <w:pStyle w:val="Szvegtrzs"/>
        <w:numPr>
          <w:ilvl w:val="1"/>
          <w:numId w:val="11"/>
        </w:numPr>
        <w:spacing w:after="0" w:line="360" w:lineRule="auto"/>
        <w:jc w:val="both"/>
      </w:pPr>
      <w:r>
        <w:t xml:space="preserve">4 írásbeli dicséret után az adott csapattag egy doboz/üveg/korsó sör jutalomban részesül. </w:t>
      </w:r>
    </w:p>
    <w:p w14:paraId="00C9FE06" w14:textId="77777777" w:rsidR="000B2812" w:rsidRDefault="000B2812" w:rsidP="00B2368E">
      <w:pPr>
        <w:pStyle w:val="Szvegtrzs"/>
        <w:numPr>
          <w:ilvl w:val="1"/>
          <w:numId w:val="11"/>
        </w:numPr>
        <w:spacing w:after="0" w:line="360" w:lineRule="auto"/>
        <w:jc w:val="both"/>
      </w:pPr>
      <w:r>
        <w:t xml:space="preserve">6 írásbeli dicséret után az adott csapattag 1 ponttal többet fog kapni a projekt értékelésénél. </w:t>
      </w:r>
    </w:p>
    <w:p w14:paraId="1AC57DFF" w14:textId="64ADE192" w:rsidR="00C25A6A" w:rsidRPr="00C25A6A" w:rsidRDefault="00C25A6A" w:rsidP="00C25A6A">
      <w:pPr>
        <w:pStyle w:val="Kpalrs"/>
        <w:jc w:val="center"/>
        <w:rPr>
          <w:rFonts w:ascii="Times New Roman" w:hAnsi="Times New Roman" w:cs="Times New Roman"/>
          <w:b/>
          <w:bCs/>
          <w:i w:val="0"/>
          <w:iCs w:val="0"/>
          <w:noProof/>
        </w:rPr>
      </w:pPr>
      <w:r w:rsidRPr="00C25A6A">
        <w:rPr>
          <w:rFonts w:ascii="Times New Roman" w:hAnsi="Times New Roman" w:cs="Times New Roman"/>
          <w:b/>
          <w:bCs/>
          <w:i w:val="0"/>
          <w:iCs w:val="0"/>
          <w:noProof/>
        </w:rPr>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1</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Jutalmak</w:t>
      </w:r>
    </w:p>
    <w:tbl>
      <w:tblPr>
        <w:tblStyle w:val="Rcsostblzat"/>
        <w:tblW w:w="7939" w:type="dxa"/>
        <w:jc w:val="center"/>
        <w:tblLook w:val="04A0" w:firstRow="1" w:lastRow="0" w:firstColumn="1" w:lastColumn="0" w:noHBand="0" w:noVBand="1"/>
      </w:tblPr>
      <w:tblGrid>
        <w:gridCol w:w="1606"/>
        <w:gridCol w:w="1453"/>
        <w:gridCol w:w="705"/>
        <w:gridCol w:w="916"/>
        <w:gridCol w:w="991"/>
        <w:gridCol w:w="992"/>
        <w:gridCol w:w="1276"/>
      </w:tblGrid>
      <w:tr w:rsidR="0024289B" w:rsidRPr="00F167EA" w14:paraId="164B8E09" w14:textId="77777777" w:rsidTr="00B87C89">
        <w:trPr>
          <w:trHeight w:val="692"/>
          <w:jc w:val="center"/>
        </w:trPr>
        <w:tc>
          <w:tcPr>
            <w:tcW w:w="1606" w:type="dxa"/>
            <w:vAlign w:val="center"/>
          </w:tcPr>
          <w:p w14:paraId="4F498FD1" w14:textId="77777777" w:rsidR="00C25A6A" w:rsidRPr="00F167EA" w:rsidRDefault="00C25A6A" w:rsidP="00FA5B41">
            <w:pPr>
              <w:pStyle w:val="Szvegtrzs"/>
              <w:jc w:val="right"/>
              <w:rPr>
                <w:rFonts w:cs="Times New Roman"/>
                <w:sz w:val="20"/>
                <w:szCs w:val="20"/>
              </w:rPr>
            </w:pPr>
            <w:r w:rsidRPr="00F167EA">
              <w:rPr>
                <w:rFonts w:cs="Times New Roman"/>
                <w:sz w:val="20"/>
                <w:szCs w:val="20"/>
              </w:rPr>
              <w:t>Név</w:t>
            </w:r>
          </w:p>
        </w:tc>
        <w:tc>
          <w:tcPr>
            <w:tcW w:w="1453" w:type="dxa"/>
            <w:vMerge w:val="restart"/>
            <w:vAlign w:val="center"/>
          </w:tcPr>
          <w:p w14:paraId="541F176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Adorján András Bálint</w:t>
            </w:r>
          </w:p>
        </w:tc>
        <w:tc>
          <w:tcPr>
            <w:tcW w:w="705" w:type="dxa"/>
            <w:vMerge w:val="restart"/>
            <w:vAlign w:val="center"/>
          </w:tcPr>
          <w:p w14:paraId="47D2638C" w14:textId="77777777" w:rsidR="00C25A6A" w:rsidRPr="00F167EA" w:rsidRDefault="00C25A6A"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6D41DF7A" w14:textId="77777777" w:rsidR="00C25A6A" w:rsidRPr="00F167EA" w:rsidRDefault="00C25A6A" w:rsidP="00FA5B41">
            <w:pPr>
              <w:pStyle w:val="Szvegtrzs"/>
              <w:jc w:val="center"/>
              <w:rPr>
                <w:rFonts w:cs="Times New Roman"/>
                <w:sz w:val="20"/>
                <w:szCs w:val="20"/>
              </w:rPr>
            </w:pPr>
            <w:r w:rsidRPr="00F167EA">
              <w:rPr>
                <w:rFonts w:cs="Times New Roman"/>
                <w:sz w:val="20"/>
                <w:szCs w:val="20"/>
              </w:rPr>
              <w:t>Hegedüs Róbert</w:t>
            </w:r>
          </w:p>
        </w:tc>
        <w:tc>
          <w:tcPr>
            <w:tcW w:w="991" w:type="dxa"/>
            <w:vMerge w:val="restart"/>
            <w:vAlign w:val="center"/>
          </w:tcPr>
          <w:p w14:paraId="1327418F" w14:textId="77777777" w:rsidR="00C25A6A" w:rsidRPr="00F167EA" w:rsidRDefault="00C25A6A"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992" w:type="dxa"/>
            <w:vMerge w:val="restart"/>
            <w:vAlign w:val="center"/>
          </w:tcPr>
          <w:p w14:paraId="640AD6B3" w14:textId="77777777" w:rsidR="00C25A6A" w:rsidRPr="00F167EA" w:rsidRDefault="00C25A6A"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0EDB835F" w14:textId="77777777" w:rsidR="00C25A6A" w:rsidRPr="00F167EA" w:rsidRDefault="00C25A6A" w:rsidP="00FA5B41">
            <w:pPr>
              <w:pStyle w:val="Szvegtrzs"/>
              <w:jc w:val="center"/>
              <w:rPr>
                <w:rFonts w:cs="Times New Roman"/>
                <w:sz w:val="20"/>
                <w:szCs w:val="20"/>
              </w:rPr>
            </w:pPr>
            <w:r w:rsidRPr="00F167EA">
              <w:rPr>
                <w:rFonts w:cs="Times New Roman"/>
                <w:sz w:val="20"/>
                <w:szCs w:val="20"/>
              </w:rPr>
              <w:t>Szakács Márk Milán</w:t>
            </w:r>
          </w:p>
        </w:tc>
      </w:tr>
      <w:tr w:rsidR="0024289B" w:rsidRPr="00F167EA" w14:paraId="78E7C570" w14:textId="77777777" w:rsidTr="004B19F9">
        <w:trPr>
          <w:trHeight w:val="692"/>
          <w:jc w:val="center"/>
        </w:trPr>
        <w:tc>
          <w:tcPr>
            <w:tcW w:w="1606" w:type="dxa"/>
            <w:vAlign w:val="center"/>
          </w:tcPr>
          <w:p w14:paraId="6B949D6C" w14:textId="463B71F1" w:rsidR="00C25A6A" w:rsidRPr="00F167EA" w:rsidRDefault="00DE0434" w:rsidP="00FA5B41">
            <w:pPr>
              <w:pStyle w:val="Szvegtrzs"/>
              <w:rPr>
                <w:rFonts w:cs="Times New Roman"/>
                <w:sz w:val="20"/>
                <w:szCs w:val="20"/>
              </w:rPr>
            </w:pPr>
            <w:r>
              <w:rPr>
                <w:rFonts w:cs="Times New Roman"/>
                <w:sz w:val="20"/>
                <w:szCs w:val="20"/>
              </w:rPr>
              <w:t>Jutalom típusa</w:t>
            </w:r>
          </w:p>
        </w:tc>
        <w:tc>
          <w:tcPr>
            <w:tcW w:w="1453" w:type="dxa"/>
            <w:vMerge/>
            <w:tcBorders>
              <w:bottom w:val="single" w:sz="4" w:space="0" w:color="auto"/>
            </w:tcBorders>
            <w:vAlign w:val="center"/>
          </w:tcPr>
          <w:p w14:paraId="3F68343E" w14:textId="77777777" w:rsidR="00C25A6A" w:rsidRPr="00F167EA" w:rsidRDefault="00C25A6A" w:rsidP="00FA5B41">
            <w:pPr>
              <w:pStyle w:val="Szvegtrzs"/>
              <w:jc w:val="center"/>
              <w:rPr>
                <w:rFonts w:cs="Times New Roman"/>
                <w:sz w:val="20"/>
                <w:szCs w:val="20"/>
              </w:rPr>
            </w:pPr>
          </w:p>
        </w:tc>
        <w:tc>
          <w:tcPr>
            <w:tcW w:w="705" w:type="dxa"/>
            <w:vMerge/>
            <w:vAlign w:val="center"/>
          </w:tcPr>
          <w:p w14:paraId="1BA8F9AE" w14:textId="77777777" w:rsidR="00C25A6A" w:rsidRPr="00F167EA" w:rsidRDefault="00C25A6A" w:rsidP="00FA5B41">
            <w:pPr>
              <w:pStyle w:val="Szvegtrzs"/>
              <w:jc w:val="center"/>
              <w:rPr>
                <w:rFonts w:cs="Times New Roman"/>
                <w:sz w:val="20"/>
                <w:szCs w:val="20"/>
              </w:rPr>
            </w:pPr>
          </w:p>
        </w:tc>
        <w:tc>
          <w:tcPr>
            <w:tcW w:w="916" w:type="dxa"/>
            <w:vMerge/>
            <w:vAlign w:val="center"/>
          </w:tcPr>
          <w:p w14:paraId="3C7F42CE" w14:textId="77777777" w:rsidR="00C25A6A" w:rsidRPr="00F167EA" w:rsidRDefault="00C25A6A" w:rsidP="00FA5B41">
            <w:pPr>
              <w:pStyle w:val="Szvegtrzs"/>
              <w:jc w:val="center"/>
              <w:rPr>
                <w:rFonts w:cs="Times New Roman"/>
                <w:sz w:val="20"/>
                <w:szCs w:val="20"/>
              </w:rPr>
            </w:pPr>
          </w:p>
        </w:tc>
        <w:tc>
          <w:tcPr>
            <w:tcW w:w="991" w:type="dxa"/>
            <w:vMerge/>
            <w:vAlign w:val="center"/>
          </w:tcPr>
          <w:p w14:paraId="7932B452" w14:textId="77777777" w:rsidR="00C25A6A" w:rsidRPr="00F167EA" w:rsidRDefault="00C25A6A" w:rsidP="00FA5B41">
            <w:pPr>
              <w:pStyle w:val="Szvegtrzs"/>
              <w:jc w:val="center"/>
              <w:rPr>
                <w:rFonts w:cs="Times New Roman"/>
                <w:sz w:val="20"/>
                <w:szCs w:val="20"/>
              </w:rPr>
            </w:pPr>
          </w:p>
        </w:tc>
        <w:tc>
          <w:tcPr>
            <w:tcW w:w="992" w:type="dxa"/>
            <w:vMerge/>
            <w:vAlign w:val="center"/>
          </w:tcPr>
          <w:p w14:paraId="293CA5AD" w14:textId="77777777" w:rsidR="00C25A6A" w:rsidRPr="00F167EA" w:rsidRDefault="00C25A6A" w:rsidP="00FA5B41">
            <w:pPr>
              <w:pStyle w:val="Szvegtrzs"/>
              <w:jc w:val="center"/>
              <w:rPr>
                <w:rFonts w:cs="Times New Roman"/>
                <w:sz w:val="20"/>
                <w:szCs w:val="20"/>
              </w:rPr>
            </w:pPr>
          </w:p>
        </w:tc>
        <w:tc>
          <w:tcPr>
            <w:tcW w:w="1276" w:type="dxa"/>
            <w:vMerge/>
            <w:vAlign w:val="center"/>
          </w:tcPr>
          <w:p w14:paraId="16ACA94E" w14:textId="77777777" w:rsidR="00C25A6A" w:rsidRPr="00F167EA" w:rsidRDefault="00C25A6A" w:rsidP="00FA5B41">
            <w:pPr>
              <w:pStyle w:val="Szvegtrzs"/>
              <w:jc w:val="center"/>
              <w:rPr>
                <w:rFonts w:cs="Times New Roman"/>
                <w:sz w:val="20"/>
                <w:szCs w:val="20"/>
              </w:rPr>
            </w:pPr>
          </w:p>
        </w:tc>
      </w:tr>
      <w:tr w:rsidR="0024289B" w:rsidRPr="00F167EA" w14:paraId="04B62D66" w14:textId="77777777" w:rsidTr="004B19F9">
        <w:trPr>
          <w:jc w:val="center"/>
        </w:trPr>
        <w:tc>
          <w:tcPr>
            <w:tcW w:w="1606" w:type="dxa"/>
            <w:vAlign w:val="center"/>
          </w:tcPr>
          <w:p w14:paraId="6E8E4B0D" w14:textId="26BB469C" w:rsidR="00C25A6A" w:rsidRPr="00F167EA" w:rsidRDefault="00DE0434" w:rsidP="00FA5B41">
            <w:pPr>
              <w:pStyle w:val="Szvegtrzs"/>
              <w:jc w:val="center"/>
              <w:rPr>
                <w:rFonts w:cs="Times New Roman"/>
                <w:sz w:val="20"/>
                <w:szCs w:val="20"/>
              </w:rPr>
            </w:pPr>
            <w:r>
              <w:rPr>
                <w:rFonts w:cs="Times New Roman"/>
                <w:sz w:val="20"/>
                <w:szCs w:val="20"/>
              </w:rPr>
              <w:t>Szóbeli dicséret</w:t>
            </w:r>
          </w:p>
        </w:tc>
        <w:tc>
          <w:tcPr>
            <w:tcW w:w="1453" w:type="dxa"/>
            <w:tcBorders>
              <w:tl2br w:val="single" w:sz="4" w:space="0" w:color="auto"/>
              <w:tr2bl w:val="single" w:sz="4" w:space="0" w:color="auto"/>
            </w:tcBorders>
            <w:vAlign w:val="center"/>
          </w:tcPr>
          <w:p w14:paraId="63E22B2E" w14:textId="24CF4172" w:rsidR="00C25A6A" w:rsidRPr="00F167EA" w:rsidRDefault="00C25A6A" w:rsidP="00FA5B41">
            <w:pPr>
              <w:pStyle w:val="Szvegtrzs"/>
              <w:jc w:val="center"/>
              <w:rPr>
                <w:rFonts w:cs="Times New Roman"/>
                <w:sz w:val="20"/>
                <w:szCs w:val="20"/>
              </w:rPr>
            </w:pPr>
          </w:p>
        </w:tc>
        <w:tc>
          <w:tcPr>
            <w:tcW w:w="705" w:type="dxa"/>
            <w:vAlign w:val="center"/>
          </w:tcPr>
          <w:p w14:paraId="769F6E7B" w14:textId="605C6BF5" w:rsidR="00C25A6A" w:rsidRPr="00F167EA" w:rsidRDefault="002B4EB0" w:rsidP="00FA5B41">
            <w:pPr>
              <w:pStyle w:val="Szvegtrzs"/>
              <w:jc w:val="center"/>
              <w:rPr>
                <w:rFonts w:cs="Times New Roman"/>
                <w:sz w:val="20"/>
                <w:szCs w:val="20"/>
              </w:rPr>
            </w:pPr>
            <w:r>
              <w:rPr>
                <w:rFonts w:cs="Times New Roman"/>
                <w:sz w:val="20"/>
                <w:szCs w:val="20"/>
              </w:rPr>
              <w:t>X</w:t>
            </w:r>
          </w:p>
        </w:tc>
        <w:tc>
          <w:tcPr>
            <w:tcW w:w="916" w:type="dxa"/>
            <w:vAlign w:val="center"/>
          </w:tcPr>
          <w:p w14:paraId="5D5E5EAA" w14:textId="16091005" w:rsidR="00C25A6A" w:rsidRPr="00F167EA" w:rsidRDefault="00EE6C87" w:rsidP="00FA5B41">
            <w:pPr>
              <w:pStyle w:val="Szvegtrzs"/>
              <w:jc w:val="center"/>
              <w:rPr>
                <w:rFonts w:cs="Times New Roman"/>
                <w:sz w:val="20"/>
                <w:szCs w:val="20"/>
              </w:rPr>
            </w:pPr>
            <w:r>
              <w:rPr>
                <w:rFonts w:cs="Times New Roman"/>
                <w:sz w:val="20"/>
                <w:szCs w:val="20"/>
              </w:rPr>
              <w:t>X</w:t>
            </w:r>
          </w:p>
        </w:tc>
        <w:tc>
          <w:tcPr>
            <w:tcW w:w="991" w:type="dxa"/>
            <w:vAlign w:val="center"/>
          </w:tcPr>
          <w:p w14:paraId="086294E0" w14:textId="2F27CC24" w:rsidR="00C25A6A" w:rsidRPr="00F167EA" w:rsidRDefault="00C25A6A" w:rsidP="00FA5B41">
            <w:pPr>
              <w:pStyle w:val="Szvegtrzs"/>
              <w:jc w:val="center"/>
              <w:rPr>
                <w:rFonts w:cs="Times New Roman"/>
                <w:sz w:val="20"/>
                <w:szCs w:val="20"/>
              </w:rPr>
            </w:pPr>
          </w:p>
        </w:tc>
        <w:tc>
          <w:tcPr>
            <w:tcW w:w="992" w:type="dxa"/>
            <w:vAlign w:val="center"/>
          </w:tcPr>
          <w:p w14:paraId="48F6052E" w14:textId="5DE31D24" w:rsidR="00C25A6A" w:rsidRPr="00F167EA" w:rsidRDefault="00C25A6A" w:rsidP="00FA5B41">
            <w:pPr>
              <w:pStyle w:val="Szvegtrzs"/>
              <w:jc w:val="center"/>
              <w:rPr>
                <w:rFonts w:cs="Times New Roman"/>
                <w:sz w:val="20"/>
                <w:szCs w:val="20"/>
              </w:rPr>
            </w:pPr>
          </w:p>
        </w:tc>
        <w:tc>
          <w:tcPr>
            <w:tcW w:w="1276" w:type="dxa"/>
            <w:vAlign w:val="center"/>
          </w:tcPr>
          <w:p w14:paraId="21318B35" w14:textId="77777777" w:rsidR="00C25A6A" w:rsidRPr="00F167EA" w:rsidRDefault="00C25A6A" w:rsidP="00FA5B41">
            <w:pPr>
              <w:pStyle w:val="Szvegtrzs"/>
              <w:jc w:val="center"/>
              <w:rPr>
                <w:rFonts w:cs="Times New Roman"/>
                <w:sz w:val="20"/>
                <w:szCs w:val="20"/>
              </w:rPr>
            </w:pPr>
          </w:p>
        </w:tc>
      </w:tr>
      <w:tr w:rsidR="0024289B" w:rsidRPr="00F167EA" w14:paraId="58D63AD7" w14:textId="77777777" w:rsidTr="004B19F9">
        <w:trPr>
          <w:jc w:val="center"/>
        </w:trPr>
        <w:tc>
          <w:tcPr>
            <w:tcW w:w="1606" w:type="dxa"/>
            <w:vAlign w:val="center"/>
          </w:tcPr>
          <w:p w14:paraId="5BF85DEC" w14:textId="4426B44A" w:rsidR="00C25A6A" w:rsidRPr="00F167EA" w:rsidRDefault="00DE0434" w:rsidP="00FA5B41">
            <w:pPr>
              <w:pStyle w:val="Szvegtrzs"/>
              <w:jc w:val="center"/>
              <w:rPr>
                <w:rFonts w:cs="Times New Roman"/>
                <w:sz w:val="20"/>
                <w:szCs w:val="20"/>
              </w:rPr>
            </w:pPr>
            <w:r>
              <w:rPr>
                <w:rFonts w:cs="Times New Roman"/>
                <w:sz w:val="20"/>
                <w:szCs w:val="20"/>
              </w:rPr>
              <w:t>Írásbeli dicséret</w:t>
            </w:r>
          </w:p>
        </w:tc>
        <w:tc>
          <w:tcPr>
            <w:tcW w:w="1453" w:type="dxa"/>
            <w:tcBorders>
              <w:tl2br w:val="single" w:sz="4" w:space="0" w:color="auto"/>
              <w:tr2bl w:val="single" w:sz="4" w:space="0" w:color="auto"/>
            </w:tcBorders>
            <w:vAlign w:val="center"/>
          </w:tcPr>
          <w:p w14:paraId="62380598" w14:textId="1F981540" w:rsidR="00C25A6A" w:rsidRPr="00F167EA" w:rsidRDefault="00C25A6A" w:rsidP="00FA5B41">
            <w:pPr>
              <w:pStyle w:val="Szvegtrzs"/>
              <w:jc w:val="center"/>
              <w:rPr>
                <w:rFonts w:cs="Times New Roman"/>
                <w:sz w:val="20"/>
                <w:szCs w:val="20"/>
              </w:rPr>
            </w:pPr>
          </w:p>
        </w:tc>
        <w:tc>
          <w:tcPr>
            <w:tcW w:w="705" w:type="dxa"/>
            <w:vAlign w:val="center"/>
          </w:tcPr>
          <w:p w14:paraId="1A3B7069" w14:textId="4992CB8F" w:rsidR="00C25A6A" w:rsidRPr="00F167EA" w:rsidRDefault="00C25A6A" w:rsidP="00FA5B41">
            <w:pPr>
              <w:pStyle w:val="Szvegtrzs"/>
              <w:jc w:val="center"/>
              <w:rPr>
                <w:rFonts w:cs="Times New Roman"/>
                <w:sz w:val="20"/>
                <w:szCs w:val="20"/>
              </w:rPr>
            </w:pPr>
          </w:p>
        </w:tc>
        <w:tc>
          <w:tcPr>
            <w:tcW w:w="916" w:type="dxa"/>
            <w:vAlign w:val="center"/>
          </w:tcPr>
          <w:p w14:paraId="75543DF7" w14:textId="77777777" w:rsidR="00C25A6A" w:rsidRPr="00F167EA" w:rsidRDefault="00C25A6A" w:rsidP="00FA5B41">
            <w:pPr>
              <w:pStyle w:val="Szvegtrzs"/>
              <w:jc w:val="center"/>
              <w:rPr>
                <w:rFonts w:cs="Times New Roman"/>
                <w:sz w:val="20"/>
                <w:szCs w:val="20"/>
              </w:rPr>
            </w:pPr>
          </w:p>
        </w:tc>
        <w:tc>
          <w:tcPr>
            <w:tcW w:w="991" w:type="dxa"/>
            <w:vAlign w:val="center"/>
          </w:tcPr>
          <w:p w14:paraId="3BDA140F" w14:textId="02565067" w:rsidR="00C25A6A" w:rsidRPr="00F167EA" w:rsidRDefault="002B4EB0" w:rsidP="00FA5B41">
            <w:pPr>
              <w:pStyle w:val="Szvegtrzs"/>
              <w:jc w:val="center"/>
              <w:rPr>
                <w:rFonts w:cs="Times New Roman"/>
                <w:sz w:val="20"/>
                <w:szCs w:val="20"/>
              </w:rPr>
            </w:pPr>
            <w:r>
              <w:rPr>
                <w:rFonts w:cs="Times New Roman"/>
                <w:sz w:val="20"/>
                <w:szCs w:val="20"/>
              </w:rPr>
              <w:t>X</w:t>
            </w:r>
          </w:p>
        </w:tc>
        <w:tc>
          <w:tcPr>
            <w:tcW w:w="992" w:type="dxa"/>
            <w:vAlign w:val="center"/>
          </w:tcPr>
          <w:p w14:paraId="38404982" w14:textId="29D7FBC9" w:rsidR="00C25A6A" w:rsidRPr="00F167EA" w:rsidRDefault="004B6A02" w:rsidP="00FA5B41">
            <w:pPr>
              <w:pStyle w:val="Szvegtrzs"/>
              <w:jc w:val="center"/>
              <w:rPr>
                <w:rFonts w:cs="Times New Roman"/>
                <w:sz w:val="20"/>
                <w:szCs w:val="20"/>
              </w:rPr>
            </w:pPr>
            <w:r>
              <w:rPr>
                <w:rFonts w:cs="Times New Roman"/>
                <w:sz w:val="20"/>
                <w:szCs w:val="20"/>
              </w:rPr>
              <w:t>X</w:t>
            </w:r>
          </w:p>
        </w:tc>
        <w:tc>
          <w:tcPr>
            <w:tcW w:w="1276" w:type="dxa"/>
            <w:vAlign w:val="center"/>
          </w:tcPr>
          <w:p w14:paraId="1550D3B3" w14:textId="77777777" w:rsidR="00C25A6A" w:rsidRPr="00F167EA" w:rsidRDefault="00C25A6A" w:rsidP="00FA5B41">
            <w:pPr>
              <w:pStyle w:val="Szvegtrzs"/>
              <w:jc w:val="center"/>
              <w:rPr>
                <w:rFonts w:cs="Times New Roman"/>
                <w:sz w:val="20"/>
                <w:szCs w:val="20"/>
              </w:rPr>
            </w:pPr>
          </w:p>
        </w:tc>
      </w:tr>
      <w:tr w:rsidR="0024289B" w:rsidRPr="00F167EA" w14:paraId="6495E26F" w14:textId="77777777" w:rsidTr="004B19F9">
        <w:trPr>
          <w:jc w:val="center"/>
        </w:trPr>
        <w:tc>
          <w:tcPr>
            <w:tcW w:w="1606" w:type="dxa"/>
            <w:vAlign w:val="center"/>
          </w:tcPr>
          <w:p w14:paraId="2D9C2884" w14:textId="4620A4D3" w:rsidR="00C25A6A" w:rsidRPr="00F167EA" w:rsidRDefault="00DE0434" w:rsidP="00FA5B41">
            <w:pPr>
              <w:pStyle w:val="Szvegtrzs"/>
              <w:jc w:val="center"/>
              <w:rPr>
                <w:rFonts w:cs="Times New Roman"/>
                <w:sz w:val="20"/>
                <w:szCs w:val="20"/>
              </w:rPr>
            </w:pPr>
            <w:r>
              <w:rPr>
                <w:rFonts w:cs="Times New Roman"/>
                <w:sz w:val="20"/>
                <w:szCs w:val="20"/>
              </w:rPr>
              <w:t>L</w:t>
            </w:r>
            <w:r w:rsidRPr="00DE0434">
              <w:rPr>
                <w:rFonts w:cs="Times New Roman"/>
                <w:sz w:val="20"/>
                <w:szCs w:val="20"/>
              </w:rPr>
              <w:t>ekvár</w:t>
            </w:r>
          </w:p>
        </w:tc>
        <w:tc>
          <w:tcPr>
            <w:tcW w:w="1453" w:type="dxa"/>
            <w:tcBorders>
              <w:tl2br w:val="single" w:sz="4" w:space="0" w:color="auto"/>
              <w:tr2bl w:val="single" w:sz="4" w:space="0" w:color="auto"/>
            </w:tcBorders>
            <w:vAlign w:val="center"/>
          </w:tcPr>
          <w:p w14:paraId="5ACB24B2" w14:textId="10C6AFC9" w:rsidR="00C25A6A" w:rsidRPr="00F167EA" w:rsidRDefault="00C25A6A" w:rsidP="00FA5B41">
            <w:pPr>
              <w:pStyle w:val="Szvegtrzs"/>
              <w:jc w:val="center"/>
              <w:rPr>
                <w:rFonts w:cs="Times New Roman"/>
                <w:sz w:val="20"/>
                <w:szCs w:val="20"/>
              </w:rPr>
            </w:pPr>
          </w:p>
        </w:tc>
        <w:tc>
          <w:tcPr>
            <w:tcW w:w="705" w:type="dxa"/>
            <w:vAlign w:val="center"/>
          </w:tcPr>
          <w:p w14:paraId="3E4BAB36" w14:textId="3E7B06F5" w:rsidR="00C25A6A" w:rsidRPr="00F167EA" w:rsidRDefault="00C25A6A" w:rsidP="00FA5B41">
            <w:pPr>
              <w:pStyle w:val="Szvegtrzs"/>
              <w:jc w:val="center"/>
              <w:rPr>
                <w:rFonts w:cs="Times New Roman"/>
                <w:sz w:val="20"/>
                <w:szCs w:val="20"/>
              </w:rPr>
            </w:pPr>
          </w:p>
        </w:tc>
        <w:tc>
          <w:tcPr>
            <w:tcW w:w="916" w:type="dxa"/>
            <w:vAlign w:val="center"/>
          </w:tcPr>
          <w:p w14:paraId="77F41BB1" w14:textId="43AF7DD4" w:rsidR="00C25A6A" w:rsidRPr="00F167EA" w:rsidRDefault="00C25A6A" w:rsidP="00FA5B41">
            <w:pPr>
              <w:pStyle w:val="Szvegtrzs"/>
              <w:jc w:val="center"/>
              <w:rPr>
                <w:rFonts w:cs="Times New Roman"/>
                <w:sz w:val="20"/>
                <w:szCs w:val="20"/>
              </w:rPr>
            </w:pPr>
          </w:p>
        </w:tc>
        <w:tc>
          <w:tcPr>
            <w:tcW w:w="991" w:type="dxa"/>
            <w:vAlign w:val="center"/>
          </w:tcPr>
          <w:p w14:paraId="6AD756C6" w14:textId="4679A4AE" w:rsidR="00C25A6A" w:rsidRPr="00F167EA" w:rsidRDefault="00C25A6A" w:rsidP="00FA5B41">
            <w:pPr>
              <w:pStyle w:val="Szvegtrzs"/>
              <w:jc w:val="center"/>
              <w:rPr>
                <w:rFonts w:cs="Times New Roman"/>
                <w:sz w:val="20"/>
                <w:szCs w:val="20"/>
              </w:rPr>
            </w:pPr>
          </w:p>
        </w:tc>
        <w:tc>
          <w:tcPr>
            <w:tcW w:w="992" w:type="dxa"/>
            <w:vAlign w:val="center"/>
          </w:tcPr>
          <w:p w14:paraId="6228E556" w14:textId="0700D861" w:rsidR="00C25A6A" w:rsidRPr="00F167EA" w:rsidRDefault="00C25A6A" w:rsidP="00FA5B41">
            <w:pPr>
              <w:pStyle w:val="Szvegtrzs"/>
              <w:jc w:val="center"/>
              <w:rPr>
                <w:rFonts w:cs="Times New Roman"/>
                <w:sz w:val="20"/>
                <w:szCs w:val="20"/>
              </w:rPr>
            </w:pPr>
          </w:p>
        </w:tc>
        <w:tc>
          <w:tcPr>
            <w:tcW w:w="1276" w:type="dxa"/>
            <w:vAlign w:val="center"/>
          </w:tcPr>
          <w:p w14:paraId="55F2F460" w14:textId="28740C19" w:rsidR="00C25A6A" w:rsidRPr="00F167EA" w:rsidRDefault="00C25A6A" w:rsidP="00FA5B41">
            <w:pPr>
              <w:pStyle w:val="Szvegtrzs"/>
              <w:jc w:val="center"/>
              <w:rPr>
                <w:rFonts w:cs="Times New Roman"/>
                <w:sz w:val="20"/>
                <w:szCs w:val="20"/>
              </w:rPr>
            </w:pPr>
          </w:p>
        </w:tc>
      </w:tr>
      <w:tr w:rsidR="0024289B" w:rsidRPr="00F167EA" w14:paraId="2577C546" w14:textId="77777777" w:rsidTr="004B19F9">
        <w:trPr>
          <w:jc w:val="center"/>
        </w:trPr>
        <w:tc>
          <w:tcPr>
            <w:tcW w:w="1606" w:type="dxa"/>
            <w:vAlign w:val="center"/>
          </w:tcPr>
          <w:p w14:paraId="651CBB2D" w14:textId="4B438C96" w:rsidR="00C25A6A" w:rsidRPr="00F167EA" w:rsidRDefault="00DE0434"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p>
        </w:tc>
        <w:tc>
          <w:tcPr>
            <w:tcW w:w="1453" w:type="dxa"/>
            <w:tcBorders>
              <w:tl2br w:val="single" w:sz="4" w:space="0" w:color="auto"/>
              <w:tr2bl w:val="single" w:sz="4" w:space="0" w:color="auto"/>
            </w:tcBorders>
            <w:vAlign w:val="center"/>
          </w:tcPr>
          <w:p w14:paraId="1A459B0C" w14:textId="31527023" w:rsidR="00C25A6A" w:rsidRPr="00F167EA" w:rsidRDefault="00C25A6A" w:rsidP="00FA5B41">
            <w:pPr>
              <w:pStyle w:val="Szvegtrzs"/>
              <w:jc w:val="center"/>
              <w:rPr>
                <w:rFonts w:cs="Times New Roman"/>
                <w:sz w:val="20"/>
                <w:szCs w:val="20"/>
              </w:rPr>
            </w:pPr>
          </w:p>
        </w:tc>
        <w:tc>
          <w:tcPr>
            <w:tcW w:w="705" w:type="dxa"/>
            <w:vAlign w:val="center"/>
          </w:tcPr>
          <w:p w14:paraId="7B59CBD6" w14:textId="77777777" w:rsidR="00C25A6A" w:rsidRPr="00F167EA" w:rsidRDefault="00C25A6A" w:rsidP="00FA5B41">
            <w:pPr>
              <w:pStyle w:val="Szvegtrzs"/>
              <w:jc w:val="center"/>
              <w:rPr>
                <w:rFonts w:cs="Times New Roman"/>
                <w:sz w:val="20"/>
                <w:szCs w:val="20"/>
              </w:rPr>
            </w:pPr>
          </w:p>
        </w:tc>
        <w:tc>
          <w:tcPr>
            <w:tcW w:w="916" w:type="dxa"/>
            <w:vAlign w:val="center"/>
          </w:tcPr>
          <w:p w14:paraId="3EEDBE96" w14:textId="77777777" w:rsidR="00C25A6A" w:rsidRPr="00F167EA" w:rsidRDefault="00C25A6A" w:rsidP="00FA5B41">
            <w:pPr>
              <w:pStyle w:val="Szvegtrzs"/>
              <w:jc w:val="center"/>
              <w:rPr>
                <w:rFonts w:cs="Times New Roman"/>
                <w:sz w:val="20"/>
                <w:szCs w:val="20"/>
              </w:rPr>
            </w:pPr>
          </w:p>
        </w:tc>
        <w:tc>
          <w:tcPr>
            <w:tcW w:w="991" w:type="dxa"/>
            <w:vAlign w:val="center"/>
          </w:tcPr>
          <w:p w14:paraId="41B5656C" w14:textId="77777777" w:rsidR="00C25A6A" w:rsidRPr="00F167EA" w:rsidRDefault="00C25A6A" w:rsidP="00FA5B41">
            <w:pPr>
              <w:pStyle w:val="Szvegtrzs"/>
              <w:jc w:val="center"/>
              <w:rPr>
                <w:rFonts w:cs="Times New Roman"/>
                <w:sz w:val="20"/>
                <w:szCs w:val="20"/>
              </w:rPr>
            </w:pPr>
          </w:p>
        </w:tc>
        <w:tc>
          <w:tcPr>
            <w:tcW w:w="992" w:type="dxa"/>
            <w:vAlign w:val="center"/>
          </w:tcPr>
          <w:p w14:paraId="6700AD69" w14:textId="77777777" w:rsidR="00C25A6A" w:rsidRPr="00F167EA" w:rsidRDefault="00C25A6A" w:rsidP="00FA5B41">
            <w:pPr>
              <w:pStyle w:val="Szvegtrzs"/>
              <w:jc w:val="center"/>
              <w:rPr>
                <w:rFonts w:cs="Times New Roman"/>
                <w:sz w:val="20"/>
                <w:szCs w:val="20"/>
              </w:rPr>
            </w:pPr>
          </w:p>
        </w:tc>
        <w:tc>
          <w:tcPr>
            <w:tcW w:w="1276" w:type="dxa"/>
            <w:vAlign w:val="center"/>
          </w:tcPr>
          <w:p w14:paraId="2009726F" w14:textId="77777777" w:rsidR="00C25A6A" w:rsidRPr="00F167EA" w:rsidRDefault="00C25A6A" w:rsidP="00FA5B41">
            <w:pPr>
              <w:pStyle w:val="Szvegtrzs"/>
              <w:jc w:val="center"/>
              <w:rPr>
                <w:rFonts w:cs="Times New Roman"/>
                <w:sz w:val="20"/>
                <w:szCs w:val="20"/>
              </w:rPr>
            </w:pPr>
          </w:p>
        </w:tc>
      </w:tr>
      <w:tr w:rsidR="0024289B" w:rsidRPr="00F167EA" w14:paraId="0CBE6968" w14:textId="77777777" w:rsidTr="004B19F9">
        <w:trPr>
          <w:jc w:val="center"/>
        </w:trPr>
        <w:tc>
          <w:tcPr>
            <w:tcW w:w="1606" w:type="dxa"/>
            <w:vAlign w:val="center"/>
          </w:tcPr>
          <w:p w14:paraId="7ED7C3B3" w14:textId="136F5C04" w:rsidR="00C25A6A" w:rsidRPr="00F167EA" w:rsidRDefault="00772AE9" w:rsidP="00FA5B41">
            <w:pPr>
              <w:pStyle w:val="Szvegtrzs"/>
              <w:jc w:val="center"/>
              <w:rPr>
                <w:rFonts w:cs="Times New Roman"/>
                <w:sz w:val="20"/>
                <w:szCs w:val="20"/>
              </w:rPr>
            </w:pPr>
            <w:r>
              <w:rPr>
                <w:rFonts w:cs="Times New Roman"/>
                <w:sz w:val="20"/>
                <w:szCs w:val="20"/>
              </w:rPr>
              <w:t>Plusz pont</w:t>
            </w:r>
          </w:p>
        </w:tc>
        <w:tc>
          <w:tcPr>
            <w:tcW w:w="1453" w:type="dxa"/>
            <w:tcBorders>
              <w:tl2br w:val="single" w:sz="4" w:space="0" w:color="auto"/>
              <w:tr2bl w:val="single" w:sz="4" w:space="0" w:color="auto"/>
            </w:tcBorders>
            <w:vAlign w:val="center"/>
          </w:tcPr>
          <w:p w14:paraId="367BAFDA" w14:textId="23D3B795" w:rsidR="00C25A6A" w:rsidRPr="00F167EA" w:rsidRDefault="00C25A6A" w:rsidP="00FA5B41">
            <w:pPr>
              <w:pStyle w:val="Szvegtrzs"/>
              <w:jc w:val="center"/>
              <w:rPr>
                <w:rFonts w:cs="Times New Roman"/>
                <w:sz w:val="20"/>
                <w:szCs w:val="20"/>
              </w:rPr>
            </w:pPr>
          </w:p>
        </w:tc>
        <w:tc>
          <w:tcPr>
            <w:tcW w:w="705" w:type="dxa"/>
            <w:vAlign w:val="center"/>
          </w:tcPr>
          <w:p w14:paraId="4216018E" w14:textId="6D384C4A" w:rsidR="00C25A6A" w:rsidRPr="00F167EA" w:rsidRDefault="00C25A6A" w:rsidP="00FA5B41">
            <w:pPr>
              <w:pStyle w:val="Szvegtrzs"/>
              <w:jc w:val="center"/>
              <w:rPr>
                <w:rFonts w:cs="Times New Roman"/>
                <w:sz w:val="20"/>
                <w:szCs w:val="20"/>
              </w:rPr>
            </w:pPr>
          </w:p>
        </w:tc>
        <w:tc>
          <w:tcPr>
            <w:tcW w:w="916" w:type="dxa"/>
            <w:vAlign w:val="center"/>
          </w:tcPr>
          <w:p w14:paraId="614689BD" w14:textId="1006BAC8" w:rsidR="00C25A6A" w:rsidRPr="00F167EA" w:rsidRDefault="00C25A6A" w:rsidP="00FA5B41">
            <w:pPr>
              <w:pStyle w:val="Szvegtrzs"/>
              <w:jc w:val="center"/>
              <w:rPr>
                <w:rFonts w:cs="Times New Roman"/>
                <w:sz w:val="20"/>
                <w:szCs w:val="20"/>
              </w:rPr>
            </w:pPr>
          </w:p>
        </w:tc>
        <w:tc>
          <w:tcPr>
            <w:tcW w:w="991" w:type="dxa"/>
            <w:vAlign w:val="center"/>
          </w:tcPr>
          <w:p w14:paraId="6A1EF9BD" w14:textId="1C15EBE0" w:rsidR="00C25A6A" w:rsidRPr="00F167EA" w:rsidRDefault="00C25A6A" w:rsidP="00FA5B41">
            <w:pPr>
              <w:pStyle w:val="Szvegtrzs"/>
              <w:jc w:val="center"/>
              <w:rPr>
                <w:rFonts w:cs="Times New Roman"/>
                <w:sz w:val="20"/>
                <w:szCs w:val="20"/>
              </w:rPr>
            </w:pPr>
          </w:p>
        </w:tc>
        <w:tc>
          <w:tcPr>
            <w:tcW w:w="992" w:type="dxa"/>
            <w:vAlign w:val="center"/>
          </w:tcPr>
          <w:p w14:paraId="415FBEF2" w14:textId="4444BD10" w:rsidR="00C25A6A" w:rsidRPr="00F167EA" w:rsidRDefault="00C25A6A" w:rsidP="00FA5B41">
            <w:pPr>
              <w:pStyle w:val="Szvegtrzs"/>
              <w:jc w:val="center"/>
              <w:rPr>
                <w:rFonts w:cs="Times New Roman"/>
                <w:sz w:val="20"/>
                <w:szCs w:val="20"/>
              </w:rPr>
            </w:pPr>
          </w:p>
        </w:tc>
        <w:tc>
          <w:tcPr>
            <w:tcW w:w="1276" w:type="dxa"/>
            <w:vAlign w:val="center"/>
          </w:tcPr>
          <w:p w14:paraId="112D2A5A" w14:textId="42A4B872" w:rsidR="00C25A6A" w:rsidRPr="00F167EA" w:rsidRDefault="00C25A6A" w:rsidP="00FA5B41">
            <w:pPr>
              <w:pStyle w:val="Szvegtrzs"/>
              <w:jc w:val="center"/>
              <w:rPr>
                <w:rFonts w:cs="Times New Roman"/>
                <w:sz w:val="20"/>
                <w:szCs w:val="20"/>
              </w:rPr>
            </w:pPr>
          </w:p>
        </w:tc>
      </w:tr>
    </w:tbl>
    <w:p w14:paraId="6022D0AB" w14:textId="58A90F3C" w:rsidR="000B2812" w:rsidRDefault="000B2812" w:rsidP="00B726EE">
      <w:pPr>
        <w:pStyle w:val="Szvegtrzs"/>
        <w:spacing w:line="360" w:lineRule="auto"/>
        <w:jc w:val="both"/>
      </w:pPr>
    </w:p>
    <w:p w14:paraId="32AC1B92" w14:textId="77777777" w:rsidR="000B2812" w:rsidRPr="001543B3" w:rsidRDefault="000B2812" w:rsidP="00EF2DF3">
      <w:pPr>
        <w:pStyle w:val="Szvegtrzs"/>
        <w:pageBreakBefore/>
        <w:spacing w:line="360" w:lineRule="auto"/>
        <w:jc w:val="both"/>
        <w:rPr>
          <w:b/>
          <w:bCs/>
        </w:rPr>
      </w:pPr>
      <w:r w:rsidRPr="001543B3">
        <w:rPr>
          <w:b/>
          <w:bCs/>
        </w:rPr>
        <w:lastRenderedPageBreak/>
        <w:t xml:space="preserve">Büntetés szabályai </w:t>
      </w:r>
    </w:p>
    <w:p w14:paraId="0FAA811D" w14:textId="77777777" w:rsidR="000B2812" w:rsidRDefault="000B2812" w:rsidP="00B2368E">
      <w:pPr>
        <w:pStyle w:val="Szvegtrzs"/>
        <w:numPr>
          <w:ilvl w:val="0"/>
          <w:numId w:val="11"/>
        </w:numPr>
        <w:spacing w:after="0" w:line="360" w:lineRule="auto"/>
        <w:jc w:val="both"/>
      </w:pPr>
      <w:r>
        <w:t xml:space="preserve">A projektvezető bármely másik csapattagot részesítheti büntetésben. </w:t>
      </w:r>
    </w:p>
    <w:p w14:paraId="1B27FD8B" w14:textId="77777777" w:rsidR="000B2812" w:rsidRDefault="000B2812" w:rsidP="00B2368E">
      <w:pPr>
        <w:pStyle w:val="Szvegtrzs"/>
        <w:numPr>
          <w:ilvl w:val="0"/>
          <w:numId w:val="11"/>
        </w:numPr>
        <w:spacing w:after="0" w:line="360" w:lineRule="auto"/>
        <w:jc w:val="both"/>
      </w:pPr>
      <w:r>
        <w:t xml:space="preserve">Büntetés lehetséges formái: </w:t>
      </w:r>
    </w:p>
    <w:p w14:paraId="68368653" w14:textId="77777777" w:rsidR="000B2812" w:rsidRDefault="000B2812" w:rsidP="00B2368E">
      <w:pPr>
        <w:pStyle w:val="Szvegtrzs"/>
        <w:numPr>
          <w:ilvl w:val="1"/>
          <w:numId w:val="11"/>
        </w:numPr>
        <w:spacing w:after="0" w:line="360" w:lineRule="auto"/>
        <w:jc w:val="both"/>
      </w:pPr>
      <w:r>
        <w:t xml:space="preserve">Szóbeli, írásbeli megrovás. </w:t>
      </w:r>
    </w:p>
    <w:p w14:paraId="0ECC0D46" w14:textId="77777777" w:rsidR="000B2812" w:rsidRDefault="000B2812" w:rsidP="00B2368E">
      <w:pPr>
        <w:pStyle w:val="Szvegtrzs"/>
        <w:numPr>
          <w:ilvl w:val="1"/>
          <w:numId w:val="11"/>
        </w:numPr>
        <w:spacing w:after="0" w:line="360" w:lineRule="auto"/>
        <w:jc w:val="both"/>
      </w:pPr>
      <w:r>
        <w:t xml:space="preserve">Egy doboz/üveg/korsó sör a projektvezetőnek. </w:t>
      </w:r>
    </w:p>
    <w:p w14:paraId="4525F837" w14:textId="77777777" w:rsidR="000B2812" w:rsidRDefault="000B2812" w:rsidP="00B2368E">
      <w:pPr>
        <w:pStyle w:val="Szvegtrzs"/>
        <w:numPr>
          <w:ilvl w:val="1"/>
          <w:numId w:val="11"/>
        </w:numPr>
        <w:spacing w:after="0" w:line="360" w:lineRule="auto"/>
        <w:jc w:val="both"/>
      </w:pPr>
      <w:r>
        <w:t xml:space="preserve">Egy doboz/üveg/korsó sör a csapat összes tagjának. </w:t>
      </w:r>
    </w:p>
    <w:p w14:paraId="5CB04240" w14:textId="77777777" w:rsidR="000B2812" w:rsidRDefault="000B2812" w:rsidP="00B2368E">
      <w:pPr>
        <w:pStyle w:val="Szvegtrzs"/>
        <w:numPr>
          <w:ilvl w:val="1"/>
          <w:numId w:val="11"/>
        </w:numPr>
        <w:spacing w:after="0" w:line="360" w:lineRule="auto"/>
        <w:jc w:val="both"/>
      </w:pPr>
      <w:r>
        <w:t xml:space="preserve">Mínusz pont a projekt értékelésénél. </w:t>
      </w:r>
    </w:p>
    <w:p w14:paraId="70EA7D25" w14:textId="77777777" w:rsidR="000B2812" w:rsidRDefault="000B2812" w:rsidP="00B2368E">
      <w:pPr>
        <w:pStyle w:val="Szvegtrzs"/>
        <w:numPr>
          <w:ilvl w:val="1"/>
          <w:numId w:val="11"/>
        </w:numPr>
        <w:spacing w:after="0" w:line="360" w:lineRule="auto"/>
        <w:jc w:val="both"/>
      </w:pPr>
      <w:r>
        <w:t xml:space="preserve">Kizárás a csapatból. </w:t>
      </w:r>
    </w:p>
    <w:p w14:paraId="6ECFE3DB" w14:textId="77777777" w:rsidR="000B2812" w:rsidRDefault="000B2812" w:rsidP="00B2368E">
      <w:pPr>
        <w:pStyle w:val="Szvegtrzs"/>
        <w:numPr>
          <w:ilvl w:val="0"/>
          <w:numId w:val="11"/>
        </w:numPr>
        <w:spacing w:after="0" w:line="360" w:lineRule="auto"/>
        <w:jc w:val="both"/>
      </w:pPr>
      <w:r>
        <w:t xml:space="preserve">Büntetésben részesülhet, aki: </w:t>
      </w:r>
    </w:p>
    <w:p w14:paraId="38654CA8" w14:textId="77777777" w:rsidR="000B2812" w:rsidRDefault="000B2812" w:rsidP="00B2368E">
      <w:pPr>
        <w:pStyle w:val="Szvegtrzs"/>
        <w:numPr>
          <w:ilvl w:val="1"/>
          <w:numId w:val="11"/>
        </w:numPr>
        <w:spacing w:after="0" w:line="360" w:lineRule="auto"/>
        <w:jc w:val="both"/>
      </w:pPr>
      <w:r>
        <w:t xml:space="preserve">Nem végzi el a megbeszélt határidőre a rá kiosztott feladatot. </w:t>
      </w:r>
    </w:p>
    <w:p w14:paraId="213AABDD" w14:textId="77777777" w:rsidR="000B2812" w:rsidRDefault="000B2812" w:rsidP="00B2368E">
      <w:pPr>
        <w:pStyle w:val="Szvegtrzs"/>
        <w:numPr>
          <w:ilvl w:val="1"/>
          <w:numId w:val="11"/>
        </w:numPr>
        <w:spacing w:after="0" w:line="360" w:lineRule="auto"/>
        <w:jc w:val="both"/>
      </w:pPr>
      <w:r>
        <w:t xml:space="preserve">Indok és előzetes egyeztetés nélkül nem jelenik meg a csapat megbeszélésén vagy a gyakorlati órán. </w:t>
      </w:r>
    </w:p>
    <w:p w14:paraId="62E0072A" w14:textId="77777777" w:rsidR="000B2812" w:rsidRDefault="000B2812" w:rsidP="00B2368E">
      <w:pPr>
        <w:pStyle w:val="Szvegtrzs"/>
        <w:numPr>
          <w:ilvl w:val="1"/>
          <w:numId w:val="11"/>
        </w:numPr>
        <w:spacing w:after="0" w:line="360" w:lineRule="auto"/>
        <w:jc w:val="both"/>
      </w:pPr>
      <w:r>
        <w:t xml:space="preserve">Trágár, becsmérlő szavakkal illeti bármely csapattagot, hallgatótársát vagy a gyakorlatvezető tanárt. </w:t>
      </w:r>
    </w:p>
    <w:p w14:paraId="477FB3D8" w14:textId="77777777" w:rsidR="000B2812" w:rsidRDefault="000B2812" w:rsidP="00B2368E">
      <w:pPr>
        <w:pStyle w:val="Szvegtrzs"/>
        <w:numPr>
          <w:ilvl w:val="0"/>
          <w:numId w:val="11"/>
        </w:numPr>
        <w:spacing w:after="0" w:line="360" w:lineRule="auto"/>
        <w:jc w:val="both"/>
      </w:pPr>
      <w:r>
        <w:t xml:space="preserve">Büntetés módja: </w:t>
      </w:r>
    </w:p>
    <w:p w14:paraId="09233A4B" w14:textId="77777777" w:rsidR="000B2812" w:rsidRDefault="000B2812" w:rsidP="00B2368E">
      <w:pPr>
        <w:pStyle w:val="Szvegtrzs"/>
        <w:numPr>
          <w:ilvl w:val="1"/>
          <w:numId w:val="11"/>
        </w:numPr>
        <w:spacing w:after="0" w:line="360" w:lineRule="auto"/>
        <w:jc w:val="both"/>
      </w:pPr>
      <w:r>
        <w:t xml:space="preserve">A projektvezető a vétség súlyosságától függően szóbeli vagy írásbeli megrovásban részesíti a csapattagot. </w:t>
      </w:r>
    </w:p>
    <w:p w14:paraId="277FF40A" w14:textId="77777777" w:rsidR="000B2812" w:rsidRDefault="000B2812" w:rsidP="00B2368E">
      <w:pPr>
        <w:pStyle w:val="Szvegtrzs"/>
        <w:numPr>
          <w:ilvl w:val="1"/>
          <w:numId w:val="11"/>
        </w:numPr>
        <w:spacing w:after="0" w:line="360" w:lineRule="auto"/>
        <w:jc w:val="both"/>
      </w:pPr>
      <w:r>
        <w:t xml:space="preserve">2 szóbeli megrovás után automatikusan írásbeli megrovásban részesül az adott csapattag. </w:t>
      </w:r>
    </w:p>
    <w:p w14:paraId="72C1DE39" w14:textId="77777777" w:rsidR="000B2812" w:rsidRDefault="000B2812" w:rsidP="00B2368E">
      <w:pPr>
        <w:pStyle w:val="Szvegtrzs"/>
        <w:numPr>
          <w:ilvl w:val="1"/>
          <w:numId w:val="11"/>
        </w:numPr>
        <w:spacing w:after="0" w:line="360" w:lineRule="auto"/>
        <w:jc w:val="both"/>
      </w:pPr>
      <w:r>
        <w:t xml:space="preserve">2 írásbeli megrovás után az adott csapattag köteles egy doboz/üveg/korsó sört köteles fizetni a projektvezetőnek. </w:t>
      </w:r>
    </w:p>
    <w:p w14:paraId="12773290" w14:textId="77777777" w:rsidR="000B2812" w:rsidRDefault="000B2812" w:rsidP="00B2368E">
      <w:pPr>
        <w:pStyle w:val="Szvegtrzs"/>
        <w:numPr>
          <w:ilvl w:val="1"/>
          <w:numId w:val="11"/>
        </w:numPr>
        <w:spacing w:after="0" w:line="360" w:lineRule="auto"/>
        <w:jc w:val="both"/>
      </w:pPr>
      <w:r>
        <w:t xml:space="preserve">4 írásbeli megrovás után az adott csapattag köteles egy doboz/üveg/korsó sört köteles fizetni az összes csapattagnak. </w:t>
      </w:r>
    </w:p>
    <w:p w14:paraId="01DB698D" w14:textId="77777777" w:rsidR="000B2812" w:rsidRDefault="000B2812" w:rsidP="00B2368E">
      <w:pPr>
        <w:pStyle w:val="Szvegtrzs"/>
        <w:numPr>
          <w:ilvl w:val="1"/>
          <w:numId w:val="11"/>
        </w:numPr>
        <w:spacing w:after="0" w:line="360" w:lineRule="auto"/>
        <w:jc w:val="both"/>
      </w:pPr>
      <w:r>
        <w:t xml:space="preserve">6 írásbeli megrovás után az adott csapattag 1 ponttal kevesebbet fog kapni a projekt értékelésénél. </w:t>
      </w:r>
    </w:p>
    <w:p w14:paraId="596CF247" w14:textId="77777777" w:rsidR="000B2812" w:rsidRDefault="000B2812" w:rsidP="00B2368E">
      <w:pPr>
        <w:pStyle w:val="Szvegtrzs"/>
        <w:numPr>
          <w:ilvl w:val="1"/>
          <w:numId w:val="11"/>
        </w:numPr>
        <w:spacing w:after="0" w:line="360" w:lineRule="auto"/>
        <w:jc w:val="both"/>
      </w:pPr>
      <w:r>
        <w:t xml:space="preserve">8 írásbeli megrovás után az adott csapattag 3 ponttal kevesebbet fog kapni a projekt értékelésénél. </w:t>
      </w:r>
    </w:p>
    <w:p w14:paraId="43978681" w14:textId="77777777" w:rsidR="000B2812" w:rsidRDefault="000B2812" w:rsidP="00B2368E">
      <w:pPr>
        <w:pStyle w:val="Szvegtrzs"/>
        <w:numPr>
          <w:ilvl w:val="1"/>
          <w:numId w:val="11"/>
        </w:numPr>
        <w:spacing w:after="0" w:line="360" w:lineRule="auto"/>
        <w:jc w:val="both"/>
      </w:pPr>
      <w:r>
        <w:t xml:space="preserve">10 írásbeli megrovás után az adott csapattag azonnali kizárásra kerül a csapatból.  </w:t>
      </w:r>
    </w:p>
    <w:p w14:paraId="19DF3119" w14:textId="72CC6AD9" w:rsidR="00C25A6A" w:rsidRPr="00C25A6A" w:rsidRDefault="00C25A6A" w:rsidP="00497AC8">
      <w:pPr>
        <w:pStyle w:val="Kpalrs"/>
        <w:pageBreakBefore/>
        <w:jc w:val="center"/>
        <w:rPr>
          <w:rFonts w:ascii="Times New Roman" w:hAnsi="Times New Roman" w:cs="Times New Roman"/>
          <w:b/>
          <w:bCs/>
          <w:i w:val="0"/>
          <w:iCs w:val="0"/>
          <w:noProof/>
        </w:rPr>
      </w:pPr>
      <w:r w:rsidRPr="00C25A6A">
        <w:rPr>
          <w:rFonts w:ascii="Times New Roman" w:hAnsi="Times New Roman" w:cs="Times New Roman"/>
          <w:b/>
          <w:bCs/>
          <w:i w:val="0"/>
          <w:iCs w:val="0"/>
          <w:noProof/>
        </w:rPr>
        <w:lastRenderedPageBreak/>
        <w:fldChar w:fldCharType="begin"/>
      </w:r>
      <w:r w:rsidRPr="00C25A6A">
        <w:rPr>
          <w:rFonts w:ascii="Times New Roman" w:hAnsi="Times New Roman" w:cs="Times New Roman"/>
          <w:b/>
          <w:bCs/>
          <w:i w:val="0"/>
          <w:iCs w:val="0"/>
          <w:noProof/>
        </w:rPr>
        <w:instrText xml:space="preserve"> SEQ táblázat \* ARABIC </w:instrText>
      </w:r>
      <w:r w:rsidRPr="00C25A6A">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2</w:t>
      </w:r>
      <w:r w:rsidRPr="00C25A6A">
        <w:rPr>
          <w:rFonts w:ascii="Times New Roman" w:hAnsi="Times New Roman" w:cs="Times New Roman"/>
          <w:b/>
          <w:bCs/>
          <w:i w:val="0"/>
          <w:iCs w:val="0"/>
          <w:noProof/>
        </w:rPr>
        <w:fldChar w:fldCharType="end"/>
      </w:r>
      <w:r w:rsidRPr="00C25A6A">
        <w:rPr>
          <w:rFonts w:ascii="Times New Roman" w:hAnsi="Times New Roman" w:cs="Times New Roman"/>
          <w:b/>
          <w:bCs/>
          <w:i w:val="0"/>
          <w:iCs w:val="0"/>
          <w:noProof/>
        </w:rPr>
        <w:t>. táblázat - Büntetések</w:t>
      </w:r>
    </w:p>
    <w:tbl>
      <w:tblPr>
        <w:tblStyle w:val="Rcsostblzat"/>
        <w:tblW w:w="8217" w:type="dxa"/>
        <w:jc w:val="center"/>
        <w:tblLook w:val="04A0" w:firstRow="1" w:lastRow="0" w:firstColumn="1" w:lastColumn="0" w:noHBand="0" w:noVBand="1"/>
      </w:tblPr>
      <w:tblGrid>
        <w:gridCol w:w="2088"/>
        <w:gridCol w:w="1481"/>
        <w:gridCol w:w="743"/>
        <w:gridCol w:w="916"/>
        <w:gridCol w:w="863"/>
        <w:gridCol w:w="850"/>
        <w:gridCol w:w="1276"/>
      </w:tblGrid>
      <w:tr w:rsidR="00D97E34" w:rsidRPr="00F167EA" w14:paraId="3C8A0E40" w14:textId="77777777" w:rsidTr="00D97E34">
        <w:trPr>
          <w:trHeight w:val="692"/>
          <w:jc w:val="center"/>
        </w:trPr>
        <w:tc>
          <w:tcPr>
            <w:tcW w:w="2088" w:type="dxa"/>
            <w:vAlign w:val="center"/>
          </w:tcPr>
          <w:p w14:paraId="31D1FF10" w14:textId="77777777" w:rsidR="00A8715C" w:rsidRPr="00F167EA" w:rsidRDefault="00A8715C" w:rsidP="00FA5B41">
            <w:pPr>
              <w:pStyle w:val="Szvegtrzs"/>
              <w:jc w:val="right"/>
              <w:rPr>
                <w:rFonts w:cs="Times New Roman"/>
                <w:sz w:val="20"/>
                <w:szCs w:val="20"/>
              </w:rPr>
            </w:pPr>
            <w:r w:rsidRPr="00F167EA">
              <w:rPr>
                <w:rFonts w:cs="Times New Roman"/>
                <w:sz w:val="20"/>
                <w:szCs w:val="20"/>
              </w:rPr>
              <w:t>Név</w:t>
            </w:r>
          </w:p>
        </w:tc>
        <w:tc>
          <w:tcPr>
            <w:tcW w:w="1481" w:type="dxa"/>
            <w:vMerge w:val="restart"/>
            <w:vAlign w:val="center"/>
          </w:tcPr>
          <w:p w14:paraId="6032CD38" w14:textId="77777777" w:rsidR="00A8715C" w:rsidRPr="00F167EA" w:rsidRDefault="00A8715C" w:rsidP="00FA5B41">
            <w:pPr>
              <w:pStyle w:val="Szvegtrzs"/>
              <w:jc w:val="center"/>
              <w:rPr>
                <w:rFonts w:cs="Times New Roman"/>
                <w:sz w:val="20"/>
                <w:szCs w:val="20"/>
              </w:rPr>
            </w:pPr>
            <w:r w:rsidRPr="00F167EA">
              <w:rPr>
                <w:rFonts w:cs="Times New Roman"/>
                <w:sz w:val="20"/>
                <w:szCs w:val="20"/>
              </w:rPr>
              <w:t>Adorján András Bálint</w:t>
            </w:r>
          </w:p>
        </w:tc>
        <w:tc>
          <w:tcPr>
            <w:tcW w:w="743" w:type="dxa"/>
            <w:vMerge w:val="restart"/>
            <w:vAlign w:val="center"/>
          </w:tcPr>
          <w:p w14:paraId="17F7D754" w14:textId="77777777" w:rsidR="00A8715C" w:rsidRPr="00F167EA" w:rsidRDefault="00A8715C" w:rsidP="00FA5B41">
            <w:pPr>
              <w:pStyle w:val="Szvegtrzs"/>
              <w:jc w:val="center"/>
              <w:rPr>
                <w:rFonts w:cs="Times New Roman"/>
                <w:sz w:val="20"/>
                <w:szCs w:val="20"/>
              </w:rPr>
            </w:pPr>
            <w:r w:rsidRPr="00F167EA">
              <w:rPr>
                <w:rFonts w:cs="Times New Roman"/>
                <w:sz w:val="20"/>
                <w:szCs w:val="20"/>
              </w:rPr>
              <w:t>Bálint Ábel</w:t>
            </w:r>
          </w:p>
        </w:tc>
        <w:tc>
          <w:tcPr>
            <w:tcW w:w="916" w:type="dxa"/>
            <w:vMerge w:val="restart"/>
            <w:vAlign w:val="center"/>
          </w:tcPr>
          <w:p w14:paraId="1A0C8045" w14:textId="77777777" w:rsidR="00A8715C" w:rsidRPr="00F167EA" w:rsidRDefault="00A8715C" w:rsidP="00FA5B41">
            <w:pPr>
              <w:pStyle w:val="Szvegtrzs"/>
              <w:jc w:val="center"/>
              <w:rPr>
                <w:rFonts w:cs="Times New Roman"/>
                <w:sz w:val="20"/>
                <w:szCs w:val="20"/>
              </w:rPr>
            </w:pPr>
            <w:r w:rsidRPr="00F167EA">
              <w:rPr>
                <w:rFonts w:cs="Times New Roman"/>
                <w:sz w:val="20"/>
                <w:szCs w:val="20"/>
              </w:rPr>
              <w:t>Hegedüs Róbert</w:t>
            </w:r>
          </w:p>
        </w:tc>
        <w:tc>
          <w:tcPr>
            <w:tcW w:w="863" w:type="dxa"/>
            <w:vMerge w:val="restart"/>
            <w:vAlign w:val="center"/>
          </w:tcPr>
          <w:p w14:paraId="6CA186DE" w14:textId="77777777" w:rsidR="00A8715C" w:rsidRPr="00F167EA" w:rsidRDefault="00A8715C" w:rsidP="00FA5B41">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850" w:type="dxa"/>
            <w:vMerge w:val="restart"/>
            <w:vAlign w:val="center"/>
          </w:tcPr>
          <w:p w14:paraId="0BBFEE82" w14:textId="77777777" w:rsidR="00A8715C" w:rsidRPr="00F167EA" w:rsidRDefault="00A8715C" w:rsidP="00FA5B41">
            <w:pPr>
              <w:pStyle w:val="Szvegtrzs"/>
              <w:jc w:val="center"/>
              <w:rPr>
                <w:rFonts w:cs="Times New Roman"/>
                <w:sz w:val="20"/>
                <w:szCs w:val="20"/>
              </w:rPr>
            </w:pPr>
            <w:r w:rsidRPr="00F167EA">
              <w:rPr>
                <w:rFonts w:cs="Times New Roman"/>
                <w:sz w:val="20"/>
                <w:szCs w:val="20"/>
              </w:rPr>
              <w:t>Pintér Gábor</w:t>
            </w:r>
          </w:p>
        </w:tc>
        <w:tc>
          <w:tcPr>
            <w:tcW w:w="1276" w:type="dxa"/>
            <w:vMerge w:val="restart"/>
            <w:vAlign w:val="center"/>
          </w:tcPr>
          <w:p w14:paraId="5D2DAE71" w14:textId="77777777" w:rsidR="00A8715C" w:rsidRPr="00F167EA" w:rsidRDefault="00A8715C" w:rsidP="00FA5B41">
            <w:pPr>
              <w:pStyle w:val="Szvegtrzs"/>
              <w:jc w:val="center"/>
              <w:rPr>
                <w:rFonts w:cs="Times New Roman"/>
                <w:sz w:val="20"/>
                <w:szCs w:val="20"/>
              </w:rPr>
            </w:pPr>
            <w:r w:rsidRPr="00F167EA">
              <w:rPr>
                <w:rFonts w:cs="Times New Roman"/>
                <w:sz w:val="20"/>
                <w:szCs w:val="20"/>
              </w:rPr>
              <w:t>Szakács Márk Milán</w:t>
            </w:r>
          </w:p>
        </w:tc>
      </w:tr>
      <w:tr w:rsidR="00D97E34" w:rsidRPr="00F167EA" w14:paraId="2B8C765F" w14:textId="77777777" w:rsidTr="004B19F9">
        <w:trPr>
          <w:trHeight w:val="692"/>
          <w:jc w:val="center"/>
        </w:trPr>
        <w:tc>
          <w:tcPr>
            <w:tcW w:w="2088" w:type="dxa"/>
            <w:vAlign w:val="center"/>
          </w:tcPr>
          <w:p w14:paraId="175187FE" w14:textId="77777777" w:rsidR="00A8715C" w:rsidRPr="00F167EA" w:rsidRDefault="00A8715C" w:rsidP="00FA5B41">
            <w:pPr>
              <w:pStyle w:val="Szvegtrzs"/>
              <w:rPr>
                <w:rFonts w:cs="Times New Roman"/>
                <w:sz w:val="20"/>
                <w:szCs w:val="20"/>
              </w:rPr>
            </w:pPr>
            <w:r>
              <w:rPr>
                <w:rFonts w:cs="Times New Roman"/>
                <w:sz w:val="20"/>
                <w:szCs w:val="20"/>
              </w:rPr>
              <w:t>Jutalom típusa</w:t>
            </w:r>
          </w:p>
        </w:tc>
        <w:tc>
          <w:tcPr>
            <w:tcW w:w="1481" w:type="dxa"/>
            <w:vMerge/>
            <w:tcBorders>
              <w:bottom w:val="single" w:sz="4" w:space="0" w:color="auto"/>
            </w:tcBorders>
            <w:vAlign w:val="center"/>
          </w:tcPr>
          <w:p w14:paraId="2DDACD7A" w14:textId="77777777" w:rsidR="00A8715C" w:rsidRPr="00F167EA" w:rsidRDefault="00A8715C" w:rsidP="00FA5B41">
            <w:pPr>
              <w:pStyle w:val="Szvegtrzs"/>
              <w:jc w:val="center"/>
              <w:rPr>
                <w:rFonts w:cs="Times New Roman"/>
                <w:sz w:val="20"/>
                <w:szCs w:val="20"/>
              </w:rPr>
            </w:pPr>
          </w:p>
        </w:tc>
        <w:tc>
          <w:tcPr>
            <w:tcW w:w="743" w:type="dxa"/>
            <w:vMerge/>
            <w:vAlign w:val="center"/>
          </w:tcPr>
          <w:p w14:paraId="3E098F9F" w14:textId="77777777" w:rsidR="00A8715C" w:rsidRPr="00F167EA" w:rsidRDefault="00A8715C" w:rsidP="00FA5B41">
            <w:pPr>
              <w:pStyle w:val="Szvegtrzs"/>
              <w:jc w:val="center"/>
              <w:rPr>
                <w:rFonts w:cs="Times New Roman"/>
                <w:sz w:val="20"/>
                <w:szCs w:val="20"/>
              </w:rPr>
            </w:pPr>
          </w:p>
        </w:tc>
        <w:tc>
          <w:tcPr>
            <w:tcW w:w="916" w:type="dxa"/>
            <w:vMerge/>
            <w:vAlign w:val="center"/>
          </w:tcPr>
          <w:p w14:paraId="0FD7997C" w14:textId="77777777" w:rsidR="00A8715C" w:rsidRPr="00F167EA" w:rsidRDefault="00A8715C" w:rsidP="00FA5B41">
            <w:pPr>
              <w:pStyle w:val="Szvegtrzs"/>
              <w:jc w:val="center"/>
              <w:rPr>
                <w:rFonts w:cs="Times New Roman"/>
                <w:sz w:val="20"/>
                <w:szCs w:val="20"/>
              </w:rPr>
            </w:pPr>
          </w:p>
        </w:tc>
        <w:tc>
          <w:tcPr>
            <w:tcW w:w="863" w:type="dxa"/>
            <w:vMerge/>
            <w:vAlign w:val="center"/>
          </w:tcPr>
          <w:p w14:paraId="5D27F1E7" w14:textId="77777777" w:rsidR="00A8715C" w:rsidRPr="00F167EA" w:rsidRDefault="00A8715C" w:rsidP="00FA5B41">
            <w:pPr>
              <w:pStyle w:val="Szvegtrzs"/>
              <w:jc w:val="center"/>
              <w:rPr>
                <w:rFonts w:cs="Times New Roman"/>
                <w:sz w:val="20"/>
                <w:szCs w:val="20"/>
              </w:rPr>
            </w:pPr>
          </w:p>
        </w:tc>
        <w:tc>
          <w:tcPr>
            <w:tcW w:w="850" w:type="dxa"/>
            <w:vMerge/>
            <w:vAlign w:val="center"/>
          </w:tcPr>
          <w:p w14:paraId="60780C2C" w14:textId="77777777" w:rsidR="00A8715C" w:rsidRPr="00F167EA" w:rsidRDefault="00A8715C" w:rsidP="00FA5B41">
            <w:pPr>
              <w:pStyle w:val="Szvegtrzs"/>
              <w:jc w:val="center"/>
              <w:rPr>
                <w:rFonts w:cs="Times New Roman"/>
                <w:sz w:val="20"/>
                <w:szCs w:val="20"/>
              </w:rPr>
            </w:pPr>
          </w:p>
        </w:tc>
        <w:tc>
          <w:tcPr>
            <w:tcW w:w="1276" w:type="dxa"/>
            <w:vMerge/>
            <w:vAlign w:val="center"/>
          </w:tcPr>
          <w:p w14:paraId="7877EB58" w14:textId="77777777" w:rsidR="00A8715C" w:rsidRPr="00F167EA" w:rsidRDefault="00A8715C" w:rsidP="00FA5B41">
            <w:pPr>
              <w:pStyle w:val="Szvegtrzs"/>
              <w:jc w:val="center"/>
              <w:rPr>
                <w:rFonts w:cs="Times New Roman"/>
                <w:sz w:val="20"/>
                <w:szCs w:val="20"/>
              </w:rPr>
            </w:pPr>
          </w:p>
        </w:tc>
      </w:tr>
      <w:tr w:rsidR="00D97E34" w:rsidRPr="00F167EA" w14:paraId="046CD018" w14:textId="77777777" w:rsidTr="004B19F9">
        <w:trPr>
          <w:jc w:val="center"/>
        </w:trPr>
        <w:tc>
          <w:tcPr>
            <w:tcW w:w="2088" w:type="dxa"/>
            <w:vAlign w:val="center"/>
          </w:tcPr>
          <w:p w14:paraId="46A5E777" w14:textId="221F80E8" w:rsidR="00A8715C" w:rsidRPr="00F167EA" w:rsidRDefault="00A8715C" w:rsidP="00FA5B41">
            <w:pPr>
              <w:pStyle w:val="Szvegtrzs"/>
              <w:jc w:val="center"/>
              <w:rPr>
                <w:rFonts w:cs="Times New Roman"/>
                <w:sz w:val="20"/>
                <w:szCs w:val="20"/>
              </w:rPr>
            </w:pPr>
            <w:r>
              <w:rPr>
                <w:rFonts w:cs="Times New Roman"/>
                <w:sz w:val="20"/>
                <w:szCs w:val="20"/>
              </w:rPr>
              <w:t xml:space="preserve">Szóbeli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65AD889C" w14:textId="77777777" w:rsidR="00A8715C" w:rsidRPr="00F167EA" w:rsidRDefault="00A8715C" w:rsidP="00FA5B41">
            <w:pPr>
              <w:pStyle w:val="Szvegtrzs"/>
              <w:jc w:val="center"/>
              <w:rPr>
                <w:rFonts w:cs="Times New Roman"/>
                <w:sz w:val="20"/>
                <w:szCs w:val="20"/>
              </w:rPr>
            </w:pPr>
          </w:p>
        </w:tc>
        <w:tc>
          <w:tcPr>
            <w:tcW w:w="743" w:type="dxa"/>
            <w:vAlign w:val="center"/>
          </w:tcPr>
          <w:p w14:paraId="4D5EB458" w14:textId="77777777" w:rsidR="00A8715C" w:rsidRPr="00F167EA" w:rsidRDefault="00A8715C" w:rsidP="00FA5B41">
            <w:pPr>
              <w:pStyle w:val="Szvegtrzs"/>
              <w:jc w:val="center"/>
              <w:rPr>
                <w:rFonts w:cs="Times New Roman"/>
                <w:sz w:val="20"/>
                <w:szCs w:val="20"/>
              </w:rPr>
            </w:pPr>
          </w:p>
        </w:tc>
        <w:tc>
          <w:tcPr>
            <w:tcW w:w="916" w:type="dxa"/>
            <w:vAlign w:val="center"/>
          </w:tcPr>
          <w:p w14:paraId="45396E7B" w14:textId="77777777" w:rsidR="00A8715C" w:rsidRPr="00F167EA" w:rsidRDefault="00A8715C" w:rsidP="00FA5B41">
            <w:pPr>
              <w:pStyle w:val="Szvegtrzs"/>
              <w:jc w:val="center"/>
              <w:rPr>
                <w:rFonts w:cs="Times New Roman"/>
                <w:sz w:val="20"/>
                <w:szCs w:val="20"/>
              </w:rPr>
            </w:pPr>
          </w:p>
        </w:tc>
        <w:tc>
          <w:tcPr>
            <w:tcW w:w="863" w:type="dxa"/>
            <w:vAlign w:val="center"/>
          </w:tcPr>
          <w:p w14:paraId="47504EB5" w14:textId="77777777" w:rsidR="00A8715C" w:rsidRPr="00F167EA" w:rsidRDefault="00A8715C" w:rsidP="00FA5B41">
            <w:pPr>
              <w:pStyle w:val="Szvegtrzs"/>
              <w:jc w:val="center"/>
              <w:rPr>
                <w:rFonts w:cs="Times New Roman"/>
                <w:sz w:val="20"/>
                <w:szCs w:val="20"/>
              </w:rPr>
            </w:pPr>
          </w:p>
        </w:tc>
        <w:tc>
          <w:tcPr>
            <w:tcW w:w="850" w:type="dxa"/>
            <w:vAlign w:val="center"/>
          </w:tcPr>
          <w:p w14:paraId="6EE8506A" w14:textId="77777777" w:rsidR="00A8715C" w:rsidRPr="00F167EA" w:rsidRDefault="00A8715C" w:rsidP="00FA5B41">
            <w:pPr>
              <w:pStyle w:val="Szvegtrzs"/>
              <w:jc w:val="center"/>
              <w:rPr>
                <w:rFonts w:cs="Times New Roman"/>
                <w:sz w:val="20"/>
                <w:szCs w:val="20"/>
              </w:rPr>
            </w:pPr>
          </w:p>
        </w:tc>
        <w:tc>
          <w:tcPr>
            <w:tcW w:w="1276" w:type="dxa"/>
            <w:vAlign w:val="center"/>
          </w:tcPr>
          <w:p w14:paraId="6161EA77" w14:textId="77777777" w:rsidR="00A8715C" w:rsidRPr="00F167EA" w:rsidRDefault="00A8715C" w:rsidP="00FA5B41">
            <w:pPr>
              <w:pStyle w:val="Szvegtrzs"/>
              <w:jc w:val="center"/>
              <w:rPr>
                <w:rFonts w:cs="Times New Roman"/>
                <w:sz w:val="20"/>
                <w:szCs w:val="20"/>
              </w:rPr>
            </w:pPr>
          </w:p>
        </w:tc>
      </w:tr>
      <w:tr w:rsidR="00D97E34" w:rsidRPr="00F167EA" w14:paraId="12974140" w14:textId="77777777" w:rsidTr="004B19F9">
        <w:trPr>
          <w:jc w:val="center"/>
        </w:trPr>
        <w:tc>
          <w:tcPr>
            <w:tcW w:w="2088" w:type="dxa"/>
            <w:vAlign w:val="center"/>
          </w:tcPr>
          <w:p w14:paraId="5D77DBAB" w14:textId="421CEAC8" w:rsidR="00A8715C" w:rsidRPr="00F167EA" w:rsidRDefault="00A8715C" w:rsidP="00FA5B41">
            <w:pPr>
              <w:pStyle w:val="Szvegtrzs"/>
              <w:jc w:val="center"/>
              <w:rPr>
                <w:rFonts w:cs="Times New Roman"/>
                <w:sz w:val="20"/>
                <w:szCs w:val="20"/>
              </w:rPr>
            </w:pPr>
            <w:r>
              <w:rPr>
                <w:rFonts w:cs="Times New Roman"/>
                <w:sz w:val="20"/>
                <w:szCs w:val="20"/>
              </w:rPr>
              <w:t xml:space="preserve">Írásbeli </w:t>
            </w:r>
            <w:r w:rsidR="00D97E34" w:rsidRPr="00D97E34">
              <w:rPr>
                <w:rFonts w:cs="Times New Roman"/>
                <w:sz w:val="20"/>
                <w:szCs w:val="20"/>
              </w:rPr>
              <w:t>megrovás</w:t>
            </w:r>
          </w:p>
        </w:tc>
        <w:tc>
          <w:tcPr>
            <w:tcW w:w="1481" w:type="dxa"/>
            <w:tcBorders>
              <w:tl2br w:val="single" w:sz="4" w:space="0" w:color="auto"/>
              <w:tr2bl w:val="single" w:sz="4" w:space="0" w:color="auto"/>
            </w:tcBorders>
            <w:vAlign w:val="center"/>
          </w:tcPr>
          <w:p w14:paraId="5A331CBD" w14:textId="77777777" w:rsidR="00A8715C" w:rsidRPr="00F167EA" w:rsidRDefault="00A8715C" w:rsidP="00FA5B41">
            <w:pPr>
              <w:pStyle w:val="Szvegtrzs"/>
              <w:jc w:val="center"/>
              <w:rPr>
                <w:rFonts w:cs="Times New Roman"/>
                <w:sz w:val="20"/>
                <w:szCs w:val="20"/>
              </w:rPr>
            </w:pPr>
          </w:p>
        </w:tc>
        <w:tc>
          <w:tcPr>
            <w:tcW w:w="743" w:type="dxa"/>
            <w:vAlign w:val="center"/>
          </w:tcPr>
          <w:p w14:paraId="75E274E5" w14:textId="77777777" w:rsidR="00A8715C" w:rsidRPr="00F167EA" w:rsidRDefault="00A8715C" w:rsidP="00FA5B41">
            <w:pPr>
              <w:pStyle w:val="Szvegtrzs"/>
              <w:jc w:val="center"/>
              <w:rPr>
                <w:rFonts w:cs="Times New Roman"/>
                <w:sz w:val="20"/>
                <w:szCs w:val="20"/>
              </w:rPr>
            </w:pPr>
          </w:p>
        </w:tc>
        <w:tc>
          <w:tcPr>
            <w:tcW w:w="916" w:type="dxa"/>
            <w:vAlign w:val="center"/>
          </w:tcPr>
          <w:p w14:paraId="0BAB6729" w14:textId="77777777" w:rsidR="00A8715C" w:rsidRPr="00F167EA" w:rsidRDefault="00A8715C" w:rsidP="00FA5B41">
            <w:pPr>
              <w:pStyle w:val="Szvegtrzs"/>
              <w:jc w:val="center"/>
              <w:rPr>
                <w:rFonts w:cs="Times New Roman"/>
                <w:sz w:val="20"/>
                <w:szCs w:val="20"/>
              </w:rPr>
            </w:pPr>
          </w:p>
        </w:tc>
        <w:tc>
          <w:tcPr>
            <w:tcW w:w="863" w:type="dxa"/>
            <w:vAlign w:val="center"/>
          </w:tcPr>
          <w:p w14:paraId="49A14E03" w14:textId="77777777" w:rsidR="00A8715C" w:rsidRPr="00F167EA" w:rsidRDefault="00A8715C" w:rsidP="00FA5B41">
            <w:pPr>
              <w:pStyle w:val="Szvegtrzs"/>
              <w:jc w:val="center"/>
              <w:rPr>
                <w:rFonts w:cs="Times New Roman"/>
                <w:sz w:val="20"/>
                <w:szCs w:val="20"/>
              </w:rPr>
            </w:pPr>
          </w:p>
        </w:tc>
        <w:tc>
          <w:tcPr>
            <w:tcW w:w="850" w:type="dxa"/>
            <w:vAlign w:val="center"/>
          </w:tcPr>
          <w:p w14:paraId="4C3A92D2" w14:textId="77777777" w:rsidR="00A8715C" w:rsidRPr="00F167EA" w:rsidRDefault="00A8715C" w:rsidP="00FA5B41">
            <w:pPr>
              <w:pStyle w:val="Szvegtrzs"/>
              <w:jc w:val="center"/>
              <w:rPr>
                <w:rFonts w:cs="Times New Roman"/>
                <w:sz w:val="20"/>
                <w:szCs w:val="20"/>
              </w:rPr>
            </w:pPr>
          </w:p>
        </w:tc>
        <w:tc>
          <w:tcPr>
            <w:tcW w:w="1276" w:type="dxa"/>
            <w:vAlign w:val="center"/>
          </w:tcPr>
          <w:p w14:paraId="7E1F51EF" w14:textId="77777777" w:rsidR="00A8715C" w:rsidRPr="00F167EA" w:rsidRDefault="00A8715C" w:rsidP="00FA5B41">
            <w:pPr>
              <w:pStyle w:val="Szvegtrzs"/>
              <w:jc w:val="center"/>
              <w:rPr>
                <w:rFonts w:cs="Times New Roman"/>
                <w:sz w:val="20"/>
                <w:szCs w:val="20"/>
              </w:rPr>
            </w:pPr>
          </w:p>
        </w:tc>
      </w:tr>
      <w:tr w:rsidR="00D97E34" w:rsidRPr="00F167EA" w14:paraId="52A7A1FB" w14:textId="77777777" w:rsidTr="004B19F9">
        <w:trPr>
          <w:jc w:val="center"/>
        </w:trPr>
        <w:tc>
          <w:tcPr>
            <w:tcW w:w="2088" w:type="dxa"/>
            <w:vAlign w:val="center"/>
          </w:tcPr>
          <w:p w14:paraId="4FAEFECE" w14:textId="68F979F5" w:rsidR="00A8715C" w:rsidRPr="00F167EA" w:rsidRDefault="00D97E34" w:rsidP="00FA5B41">
            <w:pPr>
              <w:pStyle w:val="Szvegtrzs"/>
              <w:jc w:val="center"/>
              <w:rPr>
                <w:rFonts w:cs="Times New Roman"/>
                <w:sz w:val="20"/>
                <w:szCs w:val="20"/>
              </w:rPr>
            </w:pPr>
            <w:r>
              <w:rPr>
                <w:rFonts w:cs="Times New Roman"/>
                <w:sz w:val="20"/>
                <w:szCs w:val="20"/>
              </w:rPr>
              <w:t>Sör a projektvezetőnek</w:t>
            </w:r>
          </w:p>
        </w:tc>
        <w:tc>
          <w:tcPr>
            <w:tcW w:w="1481" w:type="dxa"/>
            <w:tcBorders>
              <w:tl2br w:val="single" w:sz="4" w:space="0" w:color="auto"/>
              <w:tr2bl w:val="single" w:sz="4" w:space="0" w:color="auto"/>
            </w:tcBorders>
            <w:vAlign w:val="center"/>
          </w:tcPr>
          <w:p w14:paraId="0771F46A" w14:textId="77777777" w:rsidR="00A8715C" w:rsidRPr="00F167EA" w:rsidRDefault="00A8715C" w:rsidP="00FA5B41">
            <w:pPr>
              <w:pStyle w:val="Szvegtrzs"/>
              <w:jc w:val="center"/>
              <w:rPr>
                <w:rFonts w:cs="Times New Roman"/>
                <w:sz w:val="20"/>
                <w:szCs w:val="20"/>
              </w:rPr>
            </w:pPr>
          </w:p>
        </w:tc>
        <w:tc>
          <w:tcPr>
            <w:tcW w:w="743" w:type="dxa"/>
            <w:vAlign w:val="center"/>
          </w:tcPr>
          <w:p w14:paraId="39BA363D" w14:textId="77777777" w:rsidR="00A8715C" w:rsidRPr="00F167EA" w:rsidRDefault="00A8715C" w:rsidP="00FA5B41">
            <w:pPr>
              <w:pStyle w:val="Szvegtrzs"/>
              <w:jc w:val="center"/>
              <w:rPr>
                <w:rFonts w:cs="Times New Roman"/>
                <w:sz w:val="20"/>
                <w:szCs w:val="20"/>
              </w:rPr>
            </w:pPr>
          </w:p>
        </w:tc>
        <w:tc>
          <w:tcPr>
            <w:tcW w:w="916" w:type="dxa"/>
            <w:vAlign w:val="center"/>
          </w:tcPr>
          <w:p w14:paraId="37BF90B0" w14:textId="77777777" w:rsidR="00A8715C" w:rsidRPr="00F167EA" w:rsidRDefault="00A8715C" w:rsidP="00FA5B41">
            <w:pPr>
              <w:pStyle w:val="Szvegtrzs"/>
              <w:jc w:val="center"/>
              <w:rPr>
                <w:rFonts w:cs="Times New Roman"/>
                <w:sz w:val="20"/>
                <w:szCs w:val="20"/>
              </w:rPr>
            </w:pPr>
          </w:p>
        </w:tc>
        <w:tc>
          <w:tcPr>
            <w:tcW w:w="863" w:type="dxa"/>
            <w:vAlign w:val="center"/>
          </w:tcPr>
          <w:p w14:paraId="4B1E7133" w14:textId="77777777" w:rsidR="00A8715C" w:rsidRPr="00F167EA" w:rsidRDefault="00A8715C" w:rsidP="00FA5B41">
            <w:pPr>
              <w:pStyle w:val="Szvegtrzs"/>
              <w:jc w:val="center"/>
              <w:rPr>
                <w:rFonts w:cs="Times New Roman"/>
                <w:sz w:val="20"/>
                <w:szCs w:val="20"/>
              </w:rPr>
            </w:pPr>
          </w:p>
        </w:tc>
        <w:tc>
          <w:tcPr>
            <w:tcW w:w="850" w:type="dxa"/>
            <w:vAlign w:val="center"/>
          </w:tcPr>
          <w:p w14:paraId="69E99362" w14:textId="77777777" w:rsidR="00A8715C" w:rsidRPr="00F167EA" w:rsidRDefault="00A8715C" w:rsidP="00FA5B41">
            <w:pPr>
              <w:pStyle w:val="Szvegtrzs"/>
              <w:jc w:val="center"/>
              <w:rPr>
                <w:rFonts w:cs="Times New Roman"/>
                <w:sz w:val="20"/>
                <w:szCs w:val="20"/>
              </w:rPr>
            </w:pPr>
          </w:p>
        </w:tc>
        <w:tc>
          <w:tcPr>
            <w:tcW w:w="1276" w:type="dxa"/>
            <w:vAlign w:val="center"/>
          </w:tcPr>
          <w:p w14:paraId="40C7F8FC" w14:textId="77777777" w:rsidR="00A8715C" w:rsidRPr="00F167EA" w:rsidRDefault="00A8715C" w:rsidP="00FA5B41">
            <w:pPr>
              <w:pStyle w:val="Szvegtrzs"/>
              <w:jc w:val="center"/>
              <w:rPr>
                <w:rFonts w:cs="Times New Roman"/>
                <w:sz w:val="20"/>
                <w:szCs w:val="20"/>
              </w:rPr>
            </w:pPr>
          </w:p>
        </w:tc>
      </w:tr>
      <w:tr w:rsidR="00D97E34" w:rsidRPr="00F167EA" w14:paraId="50FDE20C" w14:textId="77777777" w:rsidTr="004B19F9">
        <w:trPr>
          <w:jc w:val="center"/>
        </w:trPr>
        <w:tc>
          <w:tcPr>
            <w:tcW w:w="2088" w:type="dxa"/>
            <w:vAlign w:val="center"/>
          </w:tcPr>
          <w:p w14:paraId="03FDEA23" w14:textId="47D4586F" w:rsidR="00A8715C" w:rsidRPr="00F167EA" w:rsidRDefault="00A8715C" w:rsidP="00FA5B41">
            <w:pPr>
              <w:pStyle w:val="Szvegtrzs"/>
              <w:jc w:val="center"/>
              <w:rPr>
                <w:rFonts w:cs="Times New Roman"/>
                <w:sz w:val="20"/>
                <w:szCs w:val="20"/>
              </w:rPr>
            </w:pPr>
            <w:r>
              <w:rPr>
                <w:rFonts w:cs="Times New Roman"/>
                <w:sz w:val="20"/>
                <w:szCs w:val="20"/>
              </w:rPr>
              <w:t>S</w:t>
            </w:r>
            <w:r w:rsidRPr="00DE0434">
              <w:rPr>
                <w:rFonts w:cs="Times New Roman"/>
                <w:sz w:val="20"/>
                <w:szCs w:val="20"/>
              </w:rPr>
              <w:t>ör</w:t>
            </w:r>
            <w:r w:rsidR="00D97E34">
              <w:rPr>
                <w:rFonts w:cs="Times New Roman"/>
                <w:sz w:val="20"/>
                <w:szCs w:val="20"/>
              </w:rPr>
              <w:t xml:space="preserve"> az összes csapattagnak</w:t>
            </w:r>
          </w:p>
        </w:tc>
        <w:tc>
          <w:tcPr>
            <w:tcW w:w="1481" w:type="dxa"/>
            <w:tcBorders>
              <w:tl2br w:val="single" w:sz="4" w:space="0" w:color="auto"/>
              <w:tr2bl w:val="single" w:sz="4" w:space="0" w:color="auto"/>
            </w:tcBorders>
            <w:vAlign w:val="center"/>
          </w:tcPr>
          <w:p w14:paraId="3F0BECEC" w14:textId="77777777" w:rsidR="00A8715C" w:rsidRPr="00F167EA" w:rsidRDefault="00A8715C" w:rsidP="00FA5B41">
            <w:pPr>
              <w:pStyle w:val="Szvegtrzs"/>
              <w:jc w:val="center"/>
              <w:rPr>
                <w:rFonts w:cs="Times New Roman"/>
                <w:sz w:val="20"/>
                <w:szCs w:val="20"/>
              </w:rPr>
            </w:pPr>
          </w:p>
        </w:tc>
        <w:tc>
          <w:tcPr>
            <w:tcW w:w="743" w:type="dxa"/>
            <w:vAlign w:val="center"/>
          </w:tcPr>
          <w:p w14:paraId="478CFA04" w14:textId="77777777" w:rsidR="00A8715C" w:rsidRPr="00F167EA" w:rsidRDefault="00A8715C" w:rsidP="00FA5B41">
            <w:pPr>
              <w:pStyle w:val="Szvegtrzs"/>
              <w:jc w:val="center"/>
              <w:rPr>
                <w:rFonts w:cs="Times New Roman"/>
                <w:sz w:val="20"/>
                <w:szCs w:val="20"/>
              </w:rPr>
            </w:pPr>
          </w:p>
        </w:tc>
        <w:tc>
          <w:tcPr>
            <w:tcW w:w="916" w:type="dxa"/>
            <w:vAlign w:val="center"/>
          </w:tcPr>
          <w:p w14:paraId="066054F5" w14:textId="77777777" w:rsidR="00A8715C" w:rsidRPr="00F167EA" w:rsidRDefault="00A8715C" w:rsidP="00FA5B41">
            <w:pPr>
              <w:pStyle w:val="Szvegtrzs"/>
              <w:jc w:val="center"/>
              <w:rPr>
                <w:rFonts w:cs="Times New Roman"/>
                <w:sz w:val="20"/>
                <w:szCs w:val="20"/>
              </w:rPr>
            </w:pPr>
          </w:p>
        </w:tc>
        <w:tc>
          <w:tcPr>
            <w:tcW w:w="863" w:type="dxa"/>
            <w:vAlign w:val="center"/>
          </w:tcPr>
          <w:p w14:paraId="38A7E4E4" w14:textId="77777777" w:rsidR="00A8715C" w:rsidRPr="00F167EA" w:rsidRDefault="00A8715C" w:rsidP="00FA5B41">
            <w:pPr>
              <w:pStyle w:val="Szvegtrzs"/>
              <w:jc w:val="center"/>
              <w:rPr>
                <w:rFonts w:cs="Times New Roman"/>
                <w:sz w:val="20"/>
                <w:szCs w:val="20"/>
              </w:rPr>
            </w:pPr>
          </w:p>
        </w:tc>
        <w:tc>
          <w:tcPr>
            <w:tcW w:w="850" w:type="dxa"/>
            <w:vAlign w:val="center"/>
          </w:tcPr>
          <w:p w14:paraId="1C04C6E9" w14:textId="77777777" w:rsidR="00A8715C" w:rsidRPr="00F167EA" w:rsidRDefault="00A8715C" w:rsidP="00FA5B41">
            <w:pPr>
              <w:pStyle w:val="Szvegtrzs"/>
              <w:jc w:val="center"/>
              <w:rPr>
                <w:rFonts w:cs="Times New Roman"/>
                <w:sz w:val="20"/>
                <w:szCs w:val="20"/>
              </w:rPr>
            </w:pPr>
          </w:p>
        </w:tc>
        <w:tc>
          <w:tcPr>
            <w:tcW w:w="1276" w:type="dxa"/>
            <w:vAlign w:val="center"/>
          </w:tcPr>
          <w:p w14:paraId="7E4FA871" w14:textId="77777777" w:rsidR="00A8715C" w:rsidRPr="00F167EA" w:rsidRDefault="00A8715C" w:rsidP="00FA5B41">
            <w:pPr>
              <w:pStyle w:val="Szvegtrzs"/>
              <w:jc w:val="center"/>
              <w:rPr>
                <w:rFonts w:cs="Times New Roman"/>
                <w:sz w:val="20"/>
                <w:szCs w:val="20"/>
              </w:rPr>
            </w:pPr>
          </w:p>
        </w:tc>
      </w:tr>
      <w:tr w:rsidR="00D97E34" w:rsidRPr="00F167EA" w14:paraId="0C491385" w14:textId="77777777" w:rsidTr="004B19F9">
        <w:trPr>
          <w:jc w:val="center"/>
        </w:trPr>
        <w:tc>
          <w:tcPr>
            <w:tcW w:w="2088" w:type="dxa"/>
            <w:vAlign w:val="center"/>
          </w:tcPr>
          <w:p w14:paraId="36D5CEE3" w14:textId="6D55DA07" w:rsidR="00A8715C" w:rsidRPr="00F167EA" w:rsidRDefault="00D97E34" w:rsidP="00FA5B41">
            <w:pPr>
              <w:pStyle w:val="Szvegtrzs"/>
              <w:jc w:val="center"/>
              <w:rPr>
                <w:rFonts w:cs="Times New Roman"/>
                <w:sz w:val="20"/>
                <w:szCs w:val="20"/>
              </w:rPr>
            </w:pPr>
            <w:r>
              <w:rPr>
                <w:rFonts w:cs="Times New Roman"/>
                <w:sz w:val="20"/>
                <w:szCs w:val="20"/>
              </w:rPr>
              <w:t>Mínusz</w:t>
            </w:r>
            <w:r w:rsidR="00A8715C">
              <w:rPr>
                <w:rFonts w:cs="Times New Roman"/>
                <w:sz w:val="20"/>
                <w:szCs w:val="20"/>
              </w:rPr>
              <w:t xml:space="preserve"> pont</w:t>
            </w:r>
          </w:p>
        </w:tc>
        <w:tc>
          <w:tcPr>
            <w:tcW w:w="1481" w:type="dxa"/>
            <w:tcBorders>
              <w:tl2br w:val="single" w:sz="4" w:space="0" w:color="auto"/>
              <w:tr2bl w:val="single" w:sz="4" w:space="0" w:color="auto"/>
            </w:tcBorders>
            <w:vAlign w:val="center"/>
          </w:tcPr>
          <w:p w14:paraId="436E9CDA" w14:textId="77777777" w:rsidR="00A8715C" w:rsidRPr="00F167EA" w:rsidRDefault="00A8715C" w:rsidP="00FA5B41">
            <w:pPr>
              <w:pStyle w:val="Szvegtrzs"/>
              <w:jc w:val="center"/>
              <w:rPr>
                <w:rFonts w:cs="Times New Roman"/>
                <w:sz w:val="20"/>
                <w:szCs w:val="20"/>
              </w:rPr>
            </w:pPr>
          </w:p>
        </w:tc>
        <w:tc>
          <w:tcPr>
            <w:tcW w:w="743" w:type="dxa"/>
            <w:vAlign w:val="center"/>
          </w:tcPr>
          <w:p w14:paraId="05842E7E" w14:textId="77777777" w:rsidR="00A8715C" w:rsidRPr="00F167EA" w:rsidRDefault="00A8715C" w:rsidP="00FA5B41">
            <w:pPr>
              <w:pStyle w:val="Szvegtrzs"/>
              <w:jc w:val="center"/>
              <w:rPr>
                <w:rFonts w:cs="Times New Roman"/>
                <w:sz w:val="20"/>
                <w:szCs w:val="20"/>
              </w:rPr>
            </w:pPr>
          </w:p>
        </w:tc>
        <w:tc>
          <w:tcPr>
            <w:tcW w:w="916" w:type="dxa"/>
            <w:vAlign w:val="center"/>
          </w:tcPr>
          <w:p w14:paraId="3AF83C57" w14:textId="77777777" w:rsidR="00A8715C" w:rsidRPr="00F167EA" w:rsidRDefault="00A8715C" w:rsidP="00FA5B41">
            <w:pPr>
              <w:pStyle w:val="Szvegtrzs"/>
              <w:jc w:val="center"/>
              <w:rPr>
                <w:rFonts w:cs="Times New Roman"/>
                <w:sz w:val="20"/>
                <w:szCs w:val="20"/>
              </w:rPr>
            </w:pPr>
          </w:p>
        </w:tc>
        <w:tc>
          <w:tcPr>
            <w:tcW w:w="863" w:type="dxa"/>
            <w:vAlign w:val="center"/>
          </w:tcPr>
          <w:p w14:paraId="602FA1A8" w14:textId="77777777" w:rsidR="00A8715C" w:rsidRPr="00F167EA" w:rsidRDefault="00A8715C" w:rsidP="00FA5B41">
            <w:pPr>
              <w:pStyle w:val="Szvegtrzs"/>
              <w:jc w:val="center"/>
              <w:rPr>
                <w:rFonts w:cs="Times New Roman"/>
                <w:sz w:val="20"/>
                <w:szCs w:val="20"/>
              </w:rPr>
            </w:pPr>
          </w:p>
        </w:tc>
        <w:tc>
          <w:tcPr>
            <w:tcW w:w="850" w:type="dxa"/>
            <w:vAlign w:val="center"/>
          </w:tcPr>
          <w:p w14:paraId="1E5991E2" w14:textId="77777777" w:rsidR="00A8715C" w:rsidRPr="00F167EA" w:rsidRDefault="00A8715C" w:rsidP="00FA5B41">
            <w:pPr>
              <w:pStyle w:val="Szvegtrzs"/>
              <w:jc w:val="center"/>
              <w:rPr>
                <w:rFonts w:cs="Times New Roman"/>
                <w:sz w:val="20"/>
                <w:szCs w:val="20"/>
              </w:rPr>
            </w:pPr>
          </w:p>
        </w:tc>
        <w:tc>
          <w:tcPr>
            <w:tcW w:w="1276" w:type="dxa"/>
            <w:vAlign w:val="center"/>
          </w:tcPr>
          <w:p w14:paraId="6D3E5B7F" w14:textId="77777777" w:rsidR="00A8715C" w:rsidRPr="00F167EA" w:rsidRDefault="00A8715C" w:rsidP="00FA5B41">
            <w:pPr>
              <w:pStyle w:val="Szvegtrzs"/>
              <w:jc w:val="center"/>
              <w:rPr>
                <w:rFonts w:cs="Times New Roman"/>
                <w:sz w:val="20"/>
                <w:szCs w:val="20"/>
              </w:rPr>
            </w:pPr>
          </w:p>
        </w:tc>
      </w:tr>
      <w:tr w:rsidR="00D97E34" w:rsidRPr="00F167EA" w14:paraId="11290AC3" w14:textId="77777777" w:rsidTr="004B19F9">
        <w:trPr>
          <w:jc w:val="center"/>
        </w:trPr>
        <w:tc>
          <w:tcPr>
            <w:tcW w:w="2088" w:type="dxa"/>
            <w:vAlign w:val="center"/>
          </w:tcPr>
          <w:p w14:paraId="09D19775" w14:textId="6D72D27F" w:rsidR="00D97E34" w:rsidRDefault="00D97E34" w:rsidP="00FA5B41">
            <w:pPr>
              <w:pStyle w:val="Szvegtrzs"/>
              <w:jc w:val="center"/>
              <w:rPr>
                <w:rFonts w:cs="Times New Roman"/>
                <w:sz w:val="20"/>
                <w:szCs w:val="20"/>
              </w:rPr>
            </w:pPr>
            <w:r>
              <w:rPr>
                <w:rFonts w:cs="Times New Roman"/>
                <w:sz w:val="20"/>
                <w:szCs w:val="20"/>
              </w:rPr>
              <w:t>Kizárás a csa</w:t>
            </w:r>
            <w:r w:rsidR="003F2A12">
              <w:rPr>
                <w:rFonts w:cs="Times New Roman"/>
                <w:sz w:val="20"/>
                <w:szCs w:val="20"/>
              </w:rPr>
              <w:t>p</w:t>
            </w:r>
            <w:r>
              <w:rPr>
                <w:rFonts w:cs="Times New Roman"/>
                <w:sz w:val="20"/>
                <w:szCs w:val="20"/>
              </w:rPr>
              <w:t>atból</w:t>
            </w:r>
          </w:p>
        </w:tc>
        <w:tc>
          <w:tcPr>
            <w:tcW w:w="1481" w:type="dxa"/>
            <w:tcBorders>
              <w:tl2br w:val="single" w:sz="4" w:space="0" w:color="auto"/>
              <w:tr2bl w:val="single" w:sz="4" w:space="0" w:color="auto"/>
            </w:tcBorders>
            <w:vAlign w:val="center"/>
          </w:tcPr>
          <w:p w14:paraId="48AC20A5" w14:textId="77777777" w:rsidR="00D97E34" w:rsidRPr="00F167EA" w:rsidRDefault="00D97E34" w:rsidP="00FA5B41">
            <w:pPr>
              <w:pStyle w:val="Szvegtrzs"/>
              <w:jc w:val="center"/>
              <w:rPr>
                <w:rFonts w:cs="Times New Roman"/>
                <w:sz w:val="20"/>
                <w:szCs w:val="20"/>
              </w:rPr>
            </w:pPr>
          </w:p>
        </w:tc>
        <w:tc>
          <w:tcPr>
            <w:tcW w:w="743" w:type="dxa"/>
            <w:vAlign w:val="center"/>
          </w:tcPr>
          <w:p w14:paraId="0E6D3C2D" w14:textId="77777777" w:rsidR="00D97E34" w:rsidRPr="00F167EA" w:rsidRDefault="00D97E34" w:rsidP="00FA5B41">
            <w:pPr>
              <w:pStyle w:val="Szvegtrzs"/>
              <w:jc w:val="center"/>
              <w:rPr>
                <w:rFonts w:cs="Times New Roman"/>
                <w:sz w:val="20"/>
                <w:szCs w:val="20"/>
              </w:rPr>
            </w:pPr>
          </w:p>
        </w:tc>
        <w:tc>
          <w:tcPr>
            <w:tcW w:w="916" w:type="dxa"/>
            <w:vAlign w:val="center"/>
          </w:tcPr>
          <w:p w14:paraId="0FAA42D9" w14:textId="77777777" w:rsidR="00D97E34" w:rsidRPr="00F167EA" w:rsidRDefault="00D97E34" w:rsidP="00FA5B41">
            <w:pPr>
              <w:pStyle w:val="Szvegtrzs"/>
              <w:jc w:val="center"/>
              <w:rPr>
                <w:rFonts w:cs="Times New Roman"/>
                <w:sz w:val="20"/>
                <w:szCs w:val="20"/>
              </w:rPr>
            </w:pPr>
          </w:p>
        </w:tc>
        <w:tc>
          <w:tcPr>
            <w:tcW w:w="863" w:type="dxa"/>
            <w:vAlign w:val="center"/>
          </w:tcPr>
          <w:p w14:paraId="11D330AA" w14:textId="77777777" w:rsidR="00D97E34" w:rsidRPr="00F167EA" w:rsidRDefault="00D97E34" w:rsidP="00FA5B41">
            <w:pPr>
              <w:pStyle w:val="Szvegtrzs"/>
              <w:jc w:val="center"/>
              <w:rPr>
                <w:rFonts w:cs="Times New Roman"/>
                <w:sz w:val="20"/>
                <w:szCs w:val="20"/>
              </w:rPr>
            </w:pPr>
          </w:p>
        </w:tc>
        <w:tc>
          <w:tcPr>
            <w:tcW w:w="850" w:type="dxa"/>
            <w:vAlign w:val="center"/>
          </w:tcPr>
          <w:p w14:paraId="6DFE9537" w14:textId="77777777" w:rsidR="00D97E34" w:rsidRPr="00F167EA" w:rsidRDefault="00D97E34" w:rsidP="00FA5B41">
            <w:pPr>
              <w:pStyle w:val="Szvegtrzs"/>
              <w:jc w:val="center"/>
              <w:rPr>
                <w:rFonts w:cs="Times New Roman"/>
                <w:sz w:val="20"/>
                <w:szCs w:val="20"/>
              </w:rPr>
            </w:pPr>
          </w:p>
        </w:tc>
        <w:tc>
          <w:tcPr>
            <w:tcW w:w="1276" w:type="dxa"/>
            <w:vAlign w:val="center"/>
          </w:tcPr>
          <w:p w14:paraId="5AAF464E" w14:textId="77777777" w:rsidR="00D97E34" w:rsidRPr="00F167EA" w:rsidRDefault="00D97E34" w:rsidP="00FA5B41">
            <w:pPr>
              <w:pStyle w:val="Szvegtrzs"/>
              <w:jc w:val="center"/>
              <w:rPr>
                <w:rFonts w:cs="Times New Roman"/>
                <w:sz w:val="20"/>
                <w:szCs w:val="20"/>
              </w:rPr>
            </w:pPr>
          </w:p>
        </w:tc>
      </w:tr>
    </w:tbl>
    <w:p w14:paraId="00A15BD5" w14:textId="77777777" w:rsidR="00C25A6A" w:rsidRDefault="00C25A6A" w:rsidP="00503BEB">
      <w:pPr>
        <w:pStyle w:val="Szvegtrzs"/>
        <w:spacing w:line="360" w:lineRule="auto"/>
        <w:jc w:val="both"/>
      </w:pPr>
    </w:p>
    <w:p w14:paraId="27DA6852" w14:textId="77777777" w:rsidR="000B2812" w:rsidRDefault="000B2812" w:rsidP="00503BEB">
      <w:pPr>
        <w:pStyle w:val="Cmsor2"/>
        <w:ind w:left="788" w:hanging="431"/>
        <w:jc w:val="both"/>
      </w:pPr>
      <w:r>
        <w:t xml:space="preserve">Feladatkörök </w:t>
      </w:r>
    </w:p>
    <w:p w14:paraId="00E0E1BE" w14:textId="77777777" w:rsidR="000B2812" w:rsidRDefault="000B2812" w:rsidP="00017922">
      <w:pPr>
        <w:pStyle w:val="Szvegtrzs"/>
        <w:spacing w:line="360" w:lineRule="auto"/>
        <w:jc w:val="both"/>
      </w:pPr>
      <w:r>
        <w:t xml:space="preserve">A tagok az alábbi feladatköröket töltik be: </w:t>
      </w:r>
    </w:p>
    <w:p w14:paraId="4E40E23B" w14:textId="77777777" w:rsidR="000B2812" w:rsidRDefault="000B2812" w:rsidP="00B2368E">
      <w:pPr>
        <w:pStyle w:val="Szvegtrzs"/>
        <w:numPr>
          <w:ilvl w:val="0"/>
          <w:numId w:val="9"/>
        </w:numPr>
        <w:spacing w:after="0" w:line="360" w:lineRule="auto"/>
        <w:jc w:val="both"/>
      </w:pPr>
      <w:r>
        <w:t xml:space="preserve">Projektvezető </w:t>
      </w:r>
    </w:p>
    <w:p w14:paraId="2A33D1B8" w14:textId="77777777" w:rsidR="000B2812" w:rsidRDefault="000B2812" w:rsidP="00B2368E">
      <w:pPr>
        <w:pStyle w:val="Szvegtrzs"/>
        <w:numPr>
          <w:ilvl w:val="0"/>
          <w:numId w:val="9"/>
        </w:numPr>
        <w:spacing w:after="0" w:line="360" w:lineRule="auto"/>
        <w:jc w:val="both"/>
      </w:pPr>
      <w:r>
        <w:t xml:space="preserve">Projektvezető-helyettes </w:t>
      </w:r>
    </w:p>
    <w:p w14:paraId="21014E72" w14:textId="77777777" w:rsidR="000B2812" w:rsidRDefault="000B2812" w:rsidP="00B2368E">
      <w:pPr>
        <w:pStyle w:val="Szvegtrzs"/>
        <w:numPr>
          <w:ilvl w:val="0"/>
          <w:numId w:val="9"/>
        </w:numPr>
        <w:spacing w:after="0" w:line="360" w:lineRule="auto"/>
        <w:jc w:val="both"/>
      </w:pPr>
      <w:r>
        <w:t xml:space="preserve">Titkár </w:t>
      </w:r>
    </w:p>
    <w:p w14:paraId="4A2B33A5" w14:textId="77777777" w:rsidR="000B2812" w:rsidRDefault="000B2812" w:rsidP="00B2368E">
      <w:pPr>
        <w:pStyle w:val="Szvegtrzs"/>
        <w:numPr>
          <w:ilvl w:val="0"/>
          <w:numId w:val="9"/>
        </w:numPr>
        <w:spacing w:after="0" w:line="360" w:lineRule="auto"/>
        <w:jc w:val="both"/>
      </w:pPr>
      <w:r>
        <w:t xml:space="preserve">Programozó </w:t>
      </w:r>
    </w:p>
    <w:p w14:paraId="76691EAC" w14:textId="77777777" w:rsidR="000B2812" w:rsidRDefault="000B2812" w:rsidP="00B2368E">
      <w:pPr>
        <w:pStyle w:val="Szvegtrzs"/>
        <w:numPr>
          <w:ilvl w:val="0"/>
          <w:numId w:val="9"/>
        </w:numPr>
        <w:spacing w:after="0" w:line="360" w:lineRule="auto"/>
        <w:jc w:val="both"/>
      </w:pPr>
      <w:r>
        <w:t xml:space="preserve">Adatbáziskezelő </w:t>
      </w:r>
    </w:p>
    <w:p w14:paraId="39CAB59B" w14:textId="77777777" w:rsidR="000B2812" w:rsidRDefault="000B2812" w:rsidP="00B2368E">
      <w:pPr>
        <w:pStyle w:val="Szvegtrzs"/>
        <w:numPr>
          <w:ilvl w:val="0"/>
          <w:numId w:val="9"/>
        </w:numPr>
        <w:spacing w:after="0" w:line="360" w:lineRule="auto"/>
        <w:jc w:val="both"/>
      </w:pPr>
      <w:r>
        <w:t xml:space="preserve">Grafikus </w:t>
      </w:r>
    </w:p>
    <w:p w14:paraId="30A5BE5F" w14:textId="77777777" w:rsidR="000B2812" w:rsidRDefault="000B2812" w:rsidP="00017922">
      <w:pPr>
        <w:pStyle w:val="Szvegtrzs"/>
        <w:spacing w:line="360" w:lineRule="auto"/>
        <w:jc w:val="both"/>
      </w:pPr>
      <w:r>
        <w:t xml:space="preserve">A feladatköröket a csapat egy közös megbeszélés során alakította ki a tantárggyal kapcsolatos addigi ismereteik és a projekt kapcsán várhatóan felmerülő feladatok alapján. </w:t>
      </w:r>
    </w:p>
    <w:p w14:paraId="482236F3" w14:textId="77777777" w:rsidR="000B2812" w:rsidRDefault="000B2812" w:rsidP="00503BEB">
      <w:pPr>
        <w:pStyle w:val="Cmsor2"/>
        <w:ind w:left="788" w:hanging="431"/>
        <w:jc w:val="both"/>
      </w:pPr>
      <w:r>
        <w:t xml:space="preserve">Kompetencia mátrix </w:t>
      </w:r>
    </w:p>
    <w:p w14:paraId="63A2D7B3" w14:textId="77777777" w:rsidR="000B2812" w:rsidRDefault="000B2812" w:rsidP="00017922">
      <w:pPr>
        <w:pStyle w:val="Szvegtrzs"/>
        <w:spacing w:line="360" w:lineRule="auto"/>
        <w:jc w:val="both"/>
      </w:pPr>
      <w:r>
        <w:t xml:space="preserve">A kompetencia mátrix alapvető tulajdonságokat, képességeket tartalmaz, amelyekre valószínűsíthetően szüksége lesz a csapatnak a projekt során. Minden csapattag esetében leolvasható, hogy rendelkezik-e az adott kompetenciával. A kompetencia meglétét az ’X’ karakterek jelölik. </w:t>
      </w:r>
    </w:p>
    <w:p w14:paraId="7939DC8B" w14:textId="60B1E08C" w:rsidR="000B2812" w:rsidRPr="00CD6567" w:rsidRDefault="000B2812" w:rsidP="00E468FF">
      <w:pPr>
        <w:pStyle w:val="Kpalrs"/>
        <w:pageBreakBefore/>
        <w:jc w:val="center"/>
        <w:rPr>
          <w:rFonts w:ascii="Times New Roman" w:hAnsi="Times New Roman" w:cs="Times New Roman"/>
          <w:b/>
          <w:bCs/>
          <w:i w:val="0"/>
          <w:iCs w:val="0"/>
          <w:noProof/>
        </w:rPr>
      </w:pPr>
      <w:r w:rsidRPr="00CD6567">
        <w:rPr>
          <w:rFonts w:ascii="Times New Roman" w:hAnsi="Times New Roman" w:cs="Times New Roman"/>
          <w:b/>
          <w:bCs/>
          <w:i w:val="0"/>
          <w:iCs w:val="0"/>
          <w:noProof/>
        </w:rPr>
        <w:lastRenderedPageBreak/>
        <w:fldChar w:fldCharType="begin"/>
      </w:r>
      <w:r w:rsidRPr="00CD6567">
        <w:rPr>
          <w:rFonts w:ascii="Times New Roman" w:hAnsi="Times New Roman" w:cs="Times New Roman"/>
          <w:b/>
          <w:bCs/>
          <w:i w:val="0"/>
          <w:iCs w:val="0"/>
          <w:noProof/>
        </w:rPr>
        <w:instrText xml:space="preserve"> SEQ táblázat \* ARABIC </w:instrText>
      </w:r>
      <w:r w:rsidRPr="00CD6567">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3</w:t>
      </w:r>
      <w:r w:rsidRPr="00CD6567">
        <w:rPr>
          <w:rFonts w:ascii="Times New Roman" w:hAnsi="Times New Roman" w:cs="Times New Roman"/>
          <w:b/>
          <w:bCs/>
          <w:i w:val="0"/>
          <w:iCs w:val="0"/>
          <w:noProof/>
        </w:rPr>
        <w:fldChar w:fldCharType="end"/>
      </w:r>
      <w:r w:rsidRPr="00CD656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CD6567">
        <w:rPr>
          <w:rFonts w:ascii="Times New Roman" w:hAnsi="Times New Roman" w:cs="Times New Roman"/>
          <w:b/>
          <w:bCs/>
          <w:i w:val="0"/>
          <w:iCs w:val="0"/>
          <w:noProof/>
        </w:rPr>
        <w:t xml:space="preserve"> Kompetencia mátrix a személyekkel</w:t>
      </w:r>
    </w:p>
    <w:tbl>
      <w:tblPr>
        <w:tblStyle w:val="Rcsostblzat"/>
        <w:tblW w:w="0" w:type="auto"/>
        <w:jc w:val="center"/>
        <w:tblLook w:val="04A0" w:firstRow="1" w:lastRow="0" w:firstColumn="1" w:lastColumn="0" w:noHBand="0" w:noVBand="1"/>
      </w:tblPr>
      <w:tblGrid>
        <w:gridCol w:w="916"/>
        <w:gridCol w:w="549"/>
        <w:gridCol w:w="549"/>
        <w:gridCol w:w="549"/>
        <w:gridCol w:w="549"/>
        <w:gridCol w:w="551"/>
        <w:gridCol w:w="551"/>
        <w:gridCol w:w="551"/>
        <w:gridCol w:w="551"/>
        <w:gridCol w:w="551"/>
        <w:gridCol w:w="578"/>
        <w:gridCol w:w="576"/>
        <w:gridCol w:w="578"/>
        <w:gridCol w:w="578"/>
        <w:gridCol w:w="578"/>
      </w:tblGrid>
      <w:tr w:rsidR="000B2812" w:rsidRPr="002804BA" w14:paraId="0A609A2A" w14:textId="77777777" w:rsidTr="00CF0947">
        <w:trPr>
          <w:jc w:val="center"/>
        </w:trPr>
        <w:tc>
          <w:tcPr>
            <w:tcW w:w="916" w:type="dxa"/>
            <w:vAlign w:val="center"/>
          </w:tcPr>
          <w:p w14:paraId="3BCEBDA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Név</w:t>
            </w:r>
          </w:p>
        </w:tc>
        <w:tc>
          <w:tcPr>
            <w:tcW w:w="549" w:type="dxa"/>
            <w:vAlign w:val="center"/>
          </w:tcPr>
          <w:p w14:paraId="054D8A28"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w:t>
            </w:r>
          </w:p>
        </w:tc>
        <w:tc>
          <w:tcPr>
            <w:tcW w:w="549" w:type="dxa"/>
            <w:vAlign w:val="center"/>
          </w:tcPr>
          <w:p w14:paraId="0AB9CAA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K2</w:t>
            </w:r>
          </w:p>
        </w:tc>
        <w:tc>
          <w:tcPr>
            <w:tcW w:w="549" w:type="dxa"/>
            <w:vAlign w:val="center"/>
          </w:tcPr>
          <w:p w14:paraId="149FD291"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K3</w:t>
            </w:r>
          </w:p>
        </w:tc>
        <w:tc>
          <w:tcPr>
            <w:tcW w:w="549" w:type="dxa"/>
            <w:vAlign w:val="center"/>
          </w:tcPr>
          <w:p w14:paraId="525DC81C"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K4</w:t>
            </w:r>
          </w:p>
        </w:tc>
        <w:tc>
          <w:tcPr>
            <w:tcW w:w="551" w:type="dxa"/>
            <w:vAlign w:val="center"/>
          </w:tcPr>
          <w:p w14:paraId="72D2C64A"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K5</w:t>
            </w:r>
          </w:p>
        </w:tc>
        <w:tc>
          <w:tcPr>
            <w:tcW w:w="551" w:type="dxa"/>
            <w:vAlign w:val="center"/>
          </w:tcPr>
          <w:p w14:paraId="1B0E093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K6</w:t>
            </w:r>
          </w:p>
        </w:tc>
        <w:tc>
          <w:tcPr>
            <w:tcW w:w="551" w:type="dxa"/>
            <w:vAlign w:val="center"/>
          </w:tcPr>
          <w:p w14:paraId="048407B4"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K7</w:t>
            </w:r>
          </w:p>
        </w:tc>
        <w:tc>
          <w:tcPr>
            <w:tcW w:w="551" w:type="dxa"/>
            <w:vAlign w:val="center"/>
          </w:tcPr>
          <w:p w14:paraId="582848E0"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K8</w:t>
            </w:r>
          </w:p>
        </w:tc>
        <w:tc>
          <w:tcPr>
            <w:tcW w:w="551" w:type="dxa"/>
            <w:vAlign w:val="center"/>
          </w:tcPr>
          <w:p w14:paraId="1C8093F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K9</w:t>
            </w:r>
          </w:p>
        </w:tc>
        <w:tc>
          <w:tcPr>
            <w:tcW w:w="578" w:type="dxa"/>
            <w:vAlign w:val="center"/>
          </w:tcPr>
          <w:p w14:paraId="0BB9355D"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K10</w:t>
            </w:r>
          </w:p>
        </w:tc>
        <w:tc>
          <w:tcPr>
            <w:tcW w:w="576" w:type="dxa"/>
            <w:vAlign w:val="center"/>
          </w:tcPr>
          <w:p w14:paraId="5B40E0F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K11</w:t>
            </w:r>
          </w:p>
        </w:tc>
        <w:tc>
          <w:tcPr>
            <w:tcW w:w="578" w:type="dxa"/>
            <w:vAlign w:val="center"/>
          </w:tcPr>
          <w:p w14:paraId="630335B3"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K12</w:t>
            </w:r>
          </w:p>
        </w:tc>
        <w:tc>
          <w:tcPr>
            <w:tcW w:w="578" w:type="dxa"/>
            <w:vAlign w:val="center"/>
          </w:tcPr>
          <w:p w14:paraId="0D30094B"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K13</w:t>
            </w:r>
          </w:p>
        </w:tc>
        <w:tc>
          <w:tcPr>
            <w:tcW w:w="578" w:type="dxa"/>
            <w:vAlign w:val="center"/>
          </w:tcPr>
          <w:p w14:paraId="06E13FFE" w14:textId="77777777" w:rsidR="000B2812" w:rsidRPr="002804BA" w:rsidRDefault="000B2812" w:rsidP="00CF0947">
            <w:pPr>
              <w:pStyle w:val="Szvegtrzs"/>
              <w:jc w:val="center"/>
              <w:rPr>
                <w:rFonts w:cs="Times New Roman"/>
                <w:sz w:val="20"/>
                <w:szCs w:val="20"/>
              </w:rPr>
            </w:pPr>
            <w:r w:rsidRPr="002804BA">
              <w:rPr>
                <w:rFonts w:cs="Times New Roman"/>
                <w:sz w:val="20"/>
                <w:szCs w:val="20"/>
              </w:rPr>
              <w:t>K14</w:t>
            </w:r>
          </w:p>
        </w:tc>
      </w:tr>
      <w:tr w:rsidR="000B2812" w:rsidRPr="002804BA" w14:paraId="50185772" w14:textId="77777777" w:rsidTr="00CF0947">
        <w:trPr>
          <w:jc w:val="center"/>
        </w:trPr>
        <w:tc>
          <w:tcPr>
            <w:tcW w:w="916" w:type="dxa"/>
            <w:vAlign w:val="center"/>
          </w:tcPr>
          <w:p w14:paraId="3706FB26" w14:textId="77777777" w:rsidR="000B2812" w:rsidRPr="002804BA" w:rsidRDefault="000B2812" w:rsidP="00CF0947">
            <w:pPr>
              <w:pStyle w:val="Szvegtrzs"/>
              <w:jc w:val="center"/>
              <w:rPr>
                <w:rFonts w:cs="Times New Roman"/>
                <w:sz w:val="20"/>
                <w:szCs w:val="20"/>
              </w:rPr>
            </w:pPr>
            <w:r w:rsidRPr="002804BA">
              <w:rPr>
                <w:rFonts w:cs="Times New Roman"/>
                <w:sz w:val="20"/>
                <w:szCs w:val="20"/>
              </w:rPr>
              <w:t>Adorján András Bálint</w:t>
            </w:r>
          </w:p>
        </w:tc>
        <w:tc>
          <w:tcPr>
            <w:tcW w:w="549" w:type="dxa"/>
            <w:vAlign w:val="center"/>
          </w:tcPr>
          <w:p w14:paraId="21DDBBF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281DB4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AC65B7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06AF6C7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2E1370D" w14:textId="77777777" w:rsidR="000B2812" w:rsidRPr="002804BA" w:rsidRDefault="000B2812" w:rsidP="00CF0947">
            <w:pPr>
              <w:pStyle w:val="Szvegtrzs"/>
              <w:jc w:val="center"/>
              <w:rPr>
                <w:rFonts w:cs="Times New Roman"/>
                <w:sz w:val="20"/>
                <w:szCs w:val="20"/>
              </w:rPr>
            </w:pPr>
          </w:p>
        </w:tc>
        <w:tc>
          <w:tcPr>
            <w:tcW w:w="551" w:type="dxa"/>
            <w:vAlign w:val="center"/>
          </w:tcPr>
          <w:p w14:paraId="6509A01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D4ED52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1453908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4DD86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17FCFC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3F53B9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A04F3EA" w14:textId="77777777" w:rsidR="000B2812" w:rsidRPr="002804BA" w:rsidRDefault="000B2812" w:rsidP="00CF0947">
            <w:pPr>
              <w:pStyle w:val="Szvegtrzs"/>
              <w:jc w:val="center"/>
              <w:rPr>
                <w:rFonts w:cs="Times New Roman"/>
                <w:sz w:val="20"/>
                <w:szCs w:val="20"/>
              </w:rPr>
            </w:pPr>
          </w:p>
        </w:tc>
        <w:tc>
          <w:tcPr>
            <w:tcW w:w="578" w:type="dxa"/>
            <w:vAlign w:val="center"/>
          </w:tcPr>
          <w:p w14:paraId="7B0E01B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365B687"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56AB74D" w14:textId="77777777" w:rsidTr="00CF0947">
        <w:trPr>
          <w:jc w:val="center"/>
        </w:trPr>
        <w:tc>
          <w:tcPr>
            <w:tcW w:w="916" w:type="dxa"/>
            <w:vAlign w:val="center"/>
          </w:tcPr>
          <w:p w14:paraId="50DF9AA9" w14:textId="77777777" w:rsidR="000B2812" w:rsidRPr="002804BA" w:rsidRDefault="000B2812" w:rsidP="00CF0947">
            <w:pPr>
              <w:pStyle w:val="Szvegtrzs"/>
              <w:jc w:val="center"/>
              <w:rPr>
                <w:rFonts w:cs="Times New Roman"/>
                <w:sz w:val="20"/>
                <w:szCs w:val="20"/>
              </w:rPr>
            </w:pPr>
            <w:r w:rsidRPr="002804BA">
              <w:rPr>
                <w:rFonts w:cs="Times New Roman"/>
                <w:sz w:val="20"/>
                <w:szCs w:val="20"/>
              </w:rPr>
              <w:t>Bálint Ábel</w:t>
            </w:r>
          </w:p>
        </w:tc>
        <w:tc>
          <w:tcPr>
            <w:tcW w:w="549" w:type="dxa"/>
            <w:vAlign w:val="center"/>
          </w:tcPr>
          <w:p w14:paraId="2D3D34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025ACF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0695346" w14:textId="77777777" w:rsidR="000B2812" w:rsidRPr="002804BA" w:rsidRDefault="000B2812" w:rsidP="00CF0947">
            <w:pPr>
              <w:pStyle w:val="Szvegtrzs"/>
              <w:jc w:val="center"/>
              <w:rPr>
                <w:rFonts w:cs="Times New Roman"/>
                <w:sz w:val="20"/>
                <w:szCs w:val="20"/>
              </w:rPr>
            </w:pPr>
          </w:p>
        </w:tc>
        <w:tc>
          <w:tcPr>
            <w:tcW w:w="549" w:type="dxa"/>
            <w:vAlign w:val="center"/>
          </w:tcPr>
          <w:p w14:paraId="43AC929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E7FEBB1" w14:textId="77777777" w:rsidR="000B2812" w:rsidRPr="002804BA" w:rsidRDefault="000B2812" w:rsidP="00CF0947">
            <w:pPr>
              <w:pStyle w:val="Szvegtrzs"/>
              <w:jc w:val="center"/>
              <w:rPr>
                <w:rFonts w:cs="Times New Roman"/>
                <w:sz w:val="20"/>
                <w:szCs w:val="20"/>
              </w:rPr>
            </w:pPr>
          </w:p>
        </w:tc>
        <w:tc>
          <w:tcPr>
            <w:tcW w:w="551" w:type="dxa"/>
            <w:vAlign w:val="center"/>
          </w:tcPr>
          <w:p w14:paraId="1C81BA6C" w14:textId="77777777" w:rsidR="000B2812" w:rsidRPr="002804BA" w:rsidRDefault="000B2812" w:rsidP="00CF0947">
            <w:pPr>
              <w:pStyle w:val="Szvegtrzs"/>
              <w:jc w:val="center"/>
              <w:rPr>
                <w:rFonts w:cs="Times New Roman"/>
                <w:sz w:val="20"/>
                <w:szCs w:val="20"/>
              </w:rPr>
            </w:pPr>
          </w:p>
        </w:tc>
        <w:tc>
          <w:tcPr>
            <w:tcW w:w="551" w:type="dxa"/>
            <w:vAlign w:val="center"/>
          </w:tcPr>
          <w:p w14:paraId="37D981E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E592507" w14:textId="77777777" w:rsidR="000B2812" w:rsidRPr="002804BA" w:rsidRDefault="000B2812" w:rsidP="00CF0947">
            <w:pPr>
              <w:pStyle w:val="Szvegtrzs"/>
              <w:jc w:val="center"/>
              <w:rPr>
                <w:rFonts w:cs="Times New Roman"/>
                <w:sz w:val="20"/>
                <w:szCs w:val="20"/>
              </w:rPr>
            </w:pPr>
          </w:p>
        </w:tc>
        <w:tc>
          <w:tcPr>
            <w:tcW w:w="551" w:type="dxa"/>
            <w:vAlign w:val="center"/>
          </w:tcPr>
          <w:p w14:paraId="2CEE5A8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4F13D6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4725E23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364A9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7B5693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591CCCE" w14:textId="77777777" w:rsidR="000B2812" w:rsidRPr="002804BA" w:rsidRDefault="000B2812" w:rsidP="00CF0947">
            <w:pPr>
              <w:pStyle w:val="Szvegtrzs"/>
              <w:jc w:val="center"/>
              <w:rPr>
                <w:rFonts w:cs="Times New Roman"/>
                <w:sz w:val="20"/>
                <w:szCs w:val="20"/>
              </w:rPr>
            </w:pPr>
          </w:p>
        </w:tc>
      </w:tr>
      <w:tr w:rsidR="000B2812" w:rsidRPr="002804BA" w14:paraId="3A23D8B0" w14:textId="77777777" w:rsidTr="00CF0947">
        <w:trPr>
          <w:jc w:val="center"/>
        </w:trPr>
        <w:tc>
          <w:tcPr>
            <w:tcW w:w="916" w:type="dxa"/>
            <w:vAlign w:val="center"/>
          </w:tcPr>
          <w:p w14:paraId="4A06F53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Hegedüs Róbert</w:t>
            </w:r>
          </w:p>
        </w:tc>
        <w:tc>
          <w:tcPr>
            <w:tcW w:w="549" w:type="dxa"/>
            <w:vAlign w:val="center"/>
          </w:tcPr>
          <w:p w14:paraId="07FA1C9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26BB7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65F3C24A" w14:textId="77777777" w:rsidR="000B2812" w:rsidRPr="002804BA" w:rsidRDefault="000B2812" w:rsidP="00CF0947">
            <w:pPr>
              <w:pStyle w:val="Szvegtrzs"/>
              <w:jc w:val="center"/>
              <w:rPr>
                <w:rFonts w:cs="Times New Roman"/>
                <w:sz w:val="20"/>
                <w:szCs w:val="20"/>
              </w:rPr>
            </w:pPr>
          </w:p>
        </w:tc>
        <w:tc>
          <w:tcPr>
            <w:tcW w:w="549" w:type="dxa"/>
            <w:vAlign w:val="center"/>
          </w:tcPr>
          <w:p w14:paraId="537171D7"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292098" w14:textId="77777777" w:rsidR="000B2812" w:rsidRPr="002804BA" w:rsidRDefault="000B2812" w:rsidP="00CF0947">
            <w:pPr>
              <w:pStyle w:val="Szvegtrzs"/>
              <w:jc w:val="center"/>
              <w:rPr>
                <w:rFonts w:cs="Times New Roman"/>
                <w:sz w:val="20"/>
                <w:szCs w:val="20"/>
              </w:rPr>
            </w:pPr>
          </w:p>
        </w:tc>
        <w:tc>
          <w:tcPr>
            <w:tcW w:w="551" w:type="dxa"/>
            <w:vAlign w:val="center"/>
          </w:tcPr>
          <w:p w14:paraId="3ED438BE" w14:textId="77777777" w:rsidR="000B2812" w:rsidRPr="002804BA" w:rsidRDefault="000B2812" w:rsidP="00CF0947">
            <w:pPr>
              <w:pStyle w:val="Szvegtrzs"/>
              <w:jc w:val="center"/>
              <w:rPr>
                <w:rFonts w:cs="Times New Roman"/>
                <w:sz w:val="20"/>
                <w:szCs w:val="20"/>
              </w:rPr>
            </w:pPr>
          </w:p>
        </w:tc>
        <w:tc>
          <w:tcPr>
            <w:tcW w:w="551" w:type="dxa"/>
            <w:vAlign w:val="center"/>
          </w:tcPr>
          <w:p w14:paraId="6E919C79" w14:textId="77777777" w:rsidR="000B2812" w:rsidRPr="002804BA" w:rsidRDefault="000B2812" w:rsidP="00CF0947">
            <w:pPr>
              <w:pStyle w:val="Szvegtrzs"/>
              <w:jc w:val="center"/>
              <w:rPr>
                <w:rFonts w:cs="Times New Roman"/>
                <w:sz w:val="20"/>
                <w:szCs w:val="20"/>
              </w:rPr>
            </w:pPr>
          </w:p>
        </w:tc>
        <w:tc>
          <w:tcPr>
            <w:tcW w:w="551" w:type="dxa"/>
            <w:vAlign w:val="center"/>
          </w:tcPr>
          <w:p w14:paraId="632CCAC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86C728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372D2B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70B050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CCDE1F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62D8E8" w14:textId="77777777" w:rsidR="000B2812" w:rsidRPr="002804BA" w:rsidRDefault="000B2812" w:rsidP="00CF0947">
            <w:pPr>
              <w:pStyle w:val="Szvegtrzs"/>
              <w:jc w:val="center"/>
              <w:rPr>
                <w:rFonts w:cs="Times New Roman"/>
                <w:sz w:val="20"/>
                <w:szCs w:val="20"/>
              </w:rPr>
            </w:pPr>
          </w:p>
        </w:tc>
        <w:tc>
          <w:tcPr>
            <w:tcW w:w="578" w:type="dxa"/>
            <w:vAlign w:val="center"/>
          </w:tcPr>
          <w:p w14:paraId="7828391C" w14:textId="77777777" w:rsidR="000B2812" w:rsidRPr="002804BA" w:rsidRDefault="000B2812" w:rsidP="00CF0947">
            <w:pPr>
              <w:pStyle w:val="Szvegtrzs"/>
              <w:jc w:val="center"/>
              <w:rPr>
                <w:rFonts w:cs="Times New Roman"/>
                <w:sz w:val="20"/>
                <w:szCs w:val="20"/>
              </w:rPr>
            </w:pPr>
          </w:p>
        </w:tc>
      </w:tr>
      <w:tr w:rsidR="000B2812" w:rsidRPr="002804BA" w14:paraId="2A847ADB" w14:textId="77777777" w:rsidTr="00CF0947">
        <w:trPr>
          <w:jc w:val="center"/>
        </w:trPr>
        <w:tc>
          <w:tcPr>
            <w:tcW w:w="916" w:type="dxa"/>
            <w:vAlign w:val="center"/>
          </w:tcPr>
          <w:p w14:paraId="0C3CB8F9" w14:textId="77777777" w:rsidR="000B2812" w:rsidRPr="002804BA" w:rsidRDefault="000B2812" w:rsidP="00CF0947">
            <w:pPr>
              <w:pStyle w:val="Szvegtrzs"/>
              <w:jc w:val="center"/>
              <w:rPr>
                <w:rFonts w:cs="Times New Roman"/>
                <w:sz w:val="20"/>
                <w:szCs w:val="20"/>
              </w:rPr>
            </w:pPr>
            <w:proofErr w:type="spellStart"/>
            <w:r w:rsidRPr="002804BA">
              <w:rPr>
                <w:rFonts w:cs="Times New Roman"/>
                <w:sz w:val="20"/>
                <w:szCs w:val="20"/>
              </w:rPr>
              <w:t>Jánoki</w:t>
            </w:r>
            <w:proofErr w:type="spellEnd"/>
            <w:r w:rsidRPr="002804BA">
              <w:rPr>
                <w:rFonts w:cs="Times New Roman"/>
                <w:sz w:val="20"/>
                <w:szCs w:val="20"/>
              </w:rPr>
              <w:t xml:space="preserve"> Lilla</w:t>
            </w:r>
          </w:p>
        </w:tc>
        <w:tc>
          <w:tcPr>
            <w:tcW w:w="549" w:type="dxa"/>
            <w:vAlign w:val="center"/>
          </w:tcPr>
          <w:p w14:paraId="1090E4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19CC2A0"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15E33FF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4A19469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6B5C541" w14:textId="77777777" w:rsidR="000B2812" w:rsidRPr="002804BA" w:rsidRDefault="000B2812" w:rsidP="00CF0947">
            <w:pPr>
              <w:pStyle w:val="Szvegtrzs"/>
              <w:jc w:val="center"/>
              <w:rPr>
                <w:rFonts w:cs="Times New Roman"/>
                <w:sz w:val="20"/>
                <w:szCs w:val="20"/>
              </w:rPr>
            </w:pPr>
          </w:p>
        </w:tc>
        <w:tc>
          <w:tcPr>
            <w:tcW w:w="551" w:type="dxa"/>
            <w:vAlign w:val="center"/>
          </w:tcPr>
          <w:p w14:paraId="465D2382" w14:textId="77777777" w:rsidR="000B2812" w:rsidRPr="002804BA" w:rsidRDefault="000B2812" w:rsidP="00CF0947">
            <w:pPr>
              <w:pStyle w:val="Szvegtrzs"/>
              <w:jc w:val="center"/>
              <w:rPr>
                <w:rFonts w:cs="Times New Roman"/>
                <w:sz w:val="20"/>
                <w:szCs w:val="20"/>
              </w:rPr>
            </w:pPr>
          </w:p>
        </w:tc>
        <w:tc>
          <w:tcPr>
            <w:tcW w:w="551" w:type="dxa"/>
            <w:vAlign w:val="center"/>
          </w:tcPr>
          <w:p w14:paraId="7E28045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03BA72B"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B88F88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0B45A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2210C29D"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806C152" w14:textId="77777777" w:rsidR="000B2812" w:rsidRPr="002804BA" w:rsidRDefault="000B2812" w:rsidP="00CF0947">
            <w:pPr>
              <w:pStyle w:val="Szvegtrzs"/>
              <w:jc w:val="center"/>
              <w:rPr>
                <w:rFonts w:cs="Times New Roman"/>
                <w:sz w:val="20"/>
                <w:szCs w:val="20"/>
              </w:rPr>
            </w:pPr>
          </w:p>
        </w:tc>
        <w:tc>
          <w:tcPr>
            <w:tcW w:w="578" w:type="dxa"/>
            <w:vAlign w:val="center"/>
          </w:tcPr>
          <w:p w14:paraId="36336CA6"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DDBF64B"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617C3A6C" w14:textId="77777777" w:rsidTr="00CF0947">
        <w:trPr>
          <w:jc w:val="center"/>
        </w:trPr>
        <w:tc>
          <w:tcPr>
            <w:tcW w:w="916" w:type="dxa"/>
            <w:vAlign w:val="center"/>
          </w:tcPr>
          <w:p w14:paraId="3769F4B5" w14:textId="77777777" w:rsidR="000B2812" w:rsidRPr="002804BA" w:rsidRDefault="000B2812" w:rsidP="00CF0947">
            <w:pPr>
              <w:pStyle w:val="Szvegtrzs"/>
              <w:jc w:val="center"/>
              <w:rPr>
                <w:rFonts w:cs="Times New Roman"/>
                <w:sz w:val="20"/>
                <w:szCs w:val="20"/>
              </w:rPr>
            </w:pPr>
            <w:r w:rsidRPr="002804BA">
              <w:rPr>
                <w:rFonts w:cs="Times New Roman"/>
                <w:sz w:val="20"/>
                <w:szCs w:val="20"/>
              </w:rPr>
              <w:t>Pintér Gábor</w:t>
            </w:r>
          </w:p>
        </w:tc>
        <w:tc>
          <w:tcPr>
            <w:tcW w:w="549" w:type="dxa"/>
            <w:vAlign w:val="center"/>
          </w:tcPr>
          <w:p w14:paraId="76DD92BA"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2D52D4A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5DB48725" w14:textId="77777777" w:rsidR="000B2812" w:rsidRPr="002804BA" w:rsidRDefault="000B2812" w:rsidP="00CF0947">
            <w:pPr>
              <w:pStyle w:val="Szvegtrzs"/>
              <w:jc w:val="center"/>
              <w:rPr>
                <w:rFonts w:cs="Times New Roman"/>
                <w:sz w:val="20"/>
                <w:szCs w:val="20"/>
              </w:rPr>
            </w:pPr>
          </w:p>
        </w:tc>
        <w:tc>
          <w:tcPr>
            <w:tcW w:w="549" w:type="dxa"/>
            <w:vAlign w:val="center"/>
          </w:tcPr>
          <w:p w14:paraId="71B1820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1D68D2E" w14:textId="77777777" w:rsidR="000B2812" w:rsidRPr="002804BA" w:rsidRDefault="000B2812" w:rsidP="00CF0947">
            <w:pPr>
              <w:pStyle w:val="Szvegtrzs"/>
              <w:jc w:val="center"/>
              <w:rPr>
                <w:rFonts w:cs="Times New Roman"/>
                <w:sz w:val="20"/>
                <w:szCs w:val="20"/>
              </w:rPr>
            </w:pPr>
          </w:p>
        </w:tc>
        <w:tc>
          <w:tcPr>
            <w:tcW w:w="551" w:type="dxa"/>
            <w:vAlign w:val="center"/>
          </w:tcPr>
          <w:p w14:paraId="5EF2E591" w14:textId="77777777" w:rsidR="000B2812" w:rsidRPr="002804BA" w:rsidRDefault="000B2812" w:rsidP="00CF0947">
            <w:pPr>
              <w:pStyle w:val="Szvegtrzs"/>
              <w:jc w:val="center"/>
              <w:rPr>
                <w:rFonts w:cs="Times New Roman"/>
                <w:sz w:val="20"/>
                <w:szCs w:val="20"/>
              </w:rPr>
            </w:pPr>
          </w:p>
        </w:tc>
        <w:tc>
          <w:tcPr>
            <w:tcW w:w="551" w:type="dxa"/>
            <w:vAlign w:val="center"/>
          </w:tcPr>
          <w:p w14:paraId="275DCCEF"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548BBDD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0FFE08B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1FA03B4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10DF4F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6F7C9FF1" w14:textId="77777777" w:rsidR="000B2812" w:rsidRPr="002804BA" w:rsidRDefault="000B2812" w:rsidP="00CF0947">
            <w:pPr>
              <w:pStyle w:val="Szvegtrzs"/>
              <w:jc w:val="center"/>
              <w:rPr>
                <w:rFonts w:cs="Times New Roman"/>
                <w:sz w:val="20"/>
                <w:szCs w:val="20"/>
              </w:rPr>
            </w:pPr>
          </w:p>
        </w:tc>
        <w:tc>
          <w:tcPr>
            <w:tcW w:w="578" w:type="dxa"/>
            <w:vAlign w:val="center"/>
          </w:tcPr>
          <w:p w14:paraId="1B10E16E"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71A4FC9E" w14:textId="77777777" w:rsidR="000B2812" w:rsidRPr="002804BA" w:rsidRDefault="000B2812" w:rsidP="00CF0947">
            <w:pPr>
              <w:pStyle w:val="Szvegtrzs"/>
              <w:jc w:val="center"/>
              <w:rPr>
                <w:rFonts w:cs="Times New Roman"/>
                <w:sz w:val="20"/>
                <w:szCs w:val="20"/>
              </w:rPr>
            </w:pPr>
            <w:r>
              <w:rPr>
                <w:rFonts w:cs="Times New Roman"/>
                <w:sz w:val="20"/>
                <w:szCs w:val="20"/>
              </w:rPr>
              <w:t>X</w:t>
            </w:r>
          </w:p>
        </w:tc>
      </w:tr>
      <w:tr w:rsidR="000B2812" w:rsidRPr="002804BA" w14:paraId="50FE2511" w14:textId="77777777" w:rsidTr="00CF0947">
        <w:trPr>
          <w:jc w:val="center"/>
        </w:trPr>
        <w:tc>
          <w:tcPr>
            <w:tcW w:w="916" w:type="dxa"/>
            <w:vAlign w:val="center"/>
          </w:tcPr>
          <w:p w14:paraId="75DA3957" w14:textId="77777777" w:rsidR="000B2812" w:rsidRPr="002804BA" w:rsidRDefault="000B2812" w:rsidP="00CF0947">
            <w:pPr>
              <w:pStyle w:val="Szvegtrzs"/>
              <w:jc w:val="center"/>
              <w:rPr>
                <w:rFonts w:cs="Times New Roman"/>
                <w:sz w:val="20"/>
                <w:szCs w:val="20"/>
              </w:rPr>
            </w:pPr>
            <w:r w:rsidRPr="002804BA">
              <w:rPr>
                <w:rFonts w:cs="Times New Roman"/>
                <w:sz w:val="20"/>
                <w:szCs w:val="20"/>
              </w:rPr>
              <w:t>Szakács Márk Milán</w:t>
            </w:r>
          </w:p>
        </w:tc>
        <w:tc>
          <w:tcPr>
            <w:tcW w:w="549" w:type="dxa"/>
            <w:vAlign w:val="center"/>
          </w:tcPr>
          <w:p w14:paraId="4FD6C553"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D5CF1C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49" w:type="dxa"/>
            <w:vAlign w:val="center"/>
          </w:tcPr>
          <w:p w14:paraId="71B3ECA1" w14:textId="77777777" w:rsidR="000B2812" w:rsidRPr="002804BA" w:rsidRDefault="000B2812" w:rsidP="00CF0947">
            <w:pPr>
              <w:pStyle w:val="Szvegtrzs"/>
              <w:jc w:val="center"/>
              <w:rPr>
                <w:rFonts w:cs="Times New Roman"/>
                <w:sz w:val="20"/>
                <w:szCs w:val="20"/>
              </w:rPr>
            </w:pPr>
          </w:p>
        </w:tc>
        <w:tc>
          <w:tcPr>
            <w:tcW w:w="549" w:type="dxa"/>
            <w:vAlign w:val="center"/>
          </w:tcPr>
          <w:p w14:paraId="1E89C33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2612F005"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F8EBDE4"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6217B801"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42FAF8F2"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51" w:type="dxa"/>
            <w:vAlign w:val="center"/>
          </w:tcPr>
          <w:p w14:paraId="312D3C0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2F6573EC"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6" w:type="dxa"/>
            <w:vAlign w:val="center"/>
          </w:tcPr>
          <w:p w14:paraId="621CFD39"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0D2B6168" w14:textId="77777777" w:rsidR="000B2812" w:rsidRPr="002804BA" w:rsidRDefault="000B2812" w:rsidP="00CF0947">
            <w:pPr>
              <w:pStyle w:val="Szvegtrzs"/>
              <w:jc w:val="center"/>
              <w:rPr>
                <w:rFonts w:cs="Times New Roman"/>
                <w:sz w:val="20"/>
                <w:szCs w:val="20"/>
              </w:rPr>
            </w:pPr>
            <w:r>
              <w:rPr>
                <w:rFonts w:cs="Times New Roman"/>
                <w:sz w:val="20"/>
                <w:szCs w:val="20"/>
              </w:rPr>
              <w:t>X</w:t>
            </w:r>
          </w:p>
        </w:tc>
        <w:tc>
          <w:tcPr>
            <w:tcW w:w="578" w:type="dxa"/>
            <w:vAlign w:val="center"/>
          </w:tcPr>
          <w:p w14:paraId="54448342" w14:textId="77777777" w:rsidR="000B2812" w:rsidRPr="002804BA" w:rsidRDefault="000B2812" w:rsidP="00CF0947">
            <w:pPr>
              <w:pStyle w:val="Szvegtrzs"/>
              <w:jc w:val="center"/>
              <w:rPr>
                <w:rFonts w:cs="Times New Roman"/>
                <w:sz w:val="20"/>
                <w:szCs w:val="20"/>
              </w:rPr>
            </w:pPr>
          </w:p>
        </w:tc>
        <w:tc>
          <w:tcPr>
            <w:tcW w:w="578" w:type="dxa"/>
            <w:vAlign w:val="center"/>
          </w:tcPr>
          <w:p w14:paraId="636C68D2" w14:textId="77777777" w:rsidR="000B2812" w:rsidRPr="002804BA" w:rsidRDefault="000B2812" w:rsidP="00CF0947">
            <w:pPr>
              <w:pStyle w:val="Szvegtrzs"/>
              <w:keepNext/>
              <w:jc w:val="center"/>
              <w:rPr>
                <w:rFonts w:cs="Times New Roman"/>
                <w:sz w:val="20"/>
                <w:szCs w:val="20"/>
              </w:rPr>
            </w:pPr>
          </w:p>
        </w:tc>
      </w:tr>
    </w:tbl>
    <w:p w14:paraId="40E0E2C7" w14:textId="77777777" w:rsidR="000B2812" w:rsidRDefault="000B2812" w:rsidP="000B2812">
      <w:pPr>
        <w:pStyle w:val="Szvegtrzs"/>
      </w:pPr>
    </w:p>
    <w:p w14:paraId="0E68D1D3" w14:textId="0D087B86" w:rsidR="000B2812" w:rsidRPr="00D60F94" w:rsidRDefault="000B2812" w:rsidP="000B2812">
      <w:pPr>
        <w:pStyle w:val="Kpalrs"/>
        <w:jc w:val="center"/>
        <w:rPr>
          <w:rFonts w:ascii="Times New Roman" w:hAnsi="Times New Roman" w:cs="Times New Roman"/>
          <w:b/>
          <w:bCs/>
          <w:i w:val="0"/>
          <w:iCs w:val="0"/>
          <w:noProof/>
        </w:rPr>
      </w:pPr>
      <w:r w:rsidRPr="00D60F94">
        <w:rPr>
          <w:rFonts w:ascii="Times New Roman" w:hAnsi="Times New Roman" w:cs="Times New Roman"/>
          <w:b/>
          <w:bCs/>
          <w:i w:val="0"/>
          <w:iCs w:val="0"/>
          <w:noProof/>
        </w:rPr>
        <w:fldChar w:fldCharType="begin"/>
      </w:r>
      <w:r w:rsidRPr="00D60F94">
        <w:rPr>
          <w:rFonts w:ascii="Times New Roman" w:hAnsi="Times New Roman" w:cs="Times New Roman"/>
          <w:b/>
          <w:bCs/>
          <w:i w:val="0"/>
          <w:iCs w:val="0"/>
          <w:noProof/>
        </w:rPr>
        <w:instrText xml:space="preserve"> SEQ táblázat \* ARABIC </w:instrText>
      </w:r>
      <w:r w:rsidRPr="00D60F94">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4</w:t>
      </w:r>
      <w:r w:rsidRPr="00D60F94">
        <w:rPr>
          <w:rFonts w:ascii="Times New Roman" w:hAnsi="Times New Roman" w:cs="Times New Roman"/>
          <w:b/>
          <w:bCs/>
          <w:i w:val="0"/>
          <w:iCs w:val="0"/>
          <w:noProof/>
        </w:rPr>
        <w:fldChar w:fldCharType="end"/>
      </w:r>
      <w:r w:rsidRPr="00D60F94">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D60F94">
        <w:rPr>
          <w:rFonts w:ascii="Times New Roman" w:hAnsi="Times New Roman" w:cs="Times New Roman"/>
          <w:b/>
          <w:bCs/>
          <w:i w:val="0"/>
          <w:iCs w:val="0"/>
          <w:noProof/>
        </w:rPr>
        <w:t xml:space="preserve"> Kompetenciák megnevezése</w:t>
      </w:r>
    </w:p>
    <w:tbl>
      <w:tblPr>
        <w:tblStyle w:val="Rcsostblzat"/>
        <w:tblW w:w="3855" w:type="dxa"/>
        <w:jc w:val="center"/>
        <w:tblLook w:val="04A0" w:firstRow="1" w:lastRow="0" w:firstColumn="1" w:lastColumn="0" w:noHBand="0" w:noVBand="1"/>
      </w:tblPr>
      <w:tblGrid>
        <w:gridCol w:w="680"/>
        <w:gridCol w:w="3175"/>
      </w:tblGrid>
      <w:tr w:rsidR="000B2812" w14:paraId="618A89E5" w14:textId="77777777" w:rsidTr="00CF0947">
        <w:trPr>
          <w:trHeight w:val="283"/>
          <w:jc w:val="center"/>
        </w:trPr>
        <w:tc>
          <w:tcPr>
            <w:tcW w:w="680" w:type="dxa"/>
            <w:vAlign w:val="center"/>
          </w:tcPr>
          <w:p w14:paraId="664643D9" w14:textId="77777777" w:rsidR="000B2812" w:rsidRDefault="000B2812" w:rsidP="00CF0947">
            <w:pPr>
              <w:pStyle w:val="Szvegtrzs"/>
              <w:jc w:val="center"/>
            </w:pPr>
            <w:r>
              <w:t>K1</w:t>
            </w:r>
          </w:p>
        </w:tc>
        <w:tc>
          <w:tcPr>
            <w:tcW w:w="3175" w:type="dxa"/>
            <w:vAlign w:val="center"/>
          </w:tcPr>
          <w:p w14:paraId="30A5BE84" w14:textId="77777777" w:rsidR="000B2812" w:rsidRDefault="000B2812" w:rsidP="00CF0947">
            <w:pPr>
              <w:pStyle w:val="Szvegtrzs"/>
              <w:jc w:val="center"/>
            </w:pPr>
            <w:r w:rsidRPr="000A0DFB">
              <w:t>Adatbáziskezelés</w:t>
            </w:r>
            <w:r>
              <w:t>i ismeretek</w:t>
            </w:r>
          </w:p>
        </w:tc>
      </w:tr>
      <w:tr w:rsidR="000B2812" w14:paraId="3D5919A9" w14:textId="77777777" w:rsidTr="00CF0947">
        <w:trPr>
          <w:trHeight w:val="283"/>
          <w:jc w:val="center"/>
        </w:trPr>
        <w:tc>
          <w:tcPr>
            <w:tcW w:w="680" w:type="dxa"/>
            <w:vAlign w:val="center"/>
          </w:tcPr>
          <w:p w14:paraId="1AD8FC06" w14:textId="77777777" w:rsidR="000B2812" w:rsidRDefault="000B2812" w:rsidP="00CF0947">
            <w:pPr>
              <w:pStyle w:val="Szvegtrzs"/>
              <w:jc w:val="center"/>
            </w:pPr>
            <w:r>
              <w:t>K2</w:t>
            </w:r>
          </w:p>
        </w:tc>
        <w:tc>
          <w:tcPr>
            <w:tcW w:w="3175" w:type="dxa"/>
            <w:vAlign w:val="center"/>
          </w:tcPr>
          <w:p w14:paraId="11491FE4" w14:textId="77777777" w:rsidR="000B2812" w:rsidRDefault="000B2812" w:rsidP="00CF0947">
            <w:pPr>
              <w:pStyle w:val="Szvegtrzs"/>
              <w:jc w:val="center"/>
            </w:pPr>
            <w:r w:rsidRPr="000A0DFB">
              <w:t>Angol nyelv</w:t>
            </w:r>
            <w:r>
              <w:t xml:space="preserve"> ismerete</w:t>
            </w:r>
          </w:p>
        </w:tc>
      </w:tr>
      <w:tr w:rsidR="000B2812" w14:paraId="75D1DD70" w14:textId="77777777" w:rsidTr="00CF0947">
        <w:trPr>
          <w:trHeight w:val="283"/>
          <w:jc w:val="center"/>
        </w:trPr>
        <w:tc>
          <w:tcPr>
            <w:tcW w:w="680" w:type="dxa"/>
            <w:vAlign w:val="center"/>
          </w:tcPr>
          <w:p w14:paraId="1E3A4C34" w14:textId="77777777" w:rsidR="000B2812" w:rsidRDefault="000B2812" w:rsidP="00CF0947">
            <w:pPr>
              <w:pStyle w:val="Szvegtrzs"/>
              <w:jc w:val="center"/>
            </w:pPr>
            <w:r>
              <w:t>K3</w:t>
            </w:r>
          </w:p>
        </w:tc>
        <w:tc>
          <w:tcPr>
            <w:tcW w:w="3175" w:type="dxa"/>
            <w:vAlign w:val="center"/>
          </w:tcPr>
          <w:p w14:paraId="3D8A1845" w14:textId="77777777" w:rsidR="000B2812" w:rsidRDefault="000B2812" w:rsidP="00CF0947">
            <w:pPr>
              <w:pStyle w:val="Szvegtrzs"/>
              <w:jc w:val="center"/>
            </w:pPr>
            <w:r w:rsidRPr="000A0DFB">
              <w:t>Fogalmazás</w:t>
            </w:r>
            <w:r>
              <w:t>i készség</w:t>
            </w:r>
          </w:p>
        </w:tc>
      </w:tr>
      <w:tr w:rsidR="000B2812" w14:paraId="7FDAF8FA" w14:textId="77777777" w:rsidTr="00CF0947">
        <w:trPr>
          <w:trHeight w:val="283"/>
          <w:jc w:val="center"/>
        </w:trPr>
        <w:tc>
          <w:tcPr>
            <w:tcW w:w="680" w:type="dxa"/>
            <w:vAlign w:val="center"/>
          </w:tcPr>
          <w:p w14:paraId="0F2911BE" w14:textId="77777777" w:rsidR="000B2812" w:rsidRDefault="000B2812" w:rsidP="00CF0947">
            <w:pPr>
              <w:pStyle w:val="Szvegtrzs"/>
              <w:jc w:val="center"/>
            </w:pPr>
            <w:r>
              <w:t>K4</w:t>
            </w:r>
          </w:p>
        </w:tc>
        <w:tc>
          <w:tcPr>
            <w:tcW w:w="3175" w:type="dxa"/>
            <w:vAlign w:val="center"/>
          </w:tcPr>
          <w:p w14:paraId="359A69D6" w14:textId="77777777" w:rsidR="000B2812" w:rsidRDefault="000B2812" w:rsidP="00CF0947">
            <w:pPr>
              <w:pStyle w:val="Szvegtrzs"/>
              <w:jc w:val="center"/>
            </w:pPr>
            <w:r w:rsidRPr="000A0DFB">
              <w:t xml:space="preserve">GitHub </w:t>
            </w:r>
            <w:r>
              <w:t>ismeretek</w:t>
            </w:r>
          </w:p>
        </w:tc>
      </w:tr>
      <w:tr w:rsidR="000B2812" w14:paraId="12542683" w14:textId="77777777" w:rsidTr="00CF0947">
        <w:trPr>
          <w:trHeight w:val="283"/>
          <w:jc w:val="center"/>
        </w:trPr>
        <w:tc>
          <w:tcPr>
            <w:tcW w:w="680" w:type="dxa"/>
            <w:vAlign w:val="center"/>
          </w:tcPr>
          <w:p w14:paraId="0E8E7E8B" w14:textId="77777777" w:rsidR="000B2812" w:rsidRDefault="000B2812" w:rsidP="00CF0947">
            <w:pPr>
              <w:pStyle w:val="Szvegtrzs"/>
              <w:jc w:val="center"/>
            </w:pPr>
            <w:r>
              <w:t>K5</w:t>
            </w:r>
          </w:p>
        </w:tc>
        <w:tc>
          <w:tcPr>
            <w:tcW w:w="3175" w:type="dxa"/>
            <w:vAlign w:val="center"/>
          </w:tcPr>
          <w:p w14:paraId="0B994762" w14:textId="77777777" w:rsidR="000B2812" w:rsidRDefault="000B2812" w:rsidP="00CF0947">
            <w:pPr>
              <w:pStyle w:val="Szvegtrzs"/>
              <w:jc w:val="center"/>
            </w:pPr>
            <w:r w:rsidRPr="000A0DFB">
              <w:t>Grafika</w:t>
            </w:r>
            <w:r>
              <w:t>i ismeretek</w:t>
            </w:r>
          </w:p>
        </w:tc>
      </w:tr>
      <w:tr w:rsidR="000B2812" w14:paraId="13321D84" w14:textId="77777777" w:rsidTr="00CF0947">
        <w:trPr>
          <w:trHeight w:val="283"/>
          <w:jc w:val="center"/>
        </w:trPr>
        <w:tc>
          <w:tcPr>
            <w:tcW w:w="680" w:type="dxa"/>
            <w:vAlign w:val="center"/>
          </w:tcPr>
          <w:p w14:paraId="41563400" w14:textId="77777777" w:rsidR="000B2812" w:rsidRDefault="000B2812" w:rsidP="00CF0947">
            <w:pPr>
              <w:pStyle w:val="Szvegtrzs"/>
              <w:jc w:val="center"/>
            </w:pPr>
            <w:r>
              <w:t>K6</w:t>
            </w:r>
          </w:p>
        </w:tc>
        <w:tc>
          <w:tcPr>
            <w:tcW w:w="3175" w:type="dxa"/>
            <w:vAlign w:val="center"/>
          </w:tcPr>
          <w:p w14:paraId="2315B79F" w14:textId="77777777" w:rsidR="000B2812" w:rsidRDefault="000B2812" w:rsidP="00CF0947">
            <w:pPr>
              <w:pStyle w:val="Szvegtrzs"/>
              <w:jc w:val="center"/>
            </w:pPr>
            <w:r w:rsidRPr="000A0DFB">
              <w:t>Képszerkesztés</w:t>
            </w:r>
            <w:r>
              <w:t>i ismeretek</w:t>
            </w:r>
          </w:p>
        </w:tc>
      </w:tr>
      <w:tr w:rsidR="000B2812" w14:paraId="2CAFF89A" w14:textId="77777777" w:rsidTr="00CF0947">
        <w:trPr>
          <w:trHeight w:val="283"/>
          <w:jc w:val="center"/>
        </w:trPr>
        <w:tc>
          <w:tcPr>
            <w:tcW w:w="680" w:type="dxa"/>
            <w:vAlign w:val="center"/>
          </w:tcPr>
          <w:p w14:paraId="04A300C3" w14:textId="77777777" w:rsidR="000B2812" w:rsidRDefault="000B2812" w:rsidP="00CF0947">
            <w:pPr>
              <w:pStyle w:val="Szvegtrzs"/>
              <w:jc w:val="center"/>
            </w:pPr>
            <w:r>
              <w:t>K7</w:t>
            </w:r>
          </w:p>
        </w:tc>
        <w:tc>
          <w:tcPr>
            <w:tcW w:w="3175" w:type="dxa"/>
            <w:vAlign w:val="center"/>
          </w:tcPr>
          <w:p w14:paraId="7C60E7F7" w14:textId="77777777" w:rsidR="000B2812" w:rsidRDefault="000B2812" w:rsidP="00CF0947">
            <w:pPr>
              <w:pStyle w:val="Szvegtrzs"/>
              <w:jc w:val="center"/>
            </w:pPr>
            <w:r w:rsidRPr="000A0DFB">
              <w:t>Kommunikáció</w:t>
            </w:r>
          </w:p>
        </w:tc>
      </w:tr>
      <w:tr w:rsidR="000B2812" w14:paraId="74B90892" w14:textId="77777777" w:rsidTr="00CF0947">
        <w:trPr>
          <w:trHeight w:val="283"/>
          <w:jc w:val="center"/>
        </w:trPr>
        <w:tc>
          <w:tcPr>
            <w:tcW w:w="680" w:type="dxa"/>
            <w:vAlign w:val="center"/>
          </w:tcPr>
          <w:p w14:paraId="75E0E7CF" w14:textId="77777777" w:rsidR="000B2812" w:rsidRDefault="000B2812" w:rsidP="00CF0947">
            <w:pPr>
              <w:pStyle w:val="Szvegtrzs"/>
              <w:jc w:val="center"/>
            </w:pPr>
            <w:r>
              <w:t>K8</w:t>
            </w:r>
          </w:p>
        </w:tc>
        <w:tc>
          <w:tcPr>
            <w:tcW w:w="3175" w:type="dxa"/>
            <w:vAlign w:val="center"/>
          </w:tcPr>
          <w:p w14:paraId="5029F56C" w14:textId="77777777" w:rsidR="000B2812" w:rsidRDefault="000B2812" w:rsidP="00CF0947">
            <w:pPr>
              <w:pStyle w:val="Szvegtrzs"/>
              <w:jc w:val="center"/>
            </w:pPr>
            <w:r w:rsidRPr="000A0DFB">
              <w:t>Kreativitás</w:t>
            </w:r>
          </w:p>
        </w:tc>
      </w:tr>
      <w:tr w:rsidR="000B2812" w14:paraId="1D61C1BC" w14:textId="77777777" w:rsidTr="00CF0947">
        <w:trPr>
          <w:trHeight w:val="283"/>
          <w:jc w:val="center"/>
        </w:trPr>
        <w:tc>
          <w:tcPr>
            <w:tcW w:w="680" w:type="dxa"/>
            <w:vAlign w:val="center"/>
          </w:tcPr>
          <w:p w14:paraId="798ACF28" w14:textId="77777777" w:rsidR="000B2812" w:rsidRDefault="000B2812" w:rsidP="00CF0947">
            <w:pPr>
              <w:pStyle w:val="Szvegtrzs"/>
              <w:jc w:val="center"/>
            </w:pPr>
            <w:r>
              <w:t>K9</w:t>
            </w:r>
          </w:p>
        </w:tc>
        <w:tc>
          <w:tcPr>
            <w:tcW w:w="3175" w:type="dxa"/>
            <w:vAlign w:val="center"/>
          </w:tcPr>
          <w:p w14:paraId="5D3A3720" w14:textId="77777777" w:rsidR="000B2812" w:rsidRDefault="000B2812" w:rsidP="00CF0947">
            <w:pPr>
              <w:pStyle w:val="Szvegtrzs"/>
              <w:jc w:val="center"/>
            </w:pPr>
            <w:r w:rsidRPr="000A0DFB">
              <w:t xml:space="preserve">MS Office </w:t>
            </w:r>
            <w:r>
              <w:t>ismeretek</w:t>
            </w:r>
          </w:p>
        </w:tc>
      </w:tr>
      <w:tr w:rsidR="000B2812" w14:paraId="3CE26FF4" w14:textId="77777777" w:rsidTr="00CF0947">
        <w:trPr>
          <w:trHeight w:val="283"/>
          <w:jc w:val="center"/>
        </w:trPr>
        <w:tc>
          <w:tcPr>
            <w:tcW w:w="680" w:type="dxa"/>
            <w:vAlign w:val="center"/>
          </w:tcPr>
          <w:p w14:paraId="4A520D7B" w14:textId="77777777" w:rsidR="000B2812" w:rsidRDefault="000B2812" w:rsidP="00CF0947">
            <w:pPr>
              <w:pStyle w:val="Szvegtrzs"/>
              <w:jc w:val="center"/>
            </w:pPr>
            <w:r>
              <w:t>K10</w:t>
            </w:r>
          </w:p>
        </w:tc>
        <w:tc>
          <w:tcPr>
            <w:tcW w:w="3175" w:type="dxa"/>
            <w:vAlign w:val="center"/>
          </w:tcPr>
          <w:p w14:paraId="48DC0CC3" w14:textId="77777777" w:rsidR="000B2812" w:rsidRDefault="000B2812" w:rsidP="00CF0947">
            <w:pPr>
              <w:pStyle w:val="Szvegtrzs"/>
              <w:jc w:val="center"/>
            </w:pPr>
            <w:r w:rsidRPr="000A0DFB">
              <w:t>Önfejlesztés</w:t>
            </w:r>
            <w:r>
              <w:t>i készség</w:t>
            </w:r>
          </w:p>
        </w:tc>
      </w:tr>
      <w:tr w:rsidR="000B2812" w14:paraId="068CA873" w14:textId="77777777" w:rsidTr="00CF0947">
        <w:trPr>
          <w:trHeight w:val="283"/>
          <w:jc w:val="center"/>
        </w:trPr>
        <w:tc>
          <w:tcPr>
            <w:tcW w:w="680" w:type="dxa"/>
            <w:vAlign w:val="center"/>
          </w:tcPr>
          <w:p w14:paraId="55EDB8AF" w14:textId="77777777" w:rsidR="000B2812" w:rsidRDefault="000B2812" w:rsidP="00CF0947">
            <w:pPr>
              <w:pStyle w:val="Szvegtrzs"/>
              <w:jc w:val="center"/>
            </w:pPr>
            <w:r>
              <w:t>K11</w:t>
            </w:r>
          </w:p>
        </w:tc>
        <w:tc>
          <w:tcPr>
            <w:tcW w:w="3175" w:type="dxa"/>
            <w:vAlign w:val="center"/>
          </w:tcPr>
          <w:p w14:paraId="1BD2F1A3" w14:textId="77777777" w:rsidR="000B2812" w:rsidRDefault="000B2812" w:rsidP="00CF0947">
            <w:pPr>
              <w:pStyle w:val="Szvegtrzs"/>
              <w:jc w:val="center"/>
            </w:pPr>
            <w:r w:rsidRPr="000A0DFB">
              <w:t>Programozás</w:t>
            </w:r>
            <w:r>
              <w:t>i ismeretek</w:t>
            </w:r>
          </w:p>
        </w:tc>
      </w:tr>
      <w:tr w:rsidR="000B2812" w14:paraId="6CA3F9DC" w14:textId="77777777" w:rsidTr="00CF0947">
        <w:trPr>
          <w:trHeight w:val="283"/>
          <w:jc w:val="center"/>
        </w:trPr>
        <w:tc>
          <w:tcPr>
            <w:tcW w:w="680" w:type="dxa"/>
            <w:vAlign w:val="center"/>
          </w:tcPr>
          <w:p w14:paraId="5D26FA06" w14:textId="77777777" w:rsidR="000B2812" w:rsidRDefault="000B2812" w:rsidP="00CF0947">
            <w:pPr>
              <w:pStyle w:val="Szvegtrzs"/>
              <w:jc w:val="center"/>
            </w:pPr>
            <w:r>
              <w:t>K12</w:t>
            </w:r>
          </w:p>
        </w:tc>
        <w:tc>
          <w:tcPr>
            <w:tcW w:w="3175" w:type="dxa"/>
            <w:vAlign w:val="center"/>
          </w:tcPr>
          <w:p w14:paraId="3B52A580" w14:textId="77777777" w:rsidR="000B2812" w:rsidRDefault="000B2812" w:rsidP="00CF0947">
            <w:pPr>
              <w:pStyle w:val="Szvegtrzs"/>
              <w:jc w:val="center"/>
            </w:pPr>
            <w:r w:rsidRPr="000A0DFB">
              <w:t>Rugalmasság</w:t>
            </w:r>
          </w:p>
        </w:tc>
      </w:tr>
      <w:tr w:rsidR="000B2812" w14:paraId="3DFB2397" w14:textId="77777777" w:rsidTr="00CF0947">
        <w:trPr>
          <w:trHeight w:val="283"/>
          <w:jc w:val="center"/>
        </w:trPr>
        <w:tc>
          <w:tcPr>
            <w:tcW w:w="680" w:type="dxa"/>
            <w:vAlign w:val="center"/>
          </w:tcPr>
          <w:p w14:paraId="69B56F5F" w14:textId="77777777" w:rsidR="000B2812" w:rsidRDefault="000B2812" w:rsidP="00CF0947">
            <w:pPr>
              <w:pStyle w:val="Szvegtrzs"/>
              <w:jc w:val="center"/>
            </w:pPr>
            <w:r>
              <w:t>K13</w:t>
            </w:r>
          </w:p>
        </w:tc>
        <w:tc>
          <w:tcPr>
            <w:tcW w:w="3175" w:type="dxa"/>
            <w:vAlign w:val="center"/>
          </w:tcPr>
          <w:p w14:paraId="707E727D" w14:textId="77777777" w:rsidR="000B2812" w:rsidRDefault="000B2812" w:rsidP="00CF0947">
            <w:pPr>
              <w:pStyle w:val="Szvegtrzs"/>
              <w:jc w:val="center"/>
            </w:pPr>
            <w:r w:rsidRPr="000A0DFB">
              <w:t>Szervezés</w:t>
            </w:r>
            <w:r>
              <w:t>i készség</w:t>
            </w:r>
          </w:p>
        </w:tc>
      </w:tr>
      <w:tr w:rsidR="000B2812" w14:paraId="44D22A31" w14:textId="77777777" w:rsidTr="00CF0947">
        <w:trPr>
          <w:trHeight w:val="283"/>
          <w:jc w:val="center"/>
        </w:trPr>
        <w:tc>
          <w:tcPr>
            <w:tcW w:w="680" w:type="dxa"/>
            <w:vAlign w:val="center"/>
          </w:tcPr>
          <w:p w14:paraId="66912D32" w14:textId="77777777" w:rsidR="000B2812" w:rsidRDefault="000B2812" w:rsidP="00CF0947">
            <w:pPr>
              <w:pStyle w:val="Szvegtrzs"/>
              <w:jc w:val="center"/>
            </w:pPr>
            <w:r>
              <w:t>K14</w:t>
            </w:r>
          </w:p>
        </w:tc>
        <w:tc>
          <w:tcPr>
            <w:tcW w:w="3175" w:type="dxa"/>
            <w:vAlign w:val="center"/>
          </w:tcPr>
          <w:p w14:paraId="6A7FD318" w14:textId="77777777" w:rsidR="000B2812" w:rsidRDefault="000B2812" w:rsidP="00CF0947">
            <w:pPr>
              <w:pStyle w:val="Szvegtrzs"/>
              <w:keepNext/>
              <w:jc w:val="center"/>
            </w:pPr>
            <w:r w:rsidRPr="000A0DFB">
              <w:t>Vezetői képesség</w:t>
            </w:r>
            <w:r>
              <w:t>ek</w:t>
            </w:r>
          </w:p>
        </w:tc>
      </w:tr>
    </w:tbl>
    <w:p w14:paraId="4DA977E9" w14:textId="77777777" w:rsidR="000B2812" w:rsidRDefault="000B2812" w:rsidP="000B2812">
      <w:pPr>
        <w:pStyle w:val="Szvegtrzs"/>
      </w:pPr>
    </w:p>
    <w:p w14:paraId="796A04E0" w14:textId="0DAD73DD" w:rsidR="000B2812" w:rsidRPr="001755E7" w:rsidRDefault="000B2812" w:rsidP="003C7B4D">
      <w:pPr>
        <w:pStyle w:val="Kpalrs"/>
        <w:pageBreakBefore/>
        <w:jc w:val="center"/>
        <w:rPr>
          <w:rFonts w:ascii="Times New Roman" w:hAnsi="Times New Roman" w:cs="Times New Roman"/>
          <w:b/>
          <w:bCs/>
          <w:i w:val="0"/>
          <w:iCs w:val="0"/>
          <w:noProof/>
        </w:rPr>
      </w:pPr>
      <w:r w:rsidRPr="001755E7">
        <w:rPr>
          <w:rFonts w:ascii="Times New Roman" w:hAnsi="Times New Roman" w:cs="Times New Roman"/>
          <w:b/>
          <w:bCs/>
          <w:i w:val="0"/>
          <w:iCs w:val="0"/>
          <w:noProof/>
        </w:rPr>
        <w:lastRenderedPageBreak/>
        <w:fldChar w:fldCharType="begin"/>
      </w:r>
      <w:r w:rsidRPr="001755E7">
        <w:rPr>
          <w:rFonts w:ascii="Times New Roman" w:hAnsi="Times New Roman" w:cs="Times New Roman"/>
          <w:b/>
          <w:bCs/>
          <w:i w:val="0"/>
          <w:iCs w:val="0"/>
          <w:noProof/>
        </w:rPr>
        <w:instrText xml:space="preserve"> SEQ táblázat \* ARABIC </w:instrText>
      </w:r>
      <w:r w:rsidRPr="001755E7">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5</w:t>
      </w:r>
      <w:r w:rsidRPr="001755E7">
        <w:rPr>
          <w:rFonts w:ascii="Times New Roman" w:hAnsi="Times New Roman" w:cs="Times New Roman"/>
          <w:b/>
          <w:bCs/>
          <w:i w:val="0"/>
          <w:iCs w:val="0"/>
          <w:noProof/>
        </w:rPr>
        <w:fldChar w:fldCharType="end"/>
      </w:r>
      <w:r w:rsidRPr="001755E7">
        <w:rPr>
          <w:rFonts w:ascii="Times New Roman" w:hAnsi="Times New Roman" w:cs="Times New Roman"/>
          <w:b/>
          <w:bCs/>
          <w:i w:val="0"/>
          <w:iCs w:val="0"/>
          <w:noProof/>
        </w:rPr>
        <w:t xml:space="preserve">. táblázat </w:t>
      </w:r>
      <w:r w:rsidR="005E1C28">
        <w:rPr>
          <w:rFonts w:ascii="Times New Roman" w:hAnsi="Times New Roman" w:cs="Times New Roman"/>
          <w:b/>
          <w:bCs/>
          <w:i w:val="0"/>
          <w:iCs w:val="0"/>
          <w:noProof/>
        </w:rPr>
        <w:t>-</w:t>
      </w:r>
      <w:r w:rsidRPr="001755E7">
        <w:rPr>
          <w:rFonts w:ascii="Times New Roman" w:hAnsi="Times New Roman" w:cs="Times New Roman"/>
          <w:b/>
          <w:bCs/>
          <w:i w:val="0"/>
          <w:iCs w:val="0"/>
          <w:noProof/>
        </w:rPr>
        <w:t xml:space="preserve"> Feladatkörök megnevezéssel és a személyekkel</w:t>
      </w:r>
    </w:p>
    <w:tbl>
      <w:tblPr>
        <w:tblStyle w:val="Rcsostblzat"/>
        <w:tblW w:w="0" w:type="auto"/>
        <w:tblLook w:val="04A0" w:firstRow="1" w:lastRow="0" w:firstColumn="1" w:lastColumn="0" w:noHBand="0" w:noVBand="1"/>
      </w:tblPr>
      <w:tblGrid>
        <w:gridCol w:w="4377"/>
        <w:gridCol w:w="4378"/>
      </w:tblGrid>
      <w:tr w:rsidR="000B2812" w14:paraId="55886770" w14:textId="77777777" w:rsidTr="00CF0947">
        <w:tc>
          <w:tcPr>
            <w:tcW w:w="4377" w:type="dxa"/>
          </w:tcPr>
          <w:p w14:paraId="734A0068" w14:textId="77777777" w:rsidR="000B2812" w:rsidRDefault="000B2812" w:rsidP="00CF0947">
            <w:pPr>
              <w:pStyle w:val="Szvegtrzs"/>
            </w:pPr>
            <w:r>
              <w:t xml:space="preserve">Projektvezető </w:t>
            </w:r>
          </w:p>
        </w:tc>
        <w:tc>
          <w:tcPr>
            <w:tcW w:w="4378" w:type="dxa"/>
          </w:tcPr>
          <w:p w14:paraId="78FE7982" w14:textId="77777777" w:rsidR="000B2812" w:rsidRDefault="000B2812" w:rsidP="00CF0947">
            <w:pPr>
              <w:pStyle w:val="Szvegtrzs"/>
            </w:pPr>
            <w:r>
              <w:t>Adorján András Bálint</w:t>
            </w:r>
          </w:p>
        </w:tc>
      </w:tr>
      <w:tr w:rsidR="000B2812" w14:paraId="4ED82F75" w14:textId="77777777" w:rsidTr="00CF0947">
        <w:tc>
          <w:tcPr>
            <w:tcW w:w="4377" w:type="dxa"/>
          </w:tcPr>
          <w:p w14:paraId="6CF50D39" w14:textId="77777777" w:rsidR="000B2812" w:rsidRDefault="000B2812" w:rsidP="00CF0947">
            <w:pPr>
              <w:pStyle w:val="Szvegtrzs"/>
            </w:pPr>
            <w:r>
              <w:t xml:space="preserve">Projektvezető-helyettes </w:t>
            </w:r>
          </w:p>
        </w:tc>
        <w:tc>
          <w:tcPr>
            <w:tcW w:w="4378" w:type="dxa"/>
          </w:tcPr>
          <w:p w14:paraId="1009463C" w14:textId="77777777" w:rsidR="000B2812" w:rsidRDefault="000B2812" w:rsidP="00CF0947">
            <w:pPr>
              <w:pStyle w:val="Szvegtrzs"/>
            </w:pPr>
            <w:proofErr w:type="spellStart"/>
            <w:r>
              <w:t>Jánoki</w:t>
            </w:r>
            <w:proofErr w:type="spellEnd"/>
            <w:r>
              <w:t xml:space="preserve"> Lilla</w:t>
            </w:r>
          </w:p>
        </w:tc>
      </w:tr>
      <w:tr w:rsidR="000B2812" w14:paraId="0FEA33C5" w14:textId="77777777" w:rsidTr="00CF0947">
        <w:tc>
          <w:tcPr>
            <w:tcW w:w="4377" w:type="dxa"/>
          </w:tcPr>
          <w:p w14:paraId="56A1762B" w14:textId="77777777" w:rsidR="000B2812" w:rsidRDefault="000B2812" w:rsidP="00CF0947">
            <w:pPr>
              <w:pStyle w:val="Szvegtrzs"/>
            </w:pPr>
            <w:r>
              <w:t xml:space="preserve">Titkár </w:t>
            </w:r>
          </w:p>
        </w:tc>
        <w:tc>
          <w:tcPr>
            <w:tcW w:w="4378" w:type="dxa"/>
          </w:tcPr>
          <w:p w14:paraId="0B3F2139" w14:textId="77777777" w:rsidR="000B2812" w:rsidRDefault="000B2812" w:rsidP="00CF0947">
            <w:pPr>
              <w:pStyle w:val="Szvegtrzs"/>
            </w:pPr>
            <w:proofErr w:type="spellStart"/>
            <w:r>
              <w:t>Jánoki</w:t>
            </w:r>
            <w:proofErr w:type="spellEnd"/>
            <w:r>
              <w:t xml:space="preserve"> Lilla, Bálint Ábel </w:t>
            </w:r>
          </w:p>
        </w:tc>
      </w:tr>
      <w:tr w:rsidR="000B2812" w14:paraId="59371771" w14:textId="77777777" w:rsidTr="00CF0947">
        <w:tc>
          <w:tcPr>
            <w:tcW w:w="4377" w:type="dxa"/>
          </w:tcPr>
          <w:p w14:paraId="26D0B88D" w14:textId="77777777" w:rsidR="000B2812" w:rsidRDefault="000B2812" w:rsidP="00CF0947">
            <w:pPr>
              <w:pStyle w:val="Szvegtrzs"/>
            </w:pPr>
            <w:r>
              <w:t xml:space="preserve">Programozó </w:t>
            </w:r>
          </w:p>
        </w:tc>
        <w:tc>
          <w:tcPr>
            <w:tcW w:w="4378" w:type="dxa"/>
          </w:tcPr>
          <w:p w14:paraId="3044C49A" w14:textId="77777777" w:rsidR="000B2812" w:rsidRDefault="000B2812" w:rsidP="00CF0947">
            <w:pPr>
              <w:pStyle w:val="Szvegtrzs"/>
            </w:pPr>
            <w:r w:rsidRPr="00CF3896">
              <w:t>Bálint Ábel</w:t>
            </w:r>
            <w:r>
              <w:t xml:space="preserve">, </w:t>
            </w:r>
            <w:r w:rsidRPr="00CF3896">
              <w:t>Hegedüs Róbert</w:t>
            </w:r>
            <w:r>
              <w:t xml:space="preserve">, </w:t>
            </w:r>
            <w:r w:rsidRPr="00CF3896">
              <w:t>Pintér Gábor</w:t>
            </w:r>
          </w:p>
        </w:tc>
      </w:tr>
      <w:tr w:rsidR="000B2812" w14:paraId="242DB08C" w14:textId="77777777" w:rsidTr="00CF0947">
        <w:tc>
          <w:tcPr>
            <w:tcW w:w="4377" w:type="dxa"/>
          </w:tcPr>
          <w:p w14:paraId="318B3F8A" w14:textId="77777777" w:rsidR="000B2812" w:rsidRDefault="000B2812" w:rsidP="00CF0947">
            <w:pPr>
              <w:pStyle w:val="Szvegtrzs"/>
            </w:pPr>
            <w:r>
              <w:t>Adatbáziskezelő</w:t>
            </w:r>
          </w:p>
        </w:tc>
        <w:tc>
          <w:tcPr>
            <w:tcW w:w="4378" w:type="dxa"/>
          </w:tcPr>
          <w:p w14:paraId="461163C7" w14:textId="77777777" w:rsidR="000B2812" w:rsidRDefault="000B2812" w:rsidP="00CF0947">
            <w:pPr>
              <w:pStyle w:val="Szvegtrzs"/>
            </w:pPr>
            <w:r w:rsidRPr="00CF3896">
              <w:t>Pintér Gábor</w:t>
            </w:r>
            <w:r>
              <w:t>,</w:t>
            </w:r>
            <w:r w:rsidRPr="00A93758">
              <w:t xml:space="preserve"> Szakács Márk Milán</w:t>
            </w:r>
            <w:r>
              <w:t xml:space="preserve"> </w:t>
            </w:r>
          </w:p>
        </w:tc>
      </w:tr>
      <w:tr w:rsidR="000B2812" w14:paraId="0DE60F90" w14:textId="77777777" w:rsidTr="00CF0947">
        <w:tc>
          <w:tcPr>
            <w:tcW w:w="4377" w:type="dxa"/>
          </w:tcPr>
          <w:p w14:paraId="07DAA9E1" w14:textId="77777777" w:rsidR="000B2812" w:rsidRDefault="000B2812" w:rsidP="00CF0947">
            <w:pPr>
              <w:pStyle w:val="Szvegtrzs"/>
            </w:pPr>
            <w:r>
              <w:t>Grafikus</w:t>
            </w:r>
          </w:p>
        </w:tc>
        <w:tc>
          <w:tcPr>
            <w:tcW w:w="4378" w:type="dxa"/>
          </w:tcPr>
          <w:p w14:paraId="6AB3C6FF" w14:textId="77777777" w:rsidR="000B2812" w:rsidRDefault="000B2812" w:rsidP="00CF0947">
            <w:pPr>
              <w:pStyle w:val="Szvegtrzs"/>
            </w:pPr>
            <w:r>
              <w:t xml:space="preserve">Adorján András Bálint, </w:t>
            </w:r>
            <w:r w:rsidRPr="00A93758">
              <w:t>Szakács Márk Milán</w:t>
            </w:r>
          </w:p>
        </w:tc>
      </w:tr>
    </w:tbl>
    <w:p w14:paraId="4DEFC281" w14:textId="77777777" w:rsidR="000B2812" w:rsidRDefault="000B2812" w:rsidP="000B2812">
      <w:pPr>
        <w:pStyle w:val="Szvegtrzs"/>
      </w:pPr>
    </w:p>
    <w:p w14:paraId="0205BBBD" w14:textId="77777777" w:rsidR="000B2812" w:rsidRDefault="000B2812" w:rsidP="00AF3318">
      <w:pPr>
        <w:pStyle w:val="Cmsor2"/>
        <w:ind w:left="788" w:hanging="431"/>
        <w:jc w:val="both"/>
      </w:pPr>
      <w:r>
        <w:t xml:space="preserve">Feladatkörök bemutatása </w:t>
      </w:r>
    </w:p>
    <w:p w14:paraId="30FFF237" w14:textId="77777777" w:rsidR="000B2812" w:rsidRPr="00D51B81" w:rsidRDefault="000B2812" w:rsidP="00503BEB">
      <w:pPr>
        <w:pStyle w:val="Szvegtrzs"/>
        <w:spacing w:line="360" w:lineRule="auto"/>
        <w:jc w:val="both"/>
        <w:rPr>
          <w:b/>
          <w:bCs/>
          <w:u w:val="single"/>
        </w:rPr>
      </w:pPr>
      <w:r w:rsidRPr="00D51B81">
        <w:rPr>
          <w:b/>
          <w:bCs/>
          <w:u w:val="single"/>
        </w:rPr>
        <w:t>Projektvezető</w:t>
      </w:r>
      <w:r w:rsidRPr="00D51B81">
        <w:rPr>
          <w:b/>
          <w:bCs/>
        </w:rPr>
        <w:t xml:space="preserve"> </w:t>
      </w:r>
    </w:p>
    <w:p w14:paraId="65FBF66E" w14:textId="77777777" w:rsidR="000B2812" w:rsidRDefault="000B2812" w:rsidP="00B2368E">
      <w:pPr>
        <w:pStyle w:val="Szvegtrzs"/>
        <w:numPr>
          <w:ilvl w:val="0"/>
          <w:numId w:val="9"/>
        </w:numPr>
        <w:spacing w:after="0" w:line="360" w:lineRule="auto"/>
        <w:jc w:val="both"/>
      </w:pPr>
      <w:r>
        <w:t xml:space="preserve">Kommunikáció a gyakorlatvezető oktatóval </w:t>
      </w:r>
    </w:p>
    <w:p w14:paraId="0E29D1A0" w14:textId="77777777" w:rsidR="000B2812" w:rsidRDefault="000B2812" w:rsidP="00B2368E">
      <w:pPr>
        <w:pStyle w:val="Szvegtrzs"/>
        <w:numPr>
          <w:ilvl w:val="0"/>
          <w:numId w:val="9"/>
        </w:numPr>
        <w:spacing w:after="0" w:line="360" w:lineRule="auto"/>
        <w:jc w:val="both"/>
      </w:pPr>
      <w:r>
        <w:t xml:space="preserve">Kommunikáció az esetleges céges partnerrel </w:t>
      </w:r>
    </w:p>
    <w:p w14:paraId="755B9DAB" w14:textId="77777777" w:rsidR="000B2812" w:rsidRDefault="000B2812" w:rsidP="00B2368E">
      <w:pPr>
        <w:pStyle w:val="Szvegtrzs"/>
        <w:numPr>
          <w:ilvl w:val="0"/>
          <w:numId w:val="9"/>
        </w:numPr>
        <w:spacing w:after="0" w:line="360" w:lineRule="auto"/>
        <w:jc w:val="both"/>
      </w:pPr>
      <w:r>
        <w:t xml:space="preserve">A csapattagok fegyelmezése </w:t>
      </w:r>
    </w:p>
    <w:p w14:paraId="56BCB250" w14:textId="77777777" w:rsidR="000B2812" w:rsidRDefault="000B2812" w:rsidP="00B2368E">
      <w:pPr>
        <w:pStyle w:val="Szvegtrzs"/>
        <w:numPr>
          <w:ilvl w:val="0"/>
          <w:numId w:val="9"/>
        </w:numPr>
        <w:spacing w:after="0" w:line="360" w:lineRule="auto"/>
        <w:jc w:val="both"/>
      </w:pPr>
      <w:r>
        <w:t xml:space="preserve">Jutalmak és büntetések kiszabása </w:t>
      </w:r>
    </w:p>
    <w:p w14:paraId="20119762" w14:textId="77777777" w:rsidR="000B2812" w:rsidRDefault="000B2812" w:rsidP="00B2368E">
      <w:pPr>
        <w:pStyle w:val="Szvegtrzs"/>
        <w:numPr>
          <w:ilvl w:val="0"/>
          <w:numId w:val="9"/>
        </w:numPr>
        <w:spacing w:after="0" w:line="360" w:lineRule="auto"/>
        <w:jc w:val="both"/>
      </w:pPr>
      <w:r>
        <w:t xml:space="preserve">A projektmunkáért kapott pontszám felosztása </w:t>
      </w:r>
    </w:p>
    <w:p w14:paraId="5DE948CA"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599A6471" w14:textId="77777777" w:rsidR="000B2812" w:rsidRDefault="000B2812" w:rsidP="00B2368E">
      <w:pPr>
        <w:pStyle w:val="Szvegtrzs"/>
        <w:numPr>
          <w:ilvl w:val="0"/>
          <w:numId w:val="9"/>
        </w:numPr>
        <w:spacing w:after="0" w:line="360" w:lineRule="auto"/>
        <w:jc w:val="both"/>
      </w:pPr>
      <w:r>
        <w:t xml:space="preserve">Megbeszélések levezénylése </w:t>
      </w:r>
    </w:p>
    <w:p w14:paraId="130C34F2" w14:textId="77777777" w:rsidR="000B2812" w:rsidRDefault="000B2812" w:rsidP="00503BEB">
      <w:pPr>
        <w:pStyle w:val="Szvegtrzs"/>
        <w:spacing w:line="360" w:lineRule="auto"/>
        <w:jc w:val="both"/>
      </w:pPr>
    </w:p>
    <w:p w14:paraId="5657DEFC" w14:textId="77777777" w:rsidR="000B2812" w:rsidRPr="00D51B81" w:rsidRDefault="000B2812" w:rsidP="00503BEB">
      <w:pPr>
        <w:pStyle w:val="Szvegtrzs"/>
        <w:spacing w:line="360" w:lineRule="auto"/>
        <w:jc w:val="both"/>
        <w:rPr>
          <w:b/>
          <w:bCs/>
          <w:u w:val="single"/>
        </w:rPr>
      </w:pPr>
      <w:r w:rsidRPr="00D51B81">
        <w:rPr>
          <w:b/>
          <w:bCs/>
          <w:u w:val="single"/>
        </w:rPr>
        <w:t>Projektvezető-helyettes</w:t>
      </w:r>
    </w:p>
    <w:p w14:paraId="041256CC" w14:textId="77777777" w:rsidR="000B2812" w:rsidRDefault="000B2812" w:rsidP="00B2368E">
      <w:pPr>
        <w:pStyle w:val="Szvegtrzs"/>
        <w:numPr>
          <w:ilvl w:val="0"/>
          <w:numId w:val="9"/>
        </w:numPr>
        <w:spacing w:after="0" w:line="360" w:lineRule="auto"/>
        <w:jc w:val="both"/>
      </w:pPr>
      <w:r>
        <w:t>A projektvezető feladatainak elvégzése, annak távolléte, esetleges munkaképtelensége esetén</w:t>
      </w:r>
    </w:p>
    <w:p w14:paraId="4E987D24" w14:textId="77777777" w:rsidR="000B2812" w:rsidRDefault="000B2812" w:rsidP="00503BEB">
      <w:pPr>
        <w:pStyle w:val="Szvegtrzs"/>
        <w:spacing w:line="360" w:lineRule="auto"/>
        <w:jc w:val="both"/>
      </w:pPr>
    </w:p>
    <w:p w14:paraId="4B05AE49" w14:textId="77777777" w:rsidR="000B2812" w:rsidRPr="00D51B81" w:rsidRDefault="000B2812" w:rsidP="00503BEB">
      <w:pPr>
        <w:pStyle w:val="Szvegtrzs"/>
        <w:spacing w:line="360" w:lineRule="auto"/>
        <w:jc w:val="both"/>
        <w:rPr>
          <w:b/>
          <w:bCs/>
          <w:u w:val="single"/>
        </w:rPr>
      </w:pPr>
      <w:r w:rsidRPr="00D51B81">
        <w:rPr>
          <w:b/>
          <w:bCs/>
          <w:u w:val="single"/>
        </w:rPr>
        <w:t>Titkár</w:t>
      </w:r>
      <w:r w:rsidRPr="00D20ACB">
        <w:t xml:space="preserve"> </w:t>
      </w:r>
    </w:p>
    <w:p w14:paraId="33FC090D" w14:textId="77777777" w:rsidR="000B2812" w:rsidRDefault="000B2812" w:rsidP="00B2368E">
      <w:pPr>
        <w:pStyle w:val="Szvegtrzs"/>
        <w:numPr>
          <w:ilvl w:val="0"/>
          <w:numId w:val="9"/>
        </w:numPr>
        <w:spacing w:after="0" w:line="360" w:lineRule="auto"/>
        <w:jc w:val="both"/>
      </w:pPr>
      <w:r>
        <w:t>A kommunikációs és dokumentumkezelési platformok rendben tartása</w:t>
      </w:r>
    </w:p>
    <w:p w14:paraId="66F40C17" w14:textId="77777777" w:rsidR="000B2812" w:rsidRDefault="000B2812" w:rsidP="00B2368E">
      <w:pPr>
        <w:pStyle w:val="Szvegtrzs"/>
        <w:numPr>
          <w:ilvl w:val="0"/>
          <w:numId w:val="9"/>
        </w:numPr>
        <w:spacing w:after="0" w:line="360" w:lineRule="auto"/>
        <w:jc w:val="both"/>
      </w:pPr>
      <w:r>
        <w:t xml:space="preserve">A projekt dokumentálása </w:t>
      </w:r>
    </w:p>
    <w:p w14:paraId="3B80BC6D" w14:textId="77777777" w:rsidR="000B2812" w:rsidRDefault="000B2812" w:rsidP="00B2368E">
      <w:pPr>
        <w:pStyle w:val="Szvegtrzs"/>
        <w:numPr>
          <w:ilvl w:val="0"/>
          <w:numId w:val="9"/>
        </w:numPr>
        <w:spacing w:after="0" w:line="360" w:lineRule="auto"/>
        <w:jc w:val="both"/>
      </w:pPr>
      <w:r>
        <w:t>Csapattagok munkáinak begyűjtése, rendszerezése és továbbítása a projektvezetőnek</w:t>
      </w:r>
    </w:p>
    <w:p w14:paraId="54C974EB" w14:textId="77777777" w:rsidR="000B2812" w:rsidRDefault="000B2812" w:rsidP="00503BEB">
      <w:pPr>
        <w:pStyle w:val="Szvegtrzs"/>
        <w:spacing w:line="360" w:lineRule="auto"/>
        <w:jc w:val="both"/>
      </w:pPr>
    </w:p>
    <w:p w14:paraId="4F97349C" w14:textId="77777777" w:rsidR="000B2812" w:rsidRPr="00D51B81" w:rsidRDefault="000B2812" w:rsidP="00AF3318">
      <w:pPr>
        <w:pStyle w:val="Szvegtrzs"/>
        <w:pageBreakBefore/>
        <w:spacing w:line="360" w:lineRule="auto"/>
        <w:jc w:val="both"/>
        <w:rPr>
          <w:b/>
          <w:bCs/>
          <w:u w:val="single"/>
        </w:rPr>
      </w:pPr>
      <w:r w:rsidRPr="00D51B81">
        <w:rPr>
          <w:b/>
          <w:bCs/>
          <w:u w:val="single"/>
        </w:rPr>
        <w:lastRenderedPageBreak/>
        <w:t>Programozó</w:t>
      </w:r>
      <w:r w:rsidRPr="00D20ACB">
        <w:t xml:space="preserve"> </w:t>
      </w:r>
    </w:p>
    <w:p w14:paraId="76CA2B52" w14:textId="77777777" w:rsidR="000B2812" w:rsidRDefault="000B2812" w:rsidP="00B2368E">
      <w:pPr>
        <w:pStyle w:val="Szvegtrzs"/>
        <w:numPr>
          <w:ilvl w:val="0"/>
          <w:numId w:val="9"/>
        </w:numPr>
        <w:spacing w:after="0" w:line="360" w:lineRule="auto"/>
        <w:jc w:val="both"/>
      </w:pPr>
      <w:r>
        <w:t xml:space="preserve">A projekt során felmerülő programozási feladatok ellátása </w:t>
      </w:r>
    </w:p>
    <w:p w14:paraId="44ECE326" w14:textId="77777777" w:rsidR="000B2812" w:rsidRDefault="000B2812" w:rsidP="00503BEB">
      <w:pPr>
        <w:pStyle w:val="Szvegtrzs"/>
        <w:spacing w:line="360" w:lineRule="auto"/>
        <w:jc w:val="both"/>
      </w:pPr>
    </w:p>
    <w:p w14:paraId="4ED2F41B" w14:textId="77777777" w:rsidR="000B2812" w:rsidRPr="00D51B81" w:rsidRDefault="000B2812" w:rsidP="00503BEB">
      <w:pPr>
        <w:pStyle w:val="Szvegtrzs"/>
        <w:spacing w:line="360" w:lineRule="auto"/>
        <w:jc w:val="both"/>
        <w:rPr>
          <w:b/>
          <w:bCs/>
          <w:u w:val="single"/>
        </w:rPr>
      </w:pPr>
      <w:r w:rsidRPr="00D51B81">
        <w:rPr>
          <w:b/>
          <w:bCs/>
          <w:u w:val="single"/>
        </w:rPr>
        <w:t>Adatbáziskezelő</w:t>
      </w:r>
      <w:r w:rsidRPr="00D20ACB">
        <w:t xml:space="preserve"> </w:t>
      </w:r>
    </w:p>
    <w:p w14:paraId="0DEB9EB5" w14:textId="77777777" w:rsidR="000B2812" w:rsidRDefault="000B2812" w:rsidP="00B2368E">
      <w:pPr>
        <w:pStyle w:val="Szvegtrzs"/>
        <w:numPr>
          <w:ilvl w:val="0"/>
          <w:numId w:val="9"/>
        </w:numPr>
        <w:spacing w:after="0" w:line="360" w:lineRule="auto"/>
        <w:jc w:val="both"/>
      </w:pPr>
      <w:r>
        <w:t xml:space="preserve">A projekt során felmerülő adatbáziskezelési feladatok ellátása </w:t>
      </w:r>
    </w:p>
    <w:p w14:paraId="233432A3" w14:textId="77777777" w:rsidR="000B2812" w:rsidRDefault="000B2812" w:rsidP="00503BEB">
      <w:pPr>
        <w:pStyle w:val="Szvegtrzs"/>
        <w:spacing w:line="360" w:lineRule="auto"/>
        <w:jc w:val="both"/>
      </w:pPr>
    </w:p>
    <w:p w14:paraId="2487697D" w14:textId="77777777" w:rsidR="000B2812" w:rsidRPr="00D51B81" w:rsidRDefault="000B2812" w:rsidP="00503BEB">
      <w:pPr>
        <w:pStyle w:val="Szvegtrzs"/>
        <w:spacing w:line="360" w:lineRule="auto"/>
        <w:jc w:val="both"/>
        <w:rPr>
          <w:b/>
          <w:bCs/>
          <w:u w:val="single"/>
        </w:rPr>
      </w:pPr>
      <w:r w:rsidRPr="00D51B81">
        <w:rPr>
          <w:b/>
          <w:bCs/>
          <w:u w:val="single"/>
        </w:rPr>
        <w:t>Grafikus</w:t>
      </w:r>
      <w:r w:rsidRPr="00D20ACB">
        <w:t xml:space="preserve"> </w:t>
      </w:r>
    </w:p>
    <w:p w14:paraId="79E6A4D1" w14:textId="77777777" w:rsidR="000B2812" w:rsidRDefault="000B2812" w:rsidP="00B2368E">
      <w:pPr>
        <w:pStyle w:val="Szvegtrzs"/>
        <w:numPr>
          <w:ilvl w:val="0"/>
          <w:numId w:val="9"/>
        </w:numPr>
        <w:spacing w:after="0" w:line="360" w:lineRule="auto"/>
        <w:jc w:val="both"/>
      </w:pPr>
      <w:r>
        <w:t xml:space="preserve">Látványtervek, folyamatábrák és GUI-k készítése </w:t>
      </w:r>
    </w:p>
    <w:p w14:paraId="6693BC64" w14:textId="77777777" w:rsidR="000B2812" w:rsidRDefault="000B2812" w:rsidP="000B2812">
      <w:pPr>
        <w:pStyle w:val="Cmsor2"/>
        <w:ind w:left="788" w:hanging="431"/>
        <w:jc w:val="both"/>
      </w:pPr>
      <w:r>
        <w:t>Tevékenység-felelősség mátrix</w:t>
      </w:r>
    </w:p>
    <w:p w14:paraId="105F9EAE" w14:textId="67B184EB" w:rsidR="00F41E4B" w:rsidRPr="00F41E4B" w:rsidRDefault="00F41E4B" w:rsidP="00F41E4B">
      <w:pPr>
        <w:pStyle w:val="Kpalrs"/>
        <w:jc w:val="center"/>
        <w:rPr>
          <w:rFonts w:ascii="Times New Roman" w:hAnsi="Times New Roman" w:cs="Times New Roman"/>
          <w:b/>
          <w:bCs/>
          <w:i w:val="0"/>
          <w:iCs w:val="0"/>
          <w:noProof/>
        </w:rPr>
      </w:pPr>
      <w:r w:rsidRPr="00F41E4B">
        <w:rPr>
          <w:rFonts w:ascii="Times New Roman" w:hAnsi="Times New Roman" w:cs="Times New Roman"/>
          <w:b/>
          <w:bCs/>
          <w:i w:val="0"/>
          <w:iCs w:val="0"/>
          <w:noProof/>
        </w:rPr>
        <w:fldChar w:fldCharType="begin"/>
      </w:r>
      <w:r w:rsidRPr="00F41E4B">
        <w:rPr>
          <w:rFonts w:ascii="Times New Roman" w:hAnsi="Times New Roman" w:cs="Times New Roman"/>
          <w:b/>
          <w:bCs/>
          <w:i w:val="0"/>
          <w:iCs w:val="0"/>
          <w:noProof/>
        </w:rPr>
        <w:instrText xml:space="preserve"> SEQ táblázat \* ARABIC </w:instrText>
      </w:r>
      <w:r w:rsidRPr="00F41E4B">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6</w:t>
      </w:r>
      <w:r w:rsidRPr="00F41E4B">
        <w:rPr>
          <w:rFonts w:ascii="Times New Roman" w:hAnsi="Times New Roman" w:cs="Times New Roman"/>
          <w:b/>
          <w:bCs/>
          <w:i w:val="0"/>
          <w:iCs w:val="0"/>
          <w:noProof/>
        </w:rPr>
        <w:fldChar w:fldCharType="end"/>
      </w:r>
      <w:r w:rsidRPr="00F41E4B">
        <w:rPr>
          <w:rFonts w:ascii="Times New Roman" w:hAnsi="Times New Roman" w:cs="Times New Roman"/>
          <w:b/>
          <w:bCs/>
          <w:i w:val="0"/>
          <w:iCs w:val="0"/>
          <w:noProof/>
        </w:rPr>
        <w:t>. táblázat - Tevékenység-felelősség mátrix</w:t>
      </w:r>
    </w:p>
    <w:tbl>
      <w:tblPr>
        <w:tblStyle w:val="Rcsostblzat"/>
        <w:tblW w:w="0" w:type="auto"/>
        <w:jc w:val="center"/>
        <w:tblLook w:val="04A0" w:firstRow="1" w:lastRow="0" w:firstColumn="1" w:lastColumn="0" w:noHBand="0" w:noVBand="1"/>
      </w:tblPr>
      <w:tblGrid>
        <w:gridCol w:w="2059"/>
        <w:gridCol w:w="1397"/>
        <w:gridCol w:w="904"/>
        <w:gridCol w:w="1186"/>
        <w:gridCol w:w="933"/>
        <w:gridCol w:w="956"/>
        <w:gridCol w:w="1320"/>
      </w:tblGrid>
      <w:tr w:rsidR="000B2812" w:rsidRPr="00F167EA" w14:paraId="69B2FF54" w14:textId="77777777" w:rsidTr="00CF0947">
        <w:trPr>
          <w:trHeight w:val="692"/>
          <w:jc w:val="center"/>
        </w:trPr>
        <w:tc>
          <w:tcPr>
            <w:tcW w:w="0" w:type="auto"/>
            <w:vAlign w:val="center"/>
          </w:tcPr>
          <w:p w14:paraId="4CAF44DC" w14:textId="77777777" w:rsidR="000B2812" w:rsidRPr="00F167EA" w:rsidRDefault="000B2812" w:rsidP="00CF0947">
            <w:pPr>
              <w:pStyle w:val="Szvegtrzs"/>
              <w:jc w:val="right"/>
              <w:rPr>
                <w:rFonts w:cs="Times New Roman"/>
                <w:sz w:val="20"/>
                <w:szCs w:val="20"/>
              </w:rPr>
            </w:pPr>
            <w:r w:rsidRPr="00F167EA">
              <w:rPr>
                <w:rFonts w:cs="Times New Roman"/>
                <w:sz w:val="20"/>
                <w:szCs w:val="20"/>
              </w:rPr>
              <w:t>Név</w:t>
            </w:r>
          </w:p>
        </w:tc>
        <w:tc>
          <w:tcPr>
            <w:tcW w:w="0" w:type="auto"/>
            <w:vMerge w:val="restart"/>
            <w:vAlign w:val="center"/>
          </w:tcPr>
          <w:p w14:paraId="7AF18169"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Adorján András Bálint</w:t>
            </w:r>
          </w:p>
        </w:tc>
        <w:tc>
          <w:tcPr>
            <w:tcW w:w="0" w:type="auto"/>
            <w:vMerge w:val="restart"/>
            <w:vAlign w:val="center"/>
          </w:tcPr>
          <w:p w14:paraId="1DFEA304" w14:textId="77777777" w:rsidR="000B2812" w:rsidRPr="00F167EA" w:rsidRDefault="000B2812" w:rsidP="00CF0947">
            <w:pPr>
              <w:pStyle w:val="Szvegtrzs"/>
              <w:jc w:val="center"/>
              <w:rPr>
                <w:rFonts w:cs="Times New Roman"/>
                <w:sz w:val="20"/>
                <w:szCs w:val="20"/>
              </w:rPr>
            </w:pPr>
            <w:r w:rsidRPr="00F167EA">
              <w:rPr>
                <w:rFonts w:cs="Times New Roman"/>
                <w:sz w:val="20"/>
                <w:szCs w:val="20"/>
              </w:rPr>
              <w:t>Bálint Ábel</w:t>
            </w:r>
          </w:p>
        </w:tc>
        <w:tc>
          <w:tcPr>
            <w:tcW w:w="0" w:type="auto"/>
            <w:vMerge w:val="restart"/>
            <w:vAlign w:val="center"/>
          </w:tcPr>
          <w:p w14:paraId="4CC08C52" w14:textId="77777777" w:rsidR="000B2812" w:rsidRPr="00F167EA" w:rsidRDefault="000B2812" w:rsidP="00CF0947">
            <w:pPr>
              <w:pStyle w:val="Szvegtrzs"/>
              <w:jc w:val="center"/>
              <w:rPr>
                <w:rFonts w:cs="Times New Roman"/>
                <w:sz w:val="20"/>
                <w:szCs w:val="20"/>
              </w:rPr>
            </w:pPr>
            <w:r w:rsidRPr="00F167EA">
              <w:rPr>
                <w:rFonts w:cs="Times New Roman"/>
                <w:sz w:val="20"/>
                <w:szCs w:val="20"/>
              </w:rPr>
              <w:t>Hegedüs Róbert</w:t>
            </w:r>
          </w:p>
        </w:tc>
        <w:tc>
          <w:tcPr>
            <w:tcW w:w="0" w:type="auto"/>
            <w:vMerge w:val="restart"/>
            <w:vAlign w:val="center"/>
          </w:tcPr>
          <w:p w14:paraId="11D404A7" w14:textId="77777777" w:rsidR="000B2812" w:rsidRPr="00F167EA" w:rsidRDefault="000B2812" w:rsidP="00CF0947">
            <w:pPr>
              <w:pStyle w:val="Szvegtrzs"/>
              <w:jc w:val="center"/>
              <w:rPr>
                <w:rFonts w:cs="Times New Roman"/>
                <w:sz w:val="20"/>
                <w:szCs w:val="20"/>
              </w:rPr>
            </w:pPr>
            <w:proofErr w:type="spellStart"/>
            <w:r w:rsidRPr="00F167EA">
              <w:rPr>
                <w:rFonts w:cs="Times New Roman"/>
                <w:sz w:val="20"/>
                <w:szCs w:val="20"/>
              </w:rPr>
              <w:t>Jánoki</w:t>
            </w:r>
            <w:proofErr w:type="spellEnd"/>
            <w:r w:rsidRPr="00F167EA">
              <w:rPr>
                <w:rFonts w:cs="Times New Roman"/>
                <w:sz w:val="20"/>
                <w:szCs w:val="20"/>
              </w:rPr>
              <w:t xml:space="preserve"> Lilla</w:t>
            </w:r>
          </w:p>
        </w:tc>
        <w:tc>
          <w:tcPr>
            <w:tcW w:w="0" w:type="auto"/>
            <w:vMerge w:val="restart"/>
            <w:vAlign w:val="center"/>
          </w:tcPr>
          <w:p w14:paraId="0DC32C8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Pintér Gábor</w:t>
            </w:r>
          </w:p>
        </w:tc>
        <w:tc>
          <w:tcPr>
            <w:tcW w:w="0" w:type="auto"/>
            <w:vMerge w:val="restart"/>
            <w:vAlign w:val="center"/>
          </w:tcPr>
          <w:p w14:paraId="138ED5F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Szakács Márk Milán</w:t>
            </w:r>
          </w:p>
        </w:tc>
      </w:tr>
      <w:tr w:rsidR="000B2812" w:rsidRPr="00F167EA" w14:paraId="329F6AF9" w14:textId="77777777" w:rsidTr="00CF0947">
        <w:trPr>
          <w:trHeight w:val="692"/>
          <w:jc w:val="center"/>
        </w:trPr>
        <w:tc>
          <w:tcPr>
            <w:tcW w:w="0" w:type="auto"/>
            <w:vAlign w:val="center"/>
          </w:tcPr>
          <w:p w14:paraId="12FA25DD" w14:textId="77777777" w:rsidR="000B2812" w:rsidRPr="00F167EA" w:rsidRDefault="000B2812" w:rsidP="00CF0947">
            <w:pPr>
              <w:pStyle w:val="Szvegtrzs"/>
              <w:rPr>
                <w:rFonts w:cs="Times New Roman"/>
                <w:sz w:val="20"/>
                <w:szCs w:val="20"/>
              </w:rPr>
            </w:pPr>
            <w:r w:rsidRPr="00F167EA">
              <w:rPr>
                <w:rFonts w:cs="Times New Roman"/>
                <w:sz w:val="20"/>
                <w:szCs w:val="20"/>
              </w:rPr>
              <w:t>Tevékenység</w:t>
            </w:r>
          </w:p>
        </w:tc>
        <w:tc>
          <w:tcPr>
            <w:tcW w:w="0" w:type="auto"/>
            <w:vMerge/>
            <w:vAlign w:val="center"/>
          </w:tcPr>
          <w:p w14:paraId="218B5BCA" w14:textId="77777777" w:rsidR="000B2812" w:rsidRPr="00F167EA" w:rsidRDefault="000B2812" w:rsidP="00CF0947">
            <w:pPr>
              <w:pStyle w:val="Szvegtrzs"/>
              <w:jc w:val="center"/>
              <w:rPr>
                <w:rFonts w:cs="Times New Roman"/>
                <w:sz w:val="20"/>
                <w:szCs w:val="20"/>
              </w:rPr>
            </w:pPr>
          </w:p>
        </w:tc>
        <w:tc>
          <w:tcPr>
            <w:tcW w:w="0" w:type="auto"/>
            <w:vMerge/>
            <w:vAlign w:val="center"/>
          </w:tcPr>
          <w:p w14:paraId="7A4D1950" w14:textId="77777777" w:rsidR="000B2812" w:rsidRPr="00F167EA" w:rsidRDefault="000B2812" w:rsidP="00CF0947">
            <w:pPr>
              <w:pStyle w:val="Szvegtrzs"/>
              <w:jc w:val="center"/>
              <w:rPr>
                <w:rFonts w:cs="Times New Roman"/>
                <w:sz w:val="20"/>
                <w:szCs w:val="20"/>
              </w:rPr>
            </w:pPr>
          </w:p>
        </w:tc>
        <w:tc>
          <w:tcPr>
            <w:tcW w:w="0" w:type="auto"/>
            <w:vMerge/>
            <w:vAlign w:val="center"/>
          </w:tcPr>
          <w:p w14:paraId="7AD11675" w14:textId="77777777" w:rsidR="000B2812" w:rsidRPr="00F167EA" w:rsidRDefault="000B2812" w:rsidP="00CF0947">
            <w:pPr>
              <w:pStyle w:val="Szvegtrzs"/>
              <w:jc w:val="center"/>
              <w:rPr>
                <w:rFonts w:cs="Times New Roman"/>
                <w:sz w:val="20"/>
                <w:szCs w:val="20"/>
              </w:rPr>
            </w:pPr>
          </w:p>
        </w:tc>
        <w:tc>
          <w:tcPr>
            <w:tcW w:w="0" w:type="auto"/>
            <w:vMerge/>
            <w:vAlign w:val="center"/>
          </w:tcPr>
          <w:p w14:paraId="42578535" w14:textId="77777777" w:rsidR="000B2812" w:rsidRPr="00F167EA" w:rsidRDefault="000B2812" w:rsidP="00CF0947">
            <w:pPr>
              <w:pStyle w:val="Szvegtrzs"/>
              <w:jc w:val="center"/>
              <w:rPr>
                <w:rFonts w:cs="Times New Roman"/>
                <w:sz w:val="20"/>
                <w:szCs w:val="20"/>
              </w:rPr>
            </w:pPr>
          </w:p>
        </w:tc>
        <w:tc>
          <w:tcPr>
            <w:tcW w:w="0" w:type="auto"/>
            <w:vMerge/>
            <w:vAlign w:val="center"/>
          </w:tcPr>
          <w:p w14:paraId="329E2217" w14:textId="77777777" w:rsidR="000B2812" w:rsidRPr="00F167EA" w:rsidRDefault="000B2812" w:rsidP="00CF0947">
            <w:pPr>
              <w:pStyle w:val="Szvegtrzs"/>
              <w:jc w:val="center"/>
              <w:rPr>
                <w:rFonts w:cs="Times New Roman"/>
                <w:sz w:val="20"/>
                <w:szCs w:val="20"/>
              </w:rPr>
            </w:pPr>
          </w:p>
        </w:tc>
        <w:tc>
          <w:tcPr>
            <w:tcW w:w="0" w:type="auto"/>
            <w:vMerge/>
            <w:vAlign w:val="center"/>
          </w:tcPr>
          <w:p w14:paraId="778E8C0B" w14:textId="77777777" w:rsidR="000B2812" w:rsidRPr="00F167EA" w:rsidRDefault="000B2812" w:rsidP="00CF0947">
            <w:pPr>
              <w:pStyle w:val="Szvegtrzs"/>
              <w:jc w:val="center"/>
              <w:rPr>
                <w:rFonts w:cs="Times New Roman"/>
                <w:sz w:val="20"/>
                <w:szCs w:val="20"/>
              </w:rPr>
            </w:pPr>
          </w:p>
        </w:tc>
      </w:tr>
      <w:tr w:rsidR="000B2812" w:rsidRPr="00F167EA" w14:paraId="1C23ED77" w14:textId="77777777" w:rsidTr="00CF0947">
        <w:trPr>
          <w:jc w:val="center"/>
        </w:trPr>
        <w:tc>
          <w:tcPr>
            <w:tcW w:w="0" w:type="auto"/>
            <w:vAlign w:val="center"/>
          </w:tcPr>
          <w:p w14:paraId="28D7985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Kommunikáció</w:t>
            </w:r>
          </w:p>
        </w:tc>
        <w:tc>
          <w:tcPr>
            <w:tcW w:w="0" w:type="auto"/>
            <w:vAlign w:val="center"/>
          </w:tcPr>
          <w:p w14:paraId="71FD13AE"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14E8E9A2" w14:textId="77777777" w:rsidR="000B2812" w:rsidRPr="00F167EA" w:rsidRDefault="000B2812" w:rsidP="00CF0947">
            <w:pPr>
              <w:pStyle w:val="Szvegtrzs"/>
              <w:jc w:val="center"/>
              <w:rPr>
                <w:rFonts w:cs="Times New Roman"/>
                <w:sz w:val="20"/>
                <w:szCs w:val="20"/>
              </w:rPr>
            </w:pPr>
          </w:p>
        </w:tc>
        <w:tc>
          <w:tcPr>
            <w:tcW w:w="0" w:type="auto"/>
            <w:vAlign w:val="center"/>
          </w:tcPr>
          <w:p w14:paraId="4657A339" w14:textId="77777777" w:rsidR="000B2812" w:rsidRPr="00F167EA" w:rsidRDefault="000B2812" w:rsidP="00CF0947">
            <w:pPr>
              <w:pStyle w:val="Szvegtrzs"/>
              <w:jc w:val="center"/>
              <w:rPr>
                <w:rFonts w:cs="Times New Roman"/>
                <w:sz w:val="20"/>
                <w:szCs w:val="20"/>
              </w:rPr>
            </w:pPr>
          </w:p>
        </w:tc>
        <w:tc>
          <w:tcPr>
            <w:tcW w:w="0" w:type="auto"/>
            <w:vAlign w:val="center"/>
          </w:tcPr>
          <w:p w14:paraId="2B1DA477"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2B3B2C25" w14:textId="77777777" w:rsidR="000B2812" w:rsidRPr="00F167EA" w:rsidRDefault="000B2812" w:rsidP="00CF0947">
            <w:pPr>
              <w:pStyle w:val="Szvegtrzs"/>
              <w:jc w:val="center"/>
              <w:rPr>
                <w:rFonts w:cs="Times New Roman"/>
                <w:sz w:val="20"/>
                <w:szCs w:val="20"/>
              </w:rPr>
            </w:pPr>
          </w:p>
        </w:tc>
        <w:tc>
          <w:tcPr>
            <w:tcW w:w="0" w:type="auto"/>
            <w:vAlign w:val="center"/>
          </w:tcPr>
          <w:p w14:paraId="181942CA" w14:textId="77777777" w:rsidR="000B2812" w:rsidRPr="00F167EA" w:rsidRDefault="000B2812" w:rsidP="00CF0947">
            <w:pPr>
              <w:pStyle w:val="Szvegtrzs"/>
              <w:jc w:val="center"/>
              <w:rPr>
                <w:rFonts w:cs="Times New Roman"/>
                <w:sz w:val="20"/>
                <w:szCs w:val="20"/>
              </w:rPr>
            </w:pPr>
          </w:p>
        </w:tc>
      </w:tr>
      <w:tr w:rsidR="000B2812" w:rsidRPr="00F167EA" w14:paraId="2DEB7F57" w14:textId="77777777" w:rsidTr="00CF0947">
        <w:trPr>
          <w:jc w:val="center"/>
        </w:trPr>
        <w:tc>
          <w:tcPr>
            <w:tcW w:w="0" w:type="auto"/>
            <w:vAlign w:val="center"/>
          </w:tcPr>
          <w:p w14:paraId="2959BCE8" w14:textId="77777777" w:rsidR="000B2812" w:rsidRPr="00F167EA" w:rsidRDefault="000B2812" w:rsidP="00CF0947">
            <w:pPr>
              <w:pStyle w:val="Szvegtrzs"/>
              <w:jc w:val="center"/>
              <w:rPr>
                <w:rFonts w:cs="Times New Roman"/>
                <w:sz w:val="20"/>
                <w:szCs w:val="20"/>
              </w:rPr>
            </w:pPr>
            <w:r w:rsidRPr="00F167EA">
              <w:rPr>
                <w:rFonts w:cs="Times New Roman"/>
                <w:sz w:val="20"/>
                <w:szCs w:val="20"/>
              </w:rPr>
              <w:t>Dokumentáció</w:t>
            </w:r>
          </w:p>
        </w:tc>
        <w:tc>
          <w:tcPr>
            <w:tcW w:w="0" w:type="auto"/>
            <w:vAlign w:val="center"/>
          </w:tcPr>
          <w:p w14:paraId="72B0DF7A"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067A4B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1CA785BE" w14:textId="77777777" w:rsidR="000B2812" w:rsidRPr="00F167EA" w:rsidRDefault="000B2812" w:rsidP="00CF0947">
            <w:pPr>
              <w:pStyle w:val="Szvegtrzs"/>
              <w:jc w:val="center"/>
              <w:rPr>
                <w:rFonts w:cs="Times New Roman"/>
                <w:sz w:val="20"/>
                <w:szCs w:val="20"/>
              </w:rPr>
            </w:pPr>
          </w:p>
        </w:tc>
        <w:tc>
          <w:tcPr>
            <w:tcW w:w="0" w:type="auto"/>
            <w:vAlign w:val="center"/>
          </w:tcPr>
          <w:p w14:paraId="61C2896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7F1E749B" w14:textId="77777777" w:rsidR="000B2812" w:rsidRPr="00F167EA" w:rsidRDefault="000B2812" w:rsidP="00CF0947">
            <w:pPr>
              <w:pStyle w:val="Szvegtrzs"/>
              <w:jc w:val="center"/>
              <w:rPr>
                <w:rFonts w:cs="Times New Roman"/>
                <w:sz w:val="20"/>
                <w:szCs w:val="20"/>
              </w:rPr>
            </w:pPr>
          </w:p>
        </w:tc>
        <w:tc>
          <w:tcPr>
            <w:tcW w:w="0" w:type="auto"/>
            <w:vAlign w:val="center"/>
          </w:tcPr>
          <w:p w14:paraId="4E6C5AFD" w14:textId="77777777" w:rsidR="000B2812" w:rsidRPr="00F167EA" w:rsidRDefault="000B2812" w:rsidP="00CF0947">
            <w:pPr>
              <w:pStyle w:val="Szvegtrzs"/>
              <w:jc w:val="center"/>
              <w:rPr>
                <w:rFonts w:cs="Times New Roman"/>
                <w:sz w:val="20"/>
                <w:szCs w:val="20"/>
              </w:rPr>
            </w:pPr>
          </w:p>
        </w:tc>
      </w:tr>
      <w:tr w:rsidR="000B2812" w:rsidRPr="00F167EA" w14:paraId="58ACB84C" w14:textId="77777777" w:rsidTr="00CF0947">
        <w:trPr>
          <w:jc w:val="center"/>
        </w:trPr>
        <w:tc>
          <w:tcPr>
            <w:tcW w:w="0" w:type="auto"/>
            <w:vAlign w:val="center"/>
          </w:tcPr>
          <w:p w14:paraId="3E8107D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Prezentáció</w:t>
            </w:r>
          </w:p>
        </w:tc>
        <w:tc>
          <w:tcPr>
            <w:tcW w:w="0" w:type="auto"/>
            <w:vAlign w:val="center"/>
          </w:tcPr>
          <w:p w14:paraId="7717B2A0"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632CA24D"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25B5FA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6726BC7"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E9D9BC4"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6F6D8C4F"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5186DB40" w14:textId="77777777" w:rsidTr="00CF0947">
        <w:trPr>
          <w:jc w:val="center"/>
        </w:trPr>
        <w:tc>
          <w:tcPr>
            <w:tcW w:w="0" w:type="auto"/>
            <w:vAlign w:val="center"/>
          </w:tcPr>
          <w:p w14:paraId="7527105A" w14:textId="77777777" w:rsidR="000B2812" w:rsidRPr="00F167EA" w:rsidRDefault="000B2812" w:rsidP="00CF0947">
            <w:pPr>
              <w:pStyle w:val="Szvegtrzs"/>
              <w:jc w:val="center"/>
              <w:rPr>
                <w:rFonts w:cs="Times New Roman"/>
                <w:sz w:val="20"/>
                <w:szCs w:val="20"/>
              </w:rPr>
            </w:pPr>
            <w:r w:rsidRPr="00F167EA">
              <w:rPr>
                <w:rFonts w:cs="Times New Roman"/>
                <w:sz w:val="20"/>
                <w:szCs w:val="20"/>
              </w:rPr>
              <w:t>Megbeszélések koordinálása</w:t>
            </w:r>
          </w:p>
        </w:tc>
        <w:tc>
          <w:tcPr>
            <w:tcW w:w="0" w:type="auto"/>
            <w:vAlign w:val="center"/>
          </w:tcPr>
          <w:p w14:paraId="76AB373E"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1732AC1" w14:textId="77777777" w:rsidR="000B2812" w:rsidRPr="00F167EA" w:rsidRDefault="000B2812" w:rsidP="00CF0947">
            <w:pPr>
              <w:pStyle w:val="Szvegtrzs"/>
              <w:jc w:val="center"/>
              <w:rPr>
                <w:rFonts w:cs="Times New Roman"/>
                <w:sz w:val="20"/>
                <w:szCs w:val="20"/>
              </w:rPr>
            </w:pPr>
          </w:p>
        </w:tc>
        <w:tc>
          <w:tcPr>
            <w:tcW w:w="0" w:type="auto"/>
            <w:vAlign w:val="center"/>
          </w:tcPr>
          <w:p w14:paraId="5A3BF0E0" w14:textId="77777777" w:rsidR="000B2812" w:rsidRPr="00F167EA" w:rsidRDefault="000B2812" w:rsidP="00CF0947">
            <w:pPr>
              <w:pStyle w:val="Szvegtrzs"/>
              <w:jc w:val="center"/>
              <w:rPr>
                <w:rFonts w:cs="Times New Roman"/>
                <w:sz w:val="20"/>
                <w:szCs w:val="20"/>
              </w:rPr>
            </w:pPr>
          </w:p>
        </w:tc>
        <w:tc>
          <w:tcPr>
            <w:tcW w:w="0" w:type="auto"/>
            <w:vAlign w:val="center"/>
          </w:tcPr>
          <w:p w14:paraId="48949525" w14:textId="77777777" w:rsidR="000B2812" w:rsidRPr="00F167EA" w:rsidRDefault="000B2812" w:rsidP="00CF0947">
            <w:pPr>
              <w:pStyle w:val="Szvegtrzs"/>
              <w:jc w:val="center"/>
              <w:rPr>
                <w:rFonts w:cs="Times New Roman"/>
                <w:sz w:val="20"/>
                <w:szCs w:val="20"/>
              </w:rPr>
            </w:pPr>
          </w:p>
        </w:tc>
        <w:tc>
          <w:tcPr>
            <w:tcW w:w="0" w:type="auto"/>
            <w:vAlign w:val="center"/>
          </w:tcPr>
          <w:p w14:paraId="072A8922" w14:textId="77777777" w:rsidR="000B2812" w:rsidRPr="00F167EA" w:rsidRDefault="000B2812" w:rsidP="00CF0947">
            <w:pPr>
              <w:pStyle w:val="Szvegtrzs"/>
              <w:jc w:val="center"/>
              <w:rPr>
                <w:rFonts w:cs="Times New Roman"/>
                <w:sz w:val="20"/>
                <w:szCs w:val="20"/>
              </w:rPr>
            </w:pPr>
          </w:p>
        </w:tc>
        <w:tc>
          <w:tcPr>
            <w:tcW w:w="0" w:type="auto"/>
            <w:vAlign w:val="center"/>
          </w:tcPr>
          <w:p w14:paraId="05DB84EB" w14:textId="77777777" w:rsidR="000B2812" w:rsidRPr="00F167EA" w:rsidRDefault="000B2812" w:rsidP="00CF0947">
            <w:pPr>
              <w:pStyle w:val="Szvegtrzs"/>
              <w:jc w:val="center"/>
              <w:rPr>
                <w:rFonts w:cs="Times New Roman"/>
                <w:sz w:val="20"/>
                <w:szCs w:val="20"/>
              </w:rPr>
            </w:pPr>
          </w:p>
        </w:tc>
      </w:tr>
      <w:tr w:rsidR="000B2812" w:rsidRPr="00F167EA" w14:paraId="2EE9EC9A" w14:textId="77777777" w:rsidTr="00CF0947">
        <w:trPr>
          <w:jc w:val="center"/>
        </w:trPr>
        <w:tc>
          <w:tcPr>
            <w:tcW w:w="0" w:type="auto"/>
            <w:vAlign w:val="center"/>
          </w:tcPr>
          <w:p w14:paraId="3D9602B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Kapcsolattartás</w:t>
            </w:r>
          </w:p>
        </w:tc>
        <w:tc>
          <w:tcPr>
            <w:tcW w:w="0" w:type="auto"/>
            <w:vAlign w:val="center"/>
          </w:tcPr>
          <w:p w14:paraId="3EF2DF8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675141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912B2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031146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8140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354FFE6"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1C534D8" w14:textId="77777777" w:rsidTr="00CF0947">
        <w:trPr>
          <w:jc w:val="center"/>
        </w:trPr>
        <w:tc>
          <w:tcPr>
            <w:tcW w:w="0" w:type="auto"/>
            <w:vAlign w:val="center"/>
          </w:tcPr>
          <w:p w14:paraId="5F26A5D0" w14:textId="77777777" w:rsidR="000B2812" w:rsidRPr="00F167EA" w:rsidRDefault="000B2812" w:rsidP="00CF0947">
            <w:pPr>
              <w:pStyle w:val="Szvegtrzs"/>
              <w:jc w:val="center"/>
              <w:rPr>
                <w:rFonts w:cs="Times New Roman"/>
                <w:sz w:val="20"/>
                <w:szCs w:val="20"/>
              </w:rPr>
            </w:pPr>
            <w:r w:rsidRPr="00F167EA">
              <w:rPr>
                <w:rFonts w:cs="Times New Roman"/>
                <w:sz w:val="20"/>
                <w:szCs w:val="20"/>
              </w:rPr>
              <w:t>Látványtervek készítése</w:t>
            </w:r>
          </w:p>
        </w:tc>
        <w:tc>
          <w:tcPr>
            <w:tcW w:w="0" w:type="auto"/>
            <w:vAlign w:val="center"/>
          </w:tcPr>
          <w:p w14:paraId="68B3FC8B"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5BEC547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71F9C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388343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B48E60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AE24C3"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04BE8FA6" w14:textId="77777777" w:rsidTr="00CF0947">
        <w:trPr>
          <w:jc w:val="center"/>
        </w:trPr>
        <w:tc>
          <w:tcPr>
            <w:tcW w:w="0" w:type="auto"/>
            <w:vAlign w:val="center"/>
          </w:tcPr>
          <w:p w14:paraId="2588FA7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Folyamatábrák készítése</w:t>
            </w:r>
          </w:p>
        </w:tc>
        <w:tc>
          <w:tcPr>
            <w:tcW w:w="0" w:type="auto"/>
            <w:vAlign w:val="center"/>
          </w:tcPr>
          <w:p w14:paraId="12FC8ED4"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E002351"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657E57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0BF168"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46390C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9EB626"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38883159" w14:textId="77777777" w:rsidTr="00CF0947">
        <w:trPr>
          <w:jc w:val="center"/>
        </w:trPr>
        <w:tc>
          <w:tcPr>
            <w:tcW w:w="0" w:type="auto"/>
            <w:vAlign w:val="center"/>
          </w:tcPr>
          <w:p w14:paraId="1D997D7E" w14:textId="77777777" w:rsidR="000B2812" w:rsidRPr="00F167EA" w:rsidRDefault="000B2812" w:rsidP="00CF0947">
            <w:pPr>
              <w:pStyle w:val="Szvegtrzs"/>
              <w:jc w:val="center"/>
              <w:rPr>
                <w:rFonts w:cs="Times New Roman"/>
                <w:sz w:val="20"/>
                <w:szCs w:val="20"/>
              </w:rPr>
            </w:pPr>
            <w:r w:rsidRPr="00F167EA">
              <w:rPr>
                <w:rFonts w:cs="Times New Roman"/>
                <w:sz w:val="20"/>
                <w:szCs w:val="20"/>
              </w:rPr>
              <w:t>GUI-k készítése</w:t>
            </w:r>
          </w:p>
        </w:tc>
        <w:tc>
          <w:tcPr>
            <w:tcW w:w="0" w:type="auto"/>
            <w:vAlign w:val="center"/>
          </w:tcPr>
          <w:p w14:paraId="2470085E" w14:textId="77777777" w:rsidR="000B2812" w:rsidRPr="00F167EA" w:rsidRDefault="000B2812" w:rsidP="00CF0947">
            <w:pPr>
              <w:pStyle w:val="Szvegtrzs"/>
              <w:jc w:val="center"/>
              <w:rPr>
                <w:rFonts w:cs="Times New Roman"/>
                <w:sz w:val="20"/>
                <w:szCs w:val="20"/>
              </w:rPr>
            </w:pPr>
            <w:r>
              <w:rPr>
                <w:rFonts w:cs="Times New Roman"/>
                <w:sz w:val="20"/>
                <w:szCs w:val="20"/>
              </w:rPr>
              <w:t>V, J</w:t>
            </w:r>
          </w:p>
        </w:tc>
        <w:tc>
          <w:tcPr>
            <w:tcW w:w="0" w:type="auto"/>
            <w:vAlign w:val="center"/>
          </w:tcPr>
          <w:p w14:paraId="78FDBD76"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395A445D"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6FD7E3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5E033C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52E9EA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909CFE7" w14:textId="77777777" w:rsidTr="00CF0947">
        <w:trPr>
          <w:jc w:val="center"/>
        </w:trPr>
        <w:tc>
          <w:tcPr>
            <w:tcW w:w="0" w:type="auto"/>
            <w:vAlign w:val="center"/>
          </w:tcPr>
          <w:p w14:paraId="5BD9F946" w14:textId="77777777" w:rsidR="000B2812" w:rsidRPr="00F167EA" w:rsidRDefault="000B2812" w:rsidP="00CF0947">
            <w:pPr>
              <w:pStyle w:val="Szvegtrzs"/>
              <w:jc w:val="center"/>
              <w:rPr>
                <w:rFonts w:cs="Times New Roman"/>
                <w:sz w:val="20"/>
                <w:szCs w:val="20"/>
              </w:rPr>
            </w:pPr>
            <w:r w:rsidRPr="00F167EA">
              <w:rPr>
                <w:rFonts w:cs="Times New Roman"/>
                <w:sz w:val="20"/>
                <w:szCs w:val="20"/>
              </w:rPr>
              <w:t>Adatbáziskezelés</w:t>
            </w:r>
          </w:p>
        </w:tc>
        <w:tc>
          <w:tcPr>
            <w:tcW w:w="0" w:type="auto"/>
            <w:vAlign w:val="center"/>
          </w:tcPr>
          <w:p w14:paraId="543CD961"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3D6C4E1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7EFD42EA"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4FCF46E"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073A0FA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9785961" w14:textId="77777777" w:rsidR="000B2812" w:rsidRPr="00F167EA" w:rsidRDefault="000B2812" w:rsidP="00CF0947">
            <w:pPr>
              <w:pStyle w:val="Szvegtrzs"/>
              <w:jc w:val="center"/>
              <w:rPr>
                <w:rFonts w:cs="Times New Roman"/>
                <w:sz w:val="20"/>
                <w:szCs w:val="20"/>
              </w:rPr>
            </w:pPr>
            <w:r>
              <w:rPr>
                <w:rFonts w:cs="Times New Roman"/>
                <w:sz w:val="20"/>
                <w:szCs w:val="20"/>
              </w:rPr>
              <w:t>V</w:t>
            </w:r>
          </w:p>
        </w:tc>
      </w:tr>
      <w:tr w:rsidR="000B2812" w:rsidRPr="00F167EA" w14:paraId="72445502" w14:textId="77777777" w:rsidTr="00CF0947">
        <w:trPr>
          <w:jc w:val="center"/>
        </w:trPr>
        <w:tc>
          <w:tcPr>
            <w:tcW w:w="0" w:type="auto"/>
            <w:vAlign w:val="center"/>
          </w:tcPr>
          <w:p w14:paraId="0879BFD1" w14:textId="77777777" w:rsidR="000B2812" w:rsidRPr="00F167EA" w:rsidRDefault="000B2812" w:rsidP="00CF0947">
            <w:pPr>
              <w:pStyle w:val="Szvegtrzs"/>
              <w:jc w:val="center"/>
              <w:rPr>
                <w:rFonts w:cs="Times New Roman"/>
                <w:sz w:val="20"/>
                <w:szCs w:val="20"/>
              </w:rPr>
            </w:pPr>
            <w:r w:rsidRPr="00F167EA">
              <w:rPr>
                <w:rFonts w:cs="Times New Roman"/>
                <w:sz w:val="20"/>
                <w:szCs w:val="20"/>
              </w:rPr>
              <w:t>Programozás</w:t>
            </w:r>
          </w:p>
        </w:tc>
        <w:tc>
          <w:tcPr>
            <w:tcW w:w="0" w:type="auto"/>
            <w:vAlign w:val="center"/>
          </w:tcPr>
          <w:p w14:paraId="41C061CF" w14:textId="77777777" w:rsidR="000B2812" w:rsidRPr="00F167EA" w:rsidRDefault="000B2812" w:rsidP="00CF0947">
            <w:pPr>
              <w:pStyle w:val="Szvegtrzs"/>
              <w:jc w:val="center"/>
              <w:rPr>
                <w:rFonts w:cs="Times New Roman"/>
                <w:sz w:val="20"/>
                <w:szCs w:val="20"/>
              </w:rPr>
            </w:pPr>
            <w:r>
              <w:rPr>
                <w:rFonts w:cs="Times New Roman"/>
                <w:sz w:val="20"/>
                <w:szCs w:val="20"/>
              </w:rPr>
              <w:t>J</w:t>
            </w:r>
          </w:p>
        </w:tc>
        <w:tc>
          <w:tcPr>
            <w:tcW w:w="0" w:type="auto"/>
            <w:vAlign w:val="center"/>
          </w:tcPr>
          <w:p w14:paraId="0C751479"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029F2A5F"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2F292BC5"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980F351"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43035799"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49058B6D" w14:textId="77777777" w:rsidTr="00CF0947">
        <w:trPr>
          <w:jc w:val="center"/>
        </w:trPr>
        <w:tc>
          <w:tcPr>
            <w:tcW w:w="0" w:type="auto"/>
            <w:vAlign w:val="center"/>
          </w:tcPr>
          <w:p w14:paraId="427E120E" w14:textId="77777777" w:rsidR="000B2812" w:rsidRPr="00F167EA" w:rsidRDefault="000B2812" w:rsidP="00CF0947">
            <w:pPr>
              <w:pStyle w:val="Szvegtrzs"/>
              <w:jc w:val="center"/>
              <w:rPr>
                <w:rFonts w:cs="Times New Roman"/>
                <w:sz w:val="20"/>
                <w:szCs w:val="20"/>
              </w:rPr>
            </w:pPr>
            <w:r>
              <w:rPr>
                <w:rFonts w:cs="Times New Roman"/>
                <w:sz w:val="20"/>
                <w:szCs w:val="20"/>
              </w:rPr>
              <w:t>Projektszabályzat módosítása</w:t>
            </w:r>
          </w:p>
        </w:tc>
        <w:tc>
          <w:tcPr>
            <w:tcW w:w="0" w:type="auto"/>
            <w:vAlign w:val="center"/>
          </w:tcPr>
          <w:p w14:paraId="79878550" w14:textId="77777777" w:rsidR="000B2812" w:rsidRPr="00F167EA" w:rsidRDefault="000B2812" w:rsidP="00CF0947">
            <w:pPr>
              <w:pStyle w:val="Szvegtrzs"/>
              <w:jc w:val="center"/>
              <w:rPr>
                <w:rFonts w:cs="Times New Roman"/>
                <w:sz w:val="20"/>
                <w:szCs w:val="20"/>
              </w:rPr>
            </w:pPr>
            <w:r>
              <w:rPr>
                <w:rFonts w:cs="Times New Roman"/>
                <w:sz w:val="20"/>
                <w:szCs w:val="20"/>
              </w:rPr>
              <w:t>V</w:t>
            </w:r>
          </w:p>
        </w:tc>
        <w:tc>
          <w:tcPr>
            <w:tcW w:w="0" w:type="auto"/>
            <w:vAlign w:val="center"/>
          </w:tcPr>
          <w:p w14:paraId="5F125349"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5D11EFDC"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42BAAAF"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6A3FB44B"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28F48E58" w14:textId="77777777" w:rsidR="000B2812" w:rsidRPr="00F167EA" w:rsidRDefault="000B2812" w:rsidP="00CF0947">
            <w:pPr>
              <w:pStyle w:val="Szvegtrzs"/>
              <w:jc w:val="center"/>
              <w:rPr>
                <w:rFonts w:cs="Times New Roman"/>
                <w:sz w:val="20"/>
                <w:szCs w:val="20"/>
              </w:rPr>
            </w:pPr>
            <w:r>
              <w:rPr>
                <w:rFonts w:cs="Times New Roman"/>
                <w:sz w:val="20"/>
                <w:szCs w:val="20"/>
              </w:rPr>
              <w:t>I</w:t>
            </w:r>
          </w:p>
        </w:tc>
      </w:tr>
      <w:tr w:rsidR="000B2812" w:rsidRPr="00F167EA" w14:paraId="25B4DEE0" w14:textId="77777777" w:rsidTr="00CF0947">
        <w:trPr>
          <w:jc w:val="center"/>
        </w:trPr>
        <w:tc>
          <w:tcPr>
            <w:tcW w:w="0" w:type="auto"/>
            <w:vAlign w:val="center"/>
          </w:tcPr>
          <w:p w14:paraId="74C2BD0B" w14:textId="77777777" w:rsidR="000B2812" w:rsidRDefault="000B2812" w:rsidP="00CF0947">
            <w:pPr>
              <w:pStyle w:val="Szvegtrzs"/>
              <w:jc w:val="center"/>
              <w:rPr>
                <w:rFonts w:cs="Times New Roman"/>
                <w:sz w:val="20"/>
                <w:szCs w:val="20"/>
              </w:rPr>
            </w:pPr>
            <w:r>
              <w:rPr>
                <w:rFonts w:cs="Times New Roman"/>
                <w:sz w:val="20"/>
                <w:szCs w:val="20"/>
              </w:rPr>
              <w:t>Jegyzőkönyv írás</w:t>
            </w:r>
          </w:p>
        </w:tc>
        <w:tc>
          <w:tcPr>
            <w:tcW w:w="0" w:type="auto"/>
            <w:vAlign w:val="center"/>
          </w:tcPr>
          <w:p w14:paraId="6DDB5723" w14:textId="77777777" w:rsidR="000B2812" w:rsidRPr="00F167EA" w:rsidRDefault="000B2812" w:rsidP="00CF0947">
            <w:pPr>
              <w:pStyle w:val="Szvegtrzs"/>
              <w:jc w:val="center"/>
              <w:rPr>
                <w:rFonts w:cs="Times New Roman"/>
                <w:sz w:val="20"/>
                <w:szCs w:val="20"/>
              </w:rPr>
            </w:pPr>
            <w:r>
              <w:rPr>
                <w:rFonts w:cs="Times New Roman"/>
                <w:sz w:val="20"/>
                <w:szCs w:val="20"/>
              </w:rPr>
              <w:t>I</w:t>
            </w:r>
          </w:p>
        </w:tc>
        <w:tc>
          <w:tcPr>
            <w:tcW w:w="0" w:type="auto"/>
            <w:vAlign w:val="center"/>
          </w:tcPr>
          <w:p w14:paraId="12AADB92" w14:textId="77777777" w:rsidR="000B2812" w:rsidRPr="00F167EA" w:rsidRDefault="000B2812" w:rsidP="00CF0947">
            <w:pPr>
              <w:pStyle w:val="Szvegtrzs"/>
              <w:jc w:val="center"/>
              <w:rPr>
                <w:rFonts w:cs="Times New Roman"/>
                <w:sz w:val="20"/>
                <w:szCs w:val="20"/>
              </w:rPr>
            </w:pPr>
          </w:p>
        </w:tc>
        <w:tc>
          <w:tcPr>
            <w:tcW w:w="0" w:type="auto"/>
            <w:vAlign w:val="center"/>
          </w:tcPr>
          <w:p w14:paraId="3FB61B46" w14:textId="77777777" w:rsidR="000B2812" w:rsidRPr="00F167EA" w:rsidRDefault="000B2812" w:rsidP="00CF0947">
            <w:pPr>
              <w:pStyle w:val="Szvegtrzs"/>
              <w:jc w:val="center"/>
              <w:rPr>
                <w:rFonts w:cs="Times New Roman"/>
                <w:sz w:val="20"/>
                <w:szCs w:val="20"/>
              </w:rPr>
            </w:pPr>
          </w:p>
        </w:tc>
        <w:tc>
          <w:tcPr>
            <w:tcW w:w="0" w:type="auto"/>
            <w:vAlign w:val="center"/>
          </w:tcPr>
          <w:p w14:paraId="48411EDA" w14:textId="77777777" w:rsidR="000B2812" w:rsidRPr="00F167EA" w:rsidRDefault="000B2812" w:rsidP="00CF0947">
            <w:pPr>
              <w:pStyle w:val="Szvegtrzs"/>
              <w:jc w:val="center"/>
              <w:rPr>
                <w:rFonts w:cs="Times New Roman"/>
                <w:sz w:val="20"/>
                <w:szCs w:val="20"/>
              </w:rPr>
            </w:pPr>
            <w:r>
              <w:rPr>
                <w:rFonts w:cs="Times New Roman"/>
                <w:sz w:val="20"/>
                <w:szCs w:val="20"/>
              </w:rPr>
              <w:t>V, B</w:t>
            </w:r>
          </w:p>
        </w:tc>
        <w:tc>
          <w:tcPr>
            <w:tcW w:w="0" w:type="auto"/>
            <w:vAlign w:val="center"/>
          </w:tcPr>
          <w:p w14:paraId="0549638C" w14:textId="77777777" w:rsidR="000B2812" w:rsidRPr="00F167EA" w:rsidRDefault="000B2812" w:rsidP="00CF0947">
            <w:pPr>
              <w:pStyle w:val="Szvegtrzs"/>
              <w:jc w:val="center"/>
              <w:rPr>
                <w:rFonts w:cs="Times New Roman"/>
                <w:sz w:val="20"/>
                <w:szCs w:val="20"/>
              </w:rPr>
            </w:pPr>
          </w:p>
        </w:tc>
        <w:tc>
          <w:tcPr>
            <w:tcW w:w="0" w:type="auto"/>
            <w:vAlign w:val="center"/>
          </w:tcPr>
          <w:p w14:paraId="6B7C96DF" w14:textId="77777777" w:rsidR="000B2812" w:rsidRPr="00F167EA" w:rsidRDefault="000B2812" w:rsidP="00CF0947">
            <w:pPr>
              <w:pStyle w:val="Szvegtrzs"/>
              <w:jc w:val="center"/>
              <w:rPr>
                <w:rFonts w:cs="Times New Roman"/>
                <w:sz w:val="20"/>
                <w:szCs w:val="20"/>
              </w:rPr>
            </w:pPr>
          </w:p>
        </w:tc>
      </w:tr>
    </w:tbl>
    <w:p w14:paraId="26D70693" w14:textId="77777777" w:rsidR="000B2812" w:rsidRDefault="000B2812" w:rsidP="000B2812">
      <w:pPr>
        <w:pStyle w:val="Szvegtrzs"/>
        <w:jc w:val="both"/>
      </w:pPr>
    </w:p>
    <w:p w14:paraId="22240F05" w14:textId="77777777" w:rsidR="000B2812" w:rsidRDefault="000B2812" w:rsidP="00AF3318">
      <w:pPr>
        <w:pStyle w:val="Szvegtrzs"/>
        <w:pageBreakBefore/>
        <w:spacing w:line="360" w:lineRule="auto"/>
        <w:jc w:val="both"/>
      </w:pPr>
      <w:r w:rsidRPr="00174E5C">
        <w:lastRenderedPageBreak/>
        <w:t>V</w:t>
      </w:r>
      <w:r>
        <w:t xml:space="preserve"> - Végrehajtási felelősség. Az érdekelt felelőssége a munka elvégeztetése. Nem feltétlenül hoz döntéseket, de a csoportot arra sarkallja, hogy mindig időben hozzák meg a döntéseket.</w:t>
      </w:r>
    </w:p>
    <w:p w14:paraId="5C60EF95" w14:textId="77777777" w:rsidR="000B2812" w:rsidRDefault="000B2812" w:rsidP="00017922">
      <w:pPr>
        <w:pStyle w:val="Szvegtrzs"/>
        <w:spacing w:line="360" w:lineRule="auto"/>
        <w:jc w:val="both"/>
      </w:pPr>
      <w:r w:rsidRPr="00174E5C">
        <w:t>J</w:t>
      </w:r>
      <w:r>
        <w:t xml:space="preserve"> - Jóváhagyási jogkör. Végleges hozzájárulás a tevékenység kimenetelének elfogadásához. Döntéseket hoz.</w:t>
      </w:r>
    </w:p>
    <w:p w14:paraId="0DD40CE3" w14:textId="77777777" w:rsidR="000B2812" w:rsidRDefault="000B2812" w:rsidP="00017922">
      <w:pPr>
        <w:pStyle w:val="Szvegtrzs"/>
        <w:spacing w:line="360" w:lineRule="auto"/>
        <w:jc w:val="both"/>
      </w:pPr>
      <w:r w:rsidRPr="00174E5C">
        <w:t>B</w:t>
      </w:r>
      <w:r>
        <w:t xml:space="preserve"> - Meg kell beszélni. A munkavégzés során az érdekelt ad információt. Nem hoz döntéseket, de a döntések előtt tanácsot kérnek tőle.</w:t>
      </w:r>
    </w:p>
    <w:p w14:paraId="1AFF0735" w14:textId="77777777" w:rsidR="000B2812" w:rsidRDefault="000B2812" w:rsidP="00017922">
      <w:pPr>
        <w:pStyle w:val="Szvegtrzs"/>
        <w:spacing w:line="360" w:lineRule="auto"/>
        <w:jc w:val="both"/>
      </w:pPr>
      <w:r w:rsidRPr="00174E5C">
        <w:t>I</w:t>
      </w:r>
      <w:r>
        <w:t xml:space="preserve"> - Informálni kell, ha döntés született. Mindig naprakész szeretne lenni ennek a tevékenységnek az előrehaladásáról.</w:t>
      </w:r>
    </w:p>
    <w:p w14:paraId="34E0D0AF" w14:textId="77777777" w:rsidR="000B2812" w:rsidRDefault="000B2812" w:rsidP="000B2812">
      <w:pPr>
        <w:pStyle w:val="Cmsor2"/>
        <w:ind w:left="788" w:hanging="431"/>
        <w:jc w:val="both"/>
      </w:pPr>
      <w:r>
        <w:t>Közös szótás (</w:t>
      </w:r>
      <w:proofErr w:type="spellStart"/>
      <w:r>
        <w:t>Glossary</w:t>
      </w:r>
      <w:proofErr w:type="spellEnd"/>
      <w:r>
        <w:t xml:space="preserve">) </w:t>
      </w:r>
    </w:p>
    <w:p w14:paraId="47107125" w14:textId="2F877CE3" w:rsidR="00BD08D2" w:rsidRPr="00495DEF" w:rsidRDefault="00BD08D2" w:rsidP="00FA6801">
      <w:pPr>
        <w:pStyle w:val="Szvegtrzs"/>
        <w:spacing w:line="360" w:lineRule="auto"/>
        <w:jc w:val="both"/>
        <w:rPr>
          <w:b/>
          <w:bCs/>
        </w:rPr>
      </w:pPr>
      <w:proofErr w:type="spellStart"/>
      <w:r w:rsidRPr="00BD08D2">
        <w:rPr>
          <w:b/>
          <w:bCs/>
        </w:rPr>
        <w:t>S</w:t>
      </w:r>
      <w:r w:rsidR="00273C51" w:rsidRPr="00BD08D2">
        <w:rPr>
          <w:b/>
          <w:bCs/>
        </w:rPr>
        <w:t>takeholder</w:t>
      </w:r>
      <w:proofErr w:type="spellEnd"/>
      <w:r w:rsidR="002D66AF">
        <w:rPr>
          <w:b/>
          <w:bCs/>
        </w:rPr>
        <w:t xml:space="preserve"> </w:t>
      </w:r>
      <w:r w:rsidR="00495DEF">
        <w:rPr>
          <w:b/>
          <w:bCs/>
        </w:rPr>
        <w:t xml:space="preserve">- </w:t>
      </w:r>
      <w:r w:rsidR="000A71A3">
        <w:t>a</w:t>
      </w:r>
      <w:r w:rsidR="00495DEF">
        <w:t>z</w:t>
      </w:r>
      <w:r w:rsidR="009B53E3">
        <w:t xml:space="preserve"> üzleti igényspecifikáci</w:t>
      </w:r>
      <w:r w:rsidR="00495DEF">
        <w:t>ó</w:t>
      </w:r>
      <w:r w:rsidR="009B53E3">
        <w:t xml:space="preserve"> a </w:t>
      </w:r>
      <w:r w:rsidR="00E17AAD" w:rsidRPr="002D66AF">
        <w:t>résztvevő</w:t>
      </w:r>
      <w:r w:rsidR="00495DEF">
        <w:t>je</w:t>
      </w:r>
      <w:r w:rsidR="000A71A3">
        <w:t xml:space="preserve"> </w:t>
      </w:r>
    </w:p>
    <w:p w14:paraId="6F28F68C" w14:textId="77777777" w:rsidR="00D15E8D" w:rsidRDefault="00D15E8D" w:rsidP="00FA6801">
      <w:pPr>
        <w:pStyle w:val="Szvegtrzs"/>
        <w:spacing w:line="360" w:lineRule="auto"/>
        <w:jc w:val="both"/>
        <w:rPr>
          <w:b/>
          <w:bCs/>
        </w:rPr>
      </w:pPr>
    </w:p>
    <w:p w14:paraId="17C37C16" w14:textId="5212440B" w:rsidR="00273C51" w:rsidRPr="00E17AAD" w:rsidRDefault="00BD08D2" w:rsidP="00FA6801">
      <w:pPr>
        <w:pStyle w:val="Szvegtrzs"/>
        <w:spacing w:line="360" w:lineRule="auto"/>
        <w:jc w:val="both"/>
      </w:pPr>
      <w:proofErr w:type="spellStart"/>
      <w:r w:rsidRPr="009503EF">
        <w:rPr>
          <w:b/>
          <w:bCs/>
        </w:rPr>
        <w:t>A</w:t>
      </w:r>
      <w:r w:rsidR="00273C51" w:rsidRPr="009503EF">
        <w:rPr>
          <w:b/>
          <w:bCs/>
        </w:rPr>
        <w:t>ktor</w:t>
      </w:r>
      <w:proofErr w:type="spellEnd"/>
      <w:r w:rsidR="002D66AF">
        <w:rPr>
          <w:b/>
          <w:bCs/>
        </w:rPr>
        <w:t xml:space="preserve"> </w:t>
      </w:r>
      <w:r w:rsidR="00495DEF">
        <w:t xml:space="preserve">- </w:t>
      </w:r>
      <w:proofErr w:type="spellStart"/>
      <w:r w:rsidR="0050447F">
        <w:t>use</w:t>
      </w:r>
      <w:proofErr w:type="spellEnd"/>
      <w:r w:rsidR="0050447F">
        <w:t xml:space="preserve"> </w:t>
      </w:r>
      <w:proofErr w:type="spellStart"/>
      <w:r w:rsidR="0050447F">
        <w:t>case</w:t>
      </w:r>
      <w:proofErr w:type="spellEnd"/>
      <w:r w:rsidR="0050447F">
        <w:t xml:space="preserve"> diagrammban egy szerepkört,</w:t>
      </w:r>
      <w:r w:rsidR="00D15E8D">
        <w:t xml:space="preserve"> </w:t>
      </w:r>
      <w:r w:rsidR="00495DEF">
        <w:t xml:space="preserve">a rendszer egy </w:t>
      </w:r>
      <w:r w:rsidR="00D15E8D">
        <w:t>felhasználó</w:t>
      </w:r>
      <w:r w:rsidR="00495DEF">
        <w:t>ját</w:t>
      </w:r>
      <w:r w:rsidR="00D15E8D">
        <w:t xml:space="preserve"> </w:t>
      </w:r>
      <w:r w:rsidR="0050447F">
        <w:t>reprezentál</w:t>
      </w:r>
      <w:r w:rsidR="00495DEF">
        <w:t>ja</w:t>
      </w:r>
      <w:r w:rsidR="000A71A3">
        <w:t xml:space="preserve"> </w:t>
      </w:r>
    </w:p>
    <w:p w14:paraId="736A88B8" w14:textId="0BF6FA27" w:rsidR="000B2812" w:rsidRDefault="000B2812" w:rsidP="00FA6801">
      <w:pPr>
        <w:pStyle w:val="Szvegtrzs"/>
        <w:spacing w:line="360" w:lineRule="auto"/>
        <w:jc w:val="both"/>
      </w:pPr>
    </w:p>
    <w:p w14:paraId="1A990CC2" w14:textId="65CD2192" w:rsidR="00375A80" w:rsidRDefault="00375A80" w:rsidP="00FA6801">
      <w:pPr>
        <w:pStyle w:val="Szvegtrzs"/>
        <w:spacing w:line="360" w:lineRule="auto"/>
        <w:jc w:val="both"/>
      </w:pPr>
      <w:r w:rsidRPr="00375A80">
        <w:rPr>
          <w:b/>
          <w:bCs/>
        </w:rPr>
        <w:t>Appsofőr</w:t>
      </w:r>
      <w:r w:rsidR="002D66AF">
        <w:rPr>
          <w:b/>
          <w:bCs/>
        </w:rPr>
        <w:t xml:space="preserve"> </w:t>
      </w:r>
      <w:r w:rsidR="002D0E8B">
        <w:t xml:space="preserve">- </w:t>
      </w:r>
      <w:r w:rsidR="000A71A3">
        <w:t>a</w:t>
      </w:r>
      <w:r w:rsidR="00495DEF">
        <w:t xml:space="preserve"> SZEAT-APP sofőr</w:t>
      </w:r>
      <w:r w:rsidR="00E96716">
        <w:t>j</w:t>
      </w:r>
      <w:r w:rsidR="00495DEF">
        <w:t>e</w:t>
      </w:r>
      <w:r w:rsidR="000A71A3">
        <w:t xml:space="preserve"> </w:t>
      </w:r>
    </w:p>
    <w:p w14:paraId="120C2A56" w14:textId="77777777" w:rsidR="00A53AC3" w:rsidRDefault="00A53AC3" w:rsidP="00FA6801">
      <w:pPr>
        <w:pStyle w:val="Szvegtrzs"/>
        <w:spacing w:line="360" w:lineRule="auto"/>
        <w:jc w:val="both"/>
      </w:pPr>
    </w:p>
    <w:p w14:paraId="391862B1" w14:textId="20813587" w:rsidR="00375A80" w:rsidRPr="00495DEF" w:rsidRDefault="00375A80" w:rsidP="00FA6801">
      <w:pPr>
        <w:pStyle w:val="Szvegtrzs"/>
        <w:spacing w:line="360" w:lineRule="auto"/>
        <w:jc w:val="both"/>
        <w:rPr>
          <w:b/>
          <w:bCs/>
        </w:rPr>
      </w:pPr>
      <w:r w:rsidRPr="00375A80">
        <w:rPr>
          <w:b/>
          <w:bCs/>
        </w:rPr>
        <w:t>Apputas</w:t>
      </w:r>
      <w:r w:rsidR="002D66AF">
        <w:rPr>
          <w:b/>
          <w:bCs/>
        </w:rPr>
        <w:t xml:space="preserve"> </w:t>
      </w:r>
      <w:r w:rsidR="00495DEF">
        <w:rPr>
          <w:b/>
          <w:bCs/>
        </w:rPr>
        <w:t xml:space="preserve">- </w:t>
      </w:r>
      <w:r w:rsidR="000A71A3">
        <w:t>a</w:t>
      </w:r>
      <w:r w:rsidR="00495DEF">
        <w:t xml:space="preserve"> SZEAT-APP utasa</w:t>
      </w:r>
      <w:r w:rsidR="000A71A3">
        <w:t xml:space="preserve"> </w:t>
      </w:r>
    </w:p>
    <w:p w14:paraId="590BF906" w14:textId="77777777" w:rsidR="000B2812" w:rsidRDefault="000B2812" w:rsidP="000B2812">
      <w:pPr>
        <w:pStyle w:val="Cmsor1"/>
        <w:jc w:val="both"/>
      </w:pPr>
      <w:r>
        <w:lastRenderedPageBreak/>
        <w:t xml:space="preserve">A kiválasztott probléma </w:t>
      </w:r>
    </w:p>
    <w:p w14:paraId="3B5D3086" w14:textId="77777777" w:rsidR="000B2812" w:rsidRPr="006A0F6D" w:rsidRDefault="000B2812" w:rsidP="00B2368E">
      <w:pPr>
        <w:pStyle w:val="Listaszerbekezds"/>
        <w:keepNext/>
        <w:numPr>
          <w:ilvl w:val="0"/>
          <w:numId w:val="4"/>
        </w:numPr>
        <w:spacing w:before="480" w:after="360" w:line="360" w:lineRule="auto"/>
        <w:contextualSpacing w:val="0"/>
        <w:jc w:val="both"/>
        <w:outlineLvl w:val="1"/>
        <w:rPr>
          <w:rFonts w:cs="Times New Roman"/>
          <w:b/>
          <w:bCs/>
          <w:vanish/>
          <w:sz w:val="32"/>
          <w:szCs w:val="32"/>
        </w:rPr>
      </w:pPr>
    </w:p>
    <w:p w14:paraId="011B5A41" w14:textId="77777777" w:rsidR="000B2812" w:rsidRDefault="000B2812" w:rsidP="000B2812">
      <w:pPr>
        <w:pStyle w:val="Cmsor2"/>
        <w:ind w:left="789"/>
      </w:pPr>
      <w:r>
        <w:t xml:space="preserve">Szöveges bemutatás </w:t>
      </w:r>
    </w:p>
    <w:p w14:paraId="11620D5D" w14:textId="32859479" w:rsidR="000B2812" w:rsidRDefault="000B2812" w:rsidP="001E194A">
      <w:pPr>
        <w:pStyle w:val="Szvegtrzs"/>
        <w:spacing w:line="360" w:lineRule="auto"/>
        <w:jc w:val="both"/>
      </w:pPr>
      <w:r>
        <w:t xml:space="preserve">A Széchenyi István Egyetem hallgatói közül sokan dolgoznak egyetemi tanulmányik mellett. Mindenki szeretne térben és időben pontosan, minél kevesebb plusz idő és energia ráfordításával eljutni munkahelyére. A pontos lokációtól függően gyalogosan, biciklivel, tömegközlekedéssel, taxival vagy saját autóval is megközelíthetik munkahelyüket a hallgatók, de ezen közlekedési módoknak számos hátránya és veszélye van. </w:t>
      </w:r>
    </w:p>
    <w:p w14:paraId="79A76088" w14:textId="77777777" w:rsidR="000B2812" w:rsidRDefault="000B2812" w:rsidP="001E194A">
      <w:pPr>
        <w:pStyle w:val="Szvegtrzs"/>
        <w:spacing w:line="360" w:lineRule="auto"/>
        <w:jc w:val="both"/>
      </w:pPr>
      <w:r>
        <w:t xml:space="preserve">A gyaloglás és biciklizés nagyon időigényes, megterhelheti testünket és közben ki vagyunk téve az időjárási viszonyoknak, továbbá a közlekedés résztvevői és a gyárak által kibocsátott, levegőt szennyező káros anyagoknak. </w:t>
      </w:r>
    </w:p>
    <w:p w14:paraId="252F2C25" w14:textId="77777777" w:rsidR="000B2812" w:rsidRDefault="000B2812" w:rsidP="001E194A">
      <w:pPr>
        <w:pStyle w:val="Szvegtrzs"/>
        <w:spacing w:line="360" w:lineRule="auto"/>
        <w:jc w:val="both"/>
      </w:pPr>
      <w:r>
        <w:t>A tömegközlekedés nem ér el közvetlenül Győr minden pontjára. Vannak helyek, amik egyáltalán nem lehet eljutni és vannak, amelyek az egyetemtől kiindulva csak egy vagy több átszállással érhetőek el. Sok esetben a buszok nem is közlekednek megfelelő sűrűséggel és akár órákat is várnunk kell a következő járatra. Sajnos abban sem lehetünk 100%-</w:t>
      </w:r>
      <w:proofErr w:type="spellStart"/>
      <w:r>
        <w:t>ig</w:t>
      </w:r>
      <w:proofErr w:type="spellEnd"/>
      <w:r>
        <w:t xml:space="preserve"> biztosak, hogy a következő járat meg fog érkezni, ugyanis sok hallgatótársunk tapasztal nap mint nap járatkimaradásokat. </w:t>
      </w:r>
    </w:p>
    <w:p w14:paraId="1DBD4483" w14:textId="77777777" w:rsidR="000B2812" w:rsidRDefault="000B2812" w:rsidP="001E194A">
      <w:pPr>
        <w:pStyle w:val="Szvegtrzs"/>
        <w:spacing w:line="360" w:lineRule="auto"/>
        <w:jc w:val="both"/>
      </w:pPr>
      <w:r>
        <w:t xml:space="preserve">A taxi árak borzasztóan magasak, főleg egy egyetemi hallgató munkalehetőségeihez és fizetéséhez képest. </w:t>
      </w:r>
    </w:p>
    <w:p w14:paraId="00FA0A7E" w14:textId="77777777" w:rsidR="000B2812" w:rsidRDefault="000B2812" w:rsidP="001E194A">
      <w:pPr>
        <w:pStyle w:val="Szvegtrzs"/>
        <w:spacing w:line="360" w:lineRule="auto"/>
        <w:jc w:val="both"/>
      </w:pPr>
      <w:r>
        <w:t xml:space="preserve">A saját autó használata sok korábban említett problémára megoldást tud nyújtani, viszont legalább annyi újat is vet fel. A benzin fosszilis üzemanyag, tehát korlátozott mértékben van csal jelen a bolygón és per pillanat jóval nagyobb mértékben termelik ki, mint ahogy termelődik. Emiatt sajnos az ára is egyre magasabb. Ráadásul használat közben a környezetet szennyező anyagok jönnek létre, ezzel lokális emissziót okozva. Az autók használata nem csak a levegő, de az utak minőségét is rontja. Minél több autó közlekedik, annál nagyobb mértékben romlanak az utak és annál nagyobbak lesznek a közlekedési dugók is. A munkahelyek parkolókapacitása is korlátozott, minél több autó érkezik hozzájuk, annál hamarabb telik meg a parkoló és annál messzebb tudunk csak parkolni. </w:t>
      </w:r>
    </w:p>
    <w:p w14:paraId="78EE66B1" w14:textId="599371CD" w:rsidR="00B34E09" w:rsidRDefault="00645C6D" w:rsidP="009B7182">
      <w:pPr>
        <w:pStyle w:val="Cmsor2"/>
        <w:pageBreakBefore/>
        <w:ind w:left="788" w:hanging="431"/>
      </w:pPr>
      <w:r>
        <w:lastRenderedPageBreak/>
        <w:t>A probléma f</w:t>
      </w:r>
      <w:r w:rsidR="00B34E09">
        <w:t>olyamatábr</w:t>
      </w:r>
      <w:r>
        <w:t xml:space="preserve">ája </w:t>
      </w:r>
    </w:p>
    <w:p w14:paraId="137EC1F6" w14:textId="77777777" w:rsidR="00B15B8E" w:rsidRDefault="00DF25C8" w:rsidP="00B15B8E">
      <w:pPr>
        <w:pStyle w:val="Szvegtrzs"/>
        <w:keepNext/>
        <w:spacing w:line="360" w:lineRule="auto"/>
        <w:jc w:val="both"/>
      </w:pPr>
      <w:r>
        <w:rPr>
          <w:noProof/>
        </w:rPr>
        <w:drawing>
          <wp:inline distT="0" distB="0" distL="0" distR="0" wp14:anchorId="7B4402C0" wp14:editId="4E2FF500">
            <wp:extent cx="5562416" cy="5534659"/>
            <wp:effectExtent l="0" t="0" r="635" b="952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 10"/>
                    <pic:cNvPicPr/>
                  </pic:nvPicPr>
                  <pic:blipFill>
                    <a:blip r:embed="rId8">
                      <a:extLst>
                        <a:ext uri="{28A0092B-C50C-407E-A947-70E740481C1C}">
                          <a14:useLocalDpi xmlns:a14="http://schemas.microsoft.com/office/drawing/2010/main" val="0"/>
                        </a:ext>
                      </a:extLst>
                    </a:blip>
                    <a:stretch>
                      <a:fillRect/>
                    </a:stretch>
                  </pic:blipFill>
                  <pic:spPr>
                    <a:xfrm>
                      <a:off x="0" y="0"/>
                      <a:ext cx="5562416" cy="5534659"/>
                    </a:xfrm>
                    <a:prstGeom prst="rect">
                      <a:avLst/>
                    </a:prstGeom>
                  </pic:spPr>
                </pic:pic>
              </a:graphicData>
            </a:graphic>
          </wp:inline>
        </w:drawing>
      </w:r>
    </w:p>
    <w:p w14:paraId="251DBC51" w14:textId="015ED92E" w:rsidR="00CC4206" w:rsidRDefault="00B15B8E" w:rsidP="00CC4206">
      <w:pPr>
        <w:pStyle w:val="Kpalrs"/>
        <w:spacing w:after="360"/>
        <w:jc w:val="center"/>
        <w:rPr>
          <w:rFonts w:ascii="Times New Roman" w:hAnsi="Times New Roman" w:cs="Times New Roman"/>
          <w:b/>
          <w:bCs/>
          <w:i w:val="0"/>
          <w:iCs w:val="0"/>
          <w:noProof/>
        </w:rPr>
      </w:pPr>
      <w:r w:rsidRPr="00B15B8E">
        <w:rPr>
          <w:rFonts w:ascii="Times New Roman" w:hAnsi="Times New Roman" w:cs="Times New Roman"/>
          <w:b/>
          <w:bCs/>
          <w:i w:val="0"/>
          <w:iCs w:val="0"/>
          <w:noProof/>
        </w:rPr>
        <w:fldChar w:fldCharType="begin"/>
      </w:r>
      <w:r w:rsidRPr="00B15B8E">
        <w:rPr>
          <w:rFonts w:ascii="Times New Roman" w:hAnsi="Times New Roman" w:cs="Times New Roman"/>
          <w:b/>
          <w:bCs/>
          <w:i w:val="0"/>
          <w:iCs w:val="0"/>
          <w:noProof/>
        </w:rPr>
        <w:instrText xml:space="preserve"> SEQ ábra \* ARABIC </w:instrText>
      </w:r>
      <w:r w:rsidRPr="00B15B8E">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1</w:t>
      </w:r>
      <w:r w:rsidRPr="00B15B8E">
        <w:rPr>
          <w:rFonts w:ascii="Times New Roman" w:hAnsi="Times New Roman" w:cs="Times New Roman"/>
          <w:b/>
          <w:bCs/>
          <w:i w:val="0"/>
          <w:iCs w:val="0"/>
          <w:noProof/>
        </w:rPr>
        <w:fldChar w:fldCharType="end"/>
      </w:r>
      <w:r w:rsidRPr="00B15B8E">
        <w:rPr>
          <w:rFonts w:ascii="Times New Roman" w:hAnsi="Times New Roman" w:cs="Times New Roman"/>
          <w:b/>
          <w:bCs/>
          <w:i w:val="0"/>
          <w:iCs w:val="0"/>
          <w:noProof/>
        </w:rPr>
        <w:t>. ábra - A probléma folyamatábrája</w:t>
      </w:r>
    </w:p>
    <w:p w14:paraId="7130626F" w14:textId="6DF7A229" w:rsidR="00CC4206" w:rsidRPr="00CC4206" w:rsidRDefault="00CC4206" w:rsidP="00CC4206">
      <w:pPr>
        <w:pStyle w:val="Kpalrs"/>
        <w:spacing w:before="0" w:line="360" w:lineRule="auto"/>
        <w:jc w:val="both"/>
        <w:rPr>
          <w:rFonts w:ascii="Times New Roman" w:hAnsi="Times New Roman" w:cs="Lohit Hindi"/>
          <w:i w:val="0"/>
          <w:iCs w:val="0"/>
        </w:rPr>
      </w:pPr>
      <w:r w:rsidRPr="00CC4206">
        <w:rPr>
          <w:rFonts w:ascii="Times New Roman" w:hAnsi="Times New Roman" w:cs="Lohit Hindi"/>
          <w:i w:val="0"/>
          <w:iCs w:val="0"/>
        </w:rPr>
        <w:t>A</w:t>
      </w:r>
      <w:r>
        <w:rPr>
          <w:rFonts w:ascii="Times New Roman" w:hAnsi="Times New Roman" w:cs="Lohit Hindi"/>
          <w:i w:val="0"/>
          <w:iCs w:val="0"/>
        </w:rPr>
        <w:t xml:space="preserve">z 1. ábrán </w:t>
      </w:r>
      <w:r w:rsidRPr="00CC4206">
        <w:rPr>
          <w:rFonts w:ascii="Times New Roman" w:hAnsi="Times New Roman" w:cs="Lohit Hindi"/>
          <w:i w:val="0"/>
          <w:iCs w:val="0"/>
        </w:rPr>
        <w:t>a kollégiumtól</w:t>
      </w:r>
      <w:r w:rsidR="00F60B2F">
        <w:rPr>
          <w:rFonts w:ascii="Times New Roman" w:hAnsi="Times New Roman" w:cs="Lohit Hindi"/>
          <w:i w:val="0"/>
          <w:iCs w:val="0"/>
        </w:rPr>
        <w:t xml:space="preserve"> (START)</w:t>
      </w:r>
      <w:r w:rsidRPr="00CC4206">
        <w:rPr>
          <w:rFonts w:ascii="Times New Roman" w:hAnsi="Times New Roman" w:cs="Lohit Hindi"/>
          <w:i w:val="0"/>
          <w:iCs w:val="0"/>
        </w:rPr>
        <w:t xml:space="preserve"> a munkába</w:t>
      </w:r>
      <w:r w:rsidR="002533F2">
        <w:rPr>
          <w:rFonts w:ascii="Times New Roman" w:hAnsi="Times New Roman" w:cs="Lohit Hindi"/>
          <w:i w:val="0"/>
          <w:iCs w:val="0"/>
        </w:rPr>
        <w:t xml:space="preserve"> (STOP)</w:t>
      </w:r>
      <w:r w:rsidRPr="00CC4206">
        <w:rPr>
          <w:rFonts w:ascii="Times New Roman" w:hAnsi="Times New Roman" w:cs="Lohit Hindi"/>
          <w:i w:val="0"/>
          <w:iCs w:val="0"/>
        </w:rPr>
        <w:t xml:space="preserve"> való eljutás lehetséges kimenetelei</w:t>
      </w:r>
      <w:r w:rsidR="00F57511">
        <w:rPr>
          <w:rFonts w:ascii="Times New Roman" w:hAnsi="Times New Roman" w:cs="Lohit Hindi"/>
          <w:i w:val="0"/>
          <w:iCs w:val="0"/>
        </w:rPr>
        <w:t xml:space="preserve"> láthatóak</w:t>
      </w:r>
      <w:r w:rsidRPr="00CC4206">
        <w:rPr>
          <w:rFonts w:ascii="Times New Roman" w:hAnsi="Times New Roman" w:cs="Lohit Hindi"/>
          <w:i w:val="0"/>
          <w:iCs w:val="0"/>
        </w:rPr>
        <w:t xml:space="preserve">. A kiindulópont minden esetben a kollégium lesz és a végcél pedig az, hogy elérjünk a munkába olyan módon, hogy az esetleges késés a lehető legminimálisabb legyen. Kezdetben megvizsgáljuk, hogy rendelkezünk-e saját autóval és amennyiben igen akkor tovább tudunk lépni arra, hogy az üzemanyag ára mennyibe kerül. Ha ezt nem találjuk soknak, akkor választhatjuk azt az opciót, hogy kocsival megyünk munkába. Azonban itt még nem ér véget a folyamat, hiszen előfordulhat az, hogy a sok autó miatt dugó keletkezik az utakon és ezért késve érkezünk meg a munkahelyünkre. Ellenkező esetben nem fogunk </w:t>
      </w:r>
      <w:r w:rsidRPr="00CC4206">
        <w:rPr>
          <w:rFonts w:ascii="Times New Roman" w:hAnsi="Times New Roman" w:cs="Lohit Hindi"/>
          <w:i w:val="0"/>
          <w:iCs w:val="0"/>
        </w:rPr>
        <w:lastRenderedPageBreak/>
        <w:t>késni, feltéve, ha időben indultunk el otthonról. Hogyha rendelkezünk autóval, de az üzemanyag árát drágának találjuk vagy nincsen autónk, akkor érdemes lehet megvizsgálni az időjárási viszonyokat. Ha ezek kedvezőtlenek és rossz idő van, akkor rá vagyunk arra kényszerülve, hogy a tömegközlekedést használjuk. Ebben az esetben a következő kérdés az, hogy van-e járat és amennyiben van, a járat közvetlen-e, ugyanis ilyen módon nagy valószínűséggel el tudjuk kerülni a késést, viszont erre nincsen garancia, még így sem. Hogyha nincsen közvetlen járat akkor kénytelenek vagyunk átszállni, ami már jó eséllyel késést fog eredményezni, de természetesen ez esetben is előfordulhat az, hogy pontosan érkezünk meg. Amennyiben kedvezőek az időjárási feltételek vagy egyáltalán nincsen olyan járat, amivel el tudnánk jutni a munkahelyünkre, gyalogosan vagy kerékpárral kell közlekednünk annak függvényében, hogy mennyire kell messzire mennünk. Ezeknek előnye, hogy sportolunk, ami hozzájárulhat egészségünk megőrzéséhez és fel is frissülünk. Ha nem kell nagyon távolra mennünk, akkor a gyaloglás egy jó választás lehet, ha már kicsit nagyobb távot kell megtennünk, akkor érdemes lehet igénybe venni kerékpárunkat. Ekkor azonban kaphatunk defektet és ilyenkor kénytelenek vagyunk a mégis csak gyalog menni (magunk mellett tolni a biciklit), ami nagy valószínűséggel szintén késést fog eredményezni.</w:t>
      </w:r>
    </w:p>
    <w:p w14:paraId="7AC01424" w14:textId="30E6E64C" w:rsidR="000B2812" w:rsidRDefault="000B2812" w:rsidP="003E4755">
      <w:pPr>
        <w:pStyle w:val="Cmsor2"/>
        <w:ind w:left="788" w:hanging="431"/>
      </w:pPr>
      <w:r>
        <w:t xml:space="preserve">Halszálka diagram </w:t>
      </w:r>
    </w:p>
    <w:p w14:paraId="25666FA0" w14:textId="77777777" w:rsidR="00A75B8B" w:rsidRDefault="00F41E4B" w:rsidP="00A75B8B">
      <w:pPr>
        <w:pStyle w:val="Szvegtrzs"/>
        <w:keepNext/>
        <w:jc w:val="both"/>
      </w:pPr>
      <w:r>
        <w:rPr>
          <w:noProof/>
        </w:rPr>
        <w:drawing>
          <wp:inline distT="0" distB="0" distL="0" distR="0" wp14:anchorId="60049746" wp14:editId="5005858C">
            <wp:extent cx="5565502" cy="333883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5502" cy="3338830"/>
                    </a:xfrm>
                    <a:prstGeom prst="rect">
                      <a:avLst/>
                    </a:prstGeom>
                  </pic:spPr>
                </pic:pic>
              </a:graphicData>
            </a:graphic>
          </wp:inline>
        </w:drawing>
      </w:r>
    </w:p>
    <w:p w14:paraId="297AB46C" w14:textId="32527057" w:rsidR="000B2812" w:rsidRPr="00D35E3F" w:rsidRDefault="00A75B8B" w:rsidP="00D35E3F">
      <w:pPr>
        <w:pStyle w:val="Kpalrs"/>
        <w:spacing w:after="360"/>
        <w:jc w:val="center"/>
        <w:rPr>
          <w:rFonts w:ascii="Times New Roman" w:hAnsi="Times New Roman" w:cs="Times New Roman"/>
          <w:b/>
          <w:bCs/>
          <w:i w:val="0"/>
          <w:iCs w:val="0"/>
          <w:noProof/>
        </w:rPr>
      </w:pPr>
      <w:r w:rsidRPr="00A75B8B">
        <w:rPr>
          <w:rFonts w:ascii="Times New Roman" w:hAnsi="Times New Roman" w:cs="Times New Roman"/>
          <w:b/>
          <w:bCs/>
          <w:i w:val="0"/>
          <w:iCs w:val="0"/>
          <w:noProof/>
        </w:rPr>
        <w:fldChar w:fldCharType="begin"/>
      </w:r>
      <w:r w:rsidRPr="00A75B8B">
        <w:rPr>
          <w:rFonts w:ascii="Times New Roman" w:hAnsi="Times New Roman" w:cs="Times New Roman"/>
          <w:b/>
          <w:bCs/>
          <w:i w:val="0"/>
          <w:iCs w:val="0"/>
          <w:noProof/>
        </w:rPr>
        <w:instrText xml:space="preserve"> SEQ ábra \* ARABIC </w:instrText>
      </w:r>
      <w:r w:rsidRPr="00A75B8B">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2</w:t>
      </w:r>
      <w:r w:rsidRPr="00A75B8B">
        <w:rPr>
          <w:rFonts w:ascii="Times New Roman" w:hAnsi="Times New Roman" w:cs="Times New Roman"/>
          <w:b/>
          <w:bCs/>
          <w:i w:val="0"/>
          <w:iCs w:val="0"/>
          <w:noProof/>
        </w:rPr>
        <w:fldChar w:fldCharType="end"/>
      </w:r>
      <w:r w:rsidRPr="00A75B8B">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A75B8B">
        <w:rPr>
          <w:rFonts w:ascii="Times New Roman" w:hAnsi="Times New Roman" w:cs="Times New Roman"/>
          <w:b/>
          <w:bCs/>
          <w:i w:val="0"/>
          <w:iCs w:val="0"/>
          <w:noProof/>
        </w:rPr>
        <w:t xml:space="preserve"> </w:t>
      </w:r>
      <w:r w:rsidR="000708E1">
        <w:rPr>
          <w:rFonts w:ascii="Times New Roman" w:hAnsi="Times New Roman" w:cs="Times New Roman"/>
          <w:b/>
          <w:bCs/>
          <w:i w:val="0"/>
          <w:iCs w:val="0"/>
          <w:noProof/>
        </w:rPr>
        <w:t>A probléma h</w:t>
      </w:r>
      <w:r w:rsidRPr="00A75B8B">
        <w:rPr>
          <w:rFonts w:ascii="Times New Roman" w:hAnsi="Times New Roman" w:cs="Times New Roman"/>
          <w:b/>
          <w:bCs/>
          <w:i w:val="0"/>
          <w:iCs w:val="0"/>
          <w:noProof/>
        </w:rPr>
        <w:t>alszálka diagram</w:t>
      </w:r>
      <w:r w:rsidR="000708E1">
        <w:rPr>
          <w:rFonts w:ascii="Times New Roman" w:hAnsi="Times New Roman" w:cs="Times New Roman"/>
          <w:b/>
          <w:bCs/>
          <w:i w:val="0"/>
          <w:iCs w:val="0"/>
          <w:noProof/>
        </w:rPr>
        <w:t>ja</w:t>
      </w:r>
    </w:p>
    <w:p w14:paraId="6368553F" w14:textId="77777777" w:rsidR="000B2812" w:rsidRDefault="000B2812" w:rsidP="00581E65">
      <w:pPr>
        <w:pStyle w:val="Cmsor2"/>
        <w:pageBreakBefore/>
        <w:ind w:left="788" w:hanging="431"/>
      </w:pPr>
      <w:r>
        <w:lastRenderedPageBreak/>
        <w:t xml:space="preserve">SWOT analízis </w:t>
      </w:r>
    </w:p>
    <w:tbl>
      <w:tblPr>
        <w:tblStyle w:val="Rcsostblzat"/>
        <w:tblW w:w="9072" w:type="dxa"/>
        <w:jc w:val="center"/>
        <w:tblLayout w:type="fixed"/>
        <w:tblLook w:val="04A0" w:firstRow="1" w:lastRow="0" w:firstColumn="1" w:lastColumn="0" w:noHBand="0" w:noVBand="1"/>
      </w:tblPr>
      <w:tblGrid>
        <w:gridCol w:w="4536"/>
        <w:gridCol w:w="4536"/>
      </w:tblGrid>
      <w:tr w:rsidR="004049A9" w:rsidRPr="004049A9" w14:paraId="3FA74F3A" w14:textId="77777777" w:rsidTr="006A5935">
        <w:trPr>
          <w:trHeight w:hRule="exact" w:val="3969"/>
          <w:jc w:val="center"/>
        </w:trPr>
        <w:tc>
          <w:tcPr>
            <w:tcW w:w="4536" w:type="dxa"/>
            <w:shd w:val="clear" w:color="auto" w:fill="92D050"/>
          </w:tcPr>
          <w:p w14:paraId="691D32C1" w14:textId="3AC63CAE" w:rsidR="004049A9" w:rsidRPr="00A626B4" w:rsidRDefault="004049A9" w:rsidP="006D1C44">
            <w:pPr>
              <w:pStyle w:val="Szvegtrzs"/>
              <w:spacing w:before="240" w:after="240"/>
              <w:jc w:val="center"/>
              <w:rPr>
                <w:b/>
                <w:bCs/>
                <w:sz w:val="32"/>
                <w:szCs w:val="28"/>
                <w:u w:val="single"/>
              </w:rPr>
            </w:pPr>
            <w:proofErr w:type="spellStart"/>
            <w:r w:rsidRPr="00A626B4">
              <w:rPr>
                <w:b/>
                <w:bCs/>
                <w:sz w:val="32"/>
                <w:szCs w:val="28"/>
                <w:u w:val="single"/>
              </w:rPr>
              <w:t>Strengths</w:t>
            </w:r>
            <w:proofErr w:type="spellEnd"/>
            <w:r w:rsidRPr="00A626B4">
              <w:rPr>
                <w:b/>
                <w:bCs/>
                <w:sz w:val="32"/>
                <w:szCs w:val="28"/>
                <w:u w:val="single"/>
              </w:rPr>
              <w:t xml:space="preserve"> - Erősségek</w:t>
            </w:r>
          </w:p>
          <w:p w14:paraId="20310010" w14:textId="77777777" w:rsidR="004049A9" w:rsidRPr="004049A9" w:rsidRDefault="004049A9" w:rsidP="00B2368E">
            <w:pPr>
              <w:pStyle w:val="Szvegtrzs"/>
              <w:numPr>
                <w:ilvl w:val="0"/>
                <w:numId w:val="9"/>
              </w:numPr>
              <w:ind w:left="447"/>
              <w:jc w:val="both"/>
            </w:pPr>
            <w:r w:rsidRPr="004049A9">
              <w:t xml:space="preserve">függetlenség </w:t>
            </w:r>
          </w:p>
          <w:p w14:paraId="12DC3983" w14:textId="77777777" w:rsidR="004049A9" w:rsidRPr="004049A9" w:rsidRDefault="004049A9" w:rsidP="00B2368E">
            <w:pPr>
              <w:pStyle w:val="Szvegtrzs"/>
              <w:numPr>
                <w:ilvl w:val="0"/>
                <w:numId w:val="9"/>
              </w:numPr>
              <w:ind w:left="447"/>
              <w:jc w:val="both"/>
            </w:pPr>
            <w:r w:rsidRPr="004049A9">
              <w:t xml:space="preserve">helyettesíthetőség </w:t>
            </w:r>
          </w:p>
          <w:p w14:paraId="259705F2" w14:textId="77777777" w:rsidR="004049A9" w:rsidRPr="004049A9" w:rsidRDefault="004049A9" w:rsidP="00B2368E">
            <w:pPr>
              <w:pStyle w:val="Szvegtrzs"/>
              <w:numPr>
                <w:ilvl w:val="0"/>
                <w:numId w:val="9"/>
              </w:numPr>
              <w:ind w:left="447"/>
              <w:jc w:val="both"/>
            </w:pPr>
            <w:r w:rsidRPr="004049A9">
              <w:t xml:space="preserve">jól bejáratott rendszer </w:t>
            </w:r>
          </w:p>
          <w:p w14:paraId="2DCBE6F6" w14:textId="77777777" w:rsidR="004049A9" w:rsidRPr="004049A9" w:rsidRDefault="004049A9" w:rsidP="00B2368E">
            <w:pPr>
              <w:pStyle w:val="Szvegtrzs"/>
              <w:numPr>
                <w:ilvl w:val="0"/>
                <w:numId w:val="9"/>
              </w:numPr>
              <w:ind w:left="447"/>
              <w:jc w:val="both"/>
            </w:pPr>
            <w:r w:rsidRPr="004049A9">
              <w:t xml:space="preserve">offline </w:t>
            </w:r>
          </w:p>
          <w:p w14:paraId="0268413D" w14:textId="77777777" w:rsidR="004049A9" w:rsidRPr="004049A9" w:rsidRDefault="004049A9" w:rsidP="00B2368E">
            <w:pPr>
              <w:pStyle w:val="Szvegtrzs"/>
              <w:numPr>
                <w:ilvl w:val="0"/>
                <w:numId w:val="9"/>
              </w:numPr>
              <w:ind w:left="447"/>
              <w:jc w:val="both"/>
            </w:pPr>
            <w:r w:rsidRPr="004049A9">
              <w:t xml:space="preserve">olcsóbb az autófenntartásnál </w:t>
            </w:r>
          </w:p>
          <w:p w14:paraId="6B34F230" w14:textId="749B7AC7" w:rsidR="004049A9" w:rsidRPr="004049A9" w:rsidRDefault="004049A9" w:rsidP="00B2368E">
            <w:pPr>
              <w:pStyle w:val="Szvegtrzs"/>
              <w:numPr>
                <w:ilvl w:val="0"/>
                <w:numId w:val="9"/>
              </w:numPr>
              <w:ind w:left="447"/>
              <w:jc w:val="both"/>
            </w:pPr>
            <w:r w:rsidRPr="004049A9">
              <w:t xml:space="preserve">hallgatói kedvezmények </w:t>
            </w:r>
          </w:p>
        </w:tc>
        <w:tc>
          <w:tcPr>
            <w:tcW w:w="4536" w:type="dxa"/>
            <w:shd w:val="clear" w:color="auto" w:fill="ED7D31" w:themeFill="accent2"/>
          </w:tcPr>
          <w:p w14:paraId="26D0027C" w14:textId="672A7AB5" w:rsidR="004049A9" w:rsidRPr="00A626B4" w:rsidRDefault="004049A9" w:rsidP="00A626B4">
            <w:pPr>
              <w:pStyle w:val="Szvegtrzs"/>
              <w:spacing w:before="240" w:after="240"/>
              <w:jc w:val="center"/>
              <w:rPr>
                <w:b/>
                <w:bCs/>
                <w:sz w:val="32"/>
                <w:szCs w:val="28"/>
                <w:u w:val="single"/>
              </w:rPr>
            </w:pPr>
            <w:r w:rsidRPr="00A626B4">
              <w:rPr>
                <w:b/>
                <w:bCs/>
                <w:sz w:val="32"/>
                <w:szCs w:val="28"/>
                <w:u w:val="single"/>
              </w:rPr>
              <w:t xml:space="preserve"> </w:t>
            </w:r>
            <w:proofErr w:type="spellStart"/>
            <w:r w:rsidRPr="00A626B4">
              <w:rPr>
                <w:b/>
                <w:bCs/>
                <w:sz w:val="32"/>
                <w:szCs w:val="28"/>
                <w:u w:val="single"/>
              </w:rPr>
              <w:t>Weaknesses</w:t>
            </w:r>
            <w:proofErr w:type="spellEnd"/>
            <w:r w:rsidRPr="00A626B4">
              <w:rPr>
                <w:b/>
                <w:bCs/>
                <w:sz w:val="32"/>
                <w:szCs w:val="28"/>
                <w:u w:val="single"/>
              </w:rPr>
              <w:t xml:space="preserve"> - Gyengeségek</w:t>
            </w:r>
          </w:p>
          <w:p w14:paraId="14FC1675" w14:textId="5C83A6E6" w:rsidR="004049A9" w:rsidRPr="004049A9" w:rsidRDefault="004049A9" w:rsidP="00B2368E">
            <w:pPr>
              <w:pStyle w:val="Szvegtrzs"/>
              <w:numPr>
                <w:ilvl w:val="0"/>
                <w:numId w:val="9"/>
              </w:numPr>
              <w:ind w:left="478"/>
              <w:jc w:val="both"/>
            </w:pPr>
            <w:r w:rsidRPr="004049A9">
              <w:t xml:space="preserve">busszal kevesebb helyen lehet megállni </w:t>
            </w:r>
          </w:p>
          <w:p w14:paraId="25F63DF4" w14:textId="41A6B37A" w:rsidR="004049A9" w:rsidRPr="004049A9" w:rsidRDefault="004049A9" w:rsidP="00B2368E">
            <w:pPr>
              <w:pStyle w:val="Szvegtrzs"/>
              <w:numPr>
                <w:ilvl w:val="0"/>
                <w:numId w:val="9"/>
              </w:numPr>
              <w:ind w:left="478"/>
              <w:jc w:val="both"/>
            </w:pPr>
            <w:r w:rsidRPr="004049A9">
              <w:t xml:space="preserve">ki vagyunk téve az időjárásnak </w:t>
            </w:r>
          </w:p>
          <w:p w14:paraId="72B37D00" w14:textId="77777777" w:rsidR="004049A9" w:rsidRPr="004049A9" w:rsidRDefault="004049A9" w:rsidP="00B2368E">
            <w:pPr>
              <w:pStyle w:val="Szvegtrzs"/>
              <w:numPr>
                <w:ilvl w:val="0"/>
                <w:numId w:val="9"/>
              </w:numPr>
              <w:ind w:left="478"/>
              <w:jc w:val="both"/>
            </w:pPr>
            <w:r w:rsidRPr="004049A9">
              <w:t xml:space="preserve">alacsony járatszám </w:t>
            </w:r>
          </w:p>
          <w:p w14:paraId="6ACF4E27" w14:textId="77777777" w:rsidR="004049A9" w:rsidRPr="004049A9" w:rsidRDefault="004049A9" w:rsidP="00B2368E">
            <w:pPr>
              <w:pStyle w:val="Szvegtrzs"/>
              <w:numPr>
                <w:ilvl w:val="0"/>
                <w:numId w:val="9"/>
              </w:numPr>
              <w:ind w:left="478"/>
              <w:jc w:val="both"/>
            </w:pPr>
            <w:r w:rsidRPr="004049A9">
              <w:t xml:space="preserve">nincs mindig elég férőhely </w:t>
            </w:r>
          </w:p>
          <w:p w14:paraId="2DF61067" w14:textId="77777777" w:rsidR="004049A9" w:rsidRPr="004049A9" w:rsidRDefault="004049A9" w:rsidP="00B2368E">
            <w:pPr>
              <w:pStyle w:val="Szvegtrzs"/>
              <w:numPr>
                <w:ilvl w:val="0"/>
                <w:numId w:val="9"/>
              </w:numPr>
              <w:ind w:left="478"/>
              <w:jc w:val="both"/>
            </w:pPr>
            <w:r w:rsidRPr="004049A9">
              <w:t xml:space="preserve">kimaradó járatok </w:t>
            </w:r>
          </w:p>
          <w:p w14:paraId="693C0C0D" w14:textId="53DFF7FD" w:rsidR="004049A9" w:rsidRPr="004049A9" w:rsidRDefault="004049A9" w:rsidP="00B2368E">
            <w:pPr>
              <w:pStyle w:val="Szvegtrzs"/>
              <w:numPr>
                <w:ilvl w:val="0"/>
                <w:numId w:val="9"/>
              </w:numPr>
              <w:ind w:left="478"/>
              <w:jc w:val="both"/>
            </w:pPr>
            <w:r w:rsidRPr="004049A9">
              <w:t xml:space="preserve">hétvégén kevesebb járat </w:t>
            </w:r>
          </w:p>
        </w:tc>
      </w:tr>
      <w:tr w:rsidR="004049A9" w:rsidRPr="004049A9" w14:paraId="6C8D0397" w14:textId="77777777" w:rsidTr="006A5935">
        <w:trPr>
          <w:trHeight w:hRule="exact" w:val="3969"/>
          <w:jc w:val="center"/>
        </w:trPr>
        <w:tc>
          <w:tcPr>
            <w:tcW w:w="4536" w:type="dxa"/>
            <w:shd w:val="clear" w:color="auto" w:fill="00B0F0"/>
          </w:tcPr>
          <w:p w14:paraId="76CB73AC" w14:textId="1E314A1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Opportunities</w:t>
            </w:r>
            <w:proofErr w:type="spellEnd"/>
            <w:r w:rsidRPr="00A626B4">
              <w:rPr>
                <w:b/>
                <w:bCs/>
                <w:sz w:val="32"/>
                <w:szCs w:val="28"/>
                <w:u w:val="single"/>
              </w:rPr>
              <w:t xml:space="preserve"> - Lehetőségek</w:t>
            </w:r>
          </w:p>
          <w:p w14:paraId="762181B2" w14:textId="77777777" w:rsidR="004049A9" w:rsidRPr="004049A9" w:rsidRDefault="004049A9" w:rsidP="00B2368E">
            <w:pPr>
              <w:pStyle w:val="Szvegtrzs"/>
              <w:numPr>
                <w:ilvl w:val="0"/>
                <w:numId w:val="13"/>
              </w:numPr>
              <w:ind w:left="447"/>
              <w:jc w:val="both"/>
            </w:pPr>
            <w:r w:rsidRPr="004049A9">
              <w:t xml:space="preserve">társalgás, kapcsolatépítés </w:t>
            </w:r>
          </w:p>
          <w:p w14:paraId="7E797F5F" w14:textId="77777777" w:rsidR="004049A9" w:rsidRPr="004049A9" w:rsidRDefault="004049A9" w:rsidP="00B2368E">
            <w:pPr>
              <w:pStyle w:val="Szvegtrzs"/>
              <w:numPr>
                <w:ilvl w:val="0"/>
                <w:numId w:val="13"/>
              </w:numPr>
              <w:ind w:left="447"/>
              <w:jc w:val="both"/>
            </w:pPr>
            <w:r w:rsidRPr="004049A9">
              <w:t xml:space="preserve">kötött menetrend </w:t>
            </w:r>
          </w:p>
          <w:p w14:paraId="16186D81" w14:textId="77777777" w:rsidR="004049A9" w:rsidRPr="004049A9" w:rsidRDefault="004049A9" w:rsidP="00B2368E">
            <w:pPr>
              <w:pStyle w:val="Szvegtrzs"/>
              <w:numPr>
                <w:ilvl w:val="0"/>
                <w:numId w:val="13"/>
              </w:numPr>
              <w:ind w:left="447"/>
              <w:jc w:val="both"/>
            </w:pPr>
            <w:r w:rsidRPr="004049A9">
              <w:t xml:space="preserve">friss levegő </w:t>
            </w:r>
          </w:p>
          <w:p w14:paraId="3D26EB86" w14:textId="422DA96E" w:rsidR="004049A9" w:rsidRPr="004049A9" w:rsidRDefault="004049A9" w:rsidP="00B2368E">
            <w:pPr>
              <w:pStyle w:val="Szvegtrzs"/>
              <w:numPr>
                <w:ilvl w:val="0"/>
                <w:numId w:val="13"/>
              </w:numPr>
              <w:ind w:left="447"/>
              <w:jc w:val="both"/>
            </w:pPr>
            <w:r w:rsidRPr="004049A9">
              <w:t xml:space="preserve">mozgás </w:t>
            </w:r>
          </w:p>
        </w:tc>
        <w:tc>
          <w:tcPr>
            <w:tcW w:w="4536" w:type="dxa"/>
            <w:shd w:val="clear" w:color="auto" w:fill="FF0000"/>
          </w:tcPr>
          <w:p w14:paraId="616192A1" w14:textId="08A0DDA8" w:rsidR="004049A9" w:rsidRPr="00A626B4" w:rsidRDefault="004049A9" w:rsidP="00A626B4">
            <w:pPr>
              <w:pStyle w:val="Szvegtrzs"/>
              <w:spacing w:before="240" w:after="240"/>
              <w:jc w:val="center"/>
              <w:rPr>
                <w:b/>
                <w:bCs/>
                <w:sz w:val="32"/>
                <w:szCs w:val="28"/>
                <w:u w:val="single"/>
              </w:rPr>
            </w:pPr>
            <w:proofErr w:type="spellStart"/>
            <w:r w:rsidRPr="00A626B4">
              <w:rPr>
                <w:b/>
                <w:bCs/>
                <w:sz w:val="32"/>
                <w:szCs w:val="28"/>
                <w:u w:val="single"/>
              </w:rPr>
              <w:t>Threats</w:t>
            </w:r>
            <w:proofErr w:type="spellEnd"/>
            <w:r w:rsidRPr="00A626B4">
              <w:rPr>
                <w:b/>
                <w:bCs/>
                <w:sz w:val="32"/>
                <w:szCs w:val="28"/>
                <w:u w:val="single"/>
              </w:rPr>
              <w:t xml:space="preserve"> - Veszélyek</w:t>
            </w:r>
          </w:p>
          <w:p w14:paraId="7743193B" w14:textId="77777777" w:rsidR="004049A9" w:rsidRPr="004049A9" w:rsidRDefault="004049A9" w:rsidP="00B2368E">
            <w:pPr>
              <w:pStyle w:val="Szvegtrzs"/>
              <w:numPr>
                <w:ilvl w:val="0"/>
                <w:numId w:val="13"/>
              </w:numPr>
              <w:ind w:left="478"/>
              <w:jc w:val="both"/>
            </w:pPr>
            <w:r w:rsidRPr="004049A9">
              <w:t xml:space="preserve">késés </w:t>
            </w:r>
          </w:p>
          <w:p w14:paraId="642BD81B" w14:textId="77777777" w:rsidR="004049A9" w:rsidRPr="004049A9" w:rsidRDefault="004049A9" w:rsidP="00B2368E">
            <w:pPr>
              <w:pStyle w:val="Szvegtrzs"/>
              <w:numPr>
                <w:ilvl w:val="0"/>
                <w:numId w:val="13"/>
              </w:numPr>
              <w:ind w:left="478"/>
              <w:jc w:val="both"/>
            </w:pPr>
            <w:r w:rsidRPr="004049A9">
              <w:t xml:space="preserve">jármű meghibásodása </w:t>
            </w:r>
          </w:p>
          <w:p w14:paraId="010E5E67" w14:textId="77777777" w:rsidR="004049A9" w:rsidRPr="004049A9" w:rsidRDefault="004049A9" w:rsidP="00B2368E">
            <w:pPr>
              <w:pStyle w:val="Szvegtrzs"/>
              <w:numPr>
                <w:ilvl w:val="0"/>
                <w:numId w:val="13"/>
              </w:numPr>
              <w:ind w:left="478"/>
              <w:jc w:val="both"/>
            </w:pPr>
            <w:r w:rsidRPr="004049A9">
              <w:t xml:space="preserve">utasok közti konfliktus </w:t>
            </w:r>
          </w:p>
          <w:p w14:paraId="1F4839B0" w14:textId="77777777" w:rsidR="004049A9" w:rsidRPr="004049A9" w:rsidRDefault="004049A9" w:rsidP="00B2368E">
            <w:pPr>
              <w:pStyle w:val="Szvegtrzs"/>
              <w:numPr>
                <w:ilvl w:val="0"/>
                <w:numId w:val="13"/>
              </w:numPr>
              <w:ind w:left="478"/>
              <w:jc w:val="both"/>
            </w:pPr>
            <w:r w:rsidRPr="004049A9">
              <w:t xml:space="preserve">utasok egészségügyi állapota </w:t>
            </w:r>
          </w:p>
          <w:p w14:paraId="19264761" w14:textId="30D9C51E" w:rsidR="004049A9" w:rsidRPr="004049A9" w:rsidRDefault="004049A9" w:rsidP="00B2368E">
            <w:pPr>
              <w:pStyle w:val="Szvegtrzs"/>
              <w:keepNext/>
              <w:numPr>
                <w:ilvl w:val="0"/>
                <w:numId w:val="13"/>
              </w:numPr>
              <w:ind w:left="478"/>
              <w:jc w:val="both"/>
            </w:pPr>
            <w:r w:rsidRPr="004049A9">
              <w:t xml:space="preserve">testiépség veszélye </w:t>
            </w:r>
          </w:p>
        </w:tc>
      </w:tr>
    </w:tbl>
    <w:p w14:paraId="1FAD24CC" w14:textId="4E46EF42" w:rsidR="009F3931" w:rsidRDefault="00C34682" w:rsidP="00D35E3F">
      <w:pPr>
        <w:pStyle w:val="Kpalrs"/>
        <w:spacing w:after="360"/>
        <w:jc w:val="center"/>
        <w:rPr>
          <w:rFonts w:ascii="Times New Roman" w:hAnsi="Times New Roman" w:cs="Times New Roman"/>
          <w:b/>
          <w:bCs/>
          <w:i w:val="0"/>
          <w:iCs w:val="0"/>
          <w:noProof/>
        </w:rPr>
      </w:pPr>
      <w:r w:rsidRPr="00C34682">
        <w:rPr>
          <w:rFonts w:ascii="Times New Roman" w:hAnsi="Times New Roman" w:cs="Times New Roman"/>
          <w:b/>
          <w:bCs/>
          <w:i w:val="0"/>
          <w:iCs w:val="0"/>
          <w:noProof/>
        </w:rPr>
        <w:fldChar w:fldCharType="begin"/>
      </w:r>
      <w:r w:rsidRPr="00C34682">
        <w:rPr>
          <w:rFonts w:ascii="Times New Roman" w:hAnsi="Times New Roman" w:cs="Times New Roman"/>
          <w:b/>
          <w:bCs/>
          <w:i w:val="0"/>
          <w:iCs w:val="0"/>
          <w:noProof/>
        </w:rPr>
        <w:instrText xml:space="preserve"> SEQ ábra \* ARABIC </w:instrText>
      </w:r>
      <w:r w:rsidRPr="00C34682">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3</w:t>
      </w:r>
      <w:r w:rsidRPr="00C34682">
        <w:rPr>
          <w:rFonts w:ascii="Times New Roman" w:hAnsi="Times New Roman" w:cs="Times New Roman"/>
          <w:b/>
          <w:bCs/>
          <w:i w:val="0"/>
          <w:iCs w:val="0"/>
          <w:noProof/>
        </w:rPr>
        <w:fldChar w:fldCharType="end"/>
      </w:r>
      <w:r w:rsidRPr="00C34682">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C34682">
        <w:rPr>
          <w:rFonts w:ascii="Times New Roman" w:hAnsi="Times New Roman" w:cs="Times New Roman"/>
          <w:b/>
          <w:bCs/>
          <w:i w:val="0"/>
          <w:iCs w:val="0"/>
          <w:noProof/>
        </w:rPr>
        <w:t xml:space="preserve"> </w:t>
      </w:r>
      <w:r w:rsidR="007D19CD">
        <w:rPr>
          <w:rFonts w:ascii="Times New Roman" w:hAnsi="Times New Roman" w:cs="Times New Roman"/>
          <w:b/>
          <w:bCs/>
          <w:i w:val="0"/>
          <w:iCs w:val="0"/>
          <w:noProof/>
        </w:rPr>
        <w:t xml:space="preserve">A probléma </w:t>
      </w:r>
      <w:r w:rsidRPr="00C34682">
        <w:rPr>
          <w:rFonts w:ascii="Times New Roman" w:hAnsi="Times New Roman" w:cs="Times New Roman"/>
          <w:b/>
          <w:bCs/>
          <w:i w:val="0"/>
          <w:iCs w:val="0"/>
          <w:noProof/>
        </w:rPr>
        <w:t>SWOT analízis</w:t>
      </w:r>
      <w:r w:rsidR="007D19CD">
        <w:rPr>
          <w:rFonts w:ascii="Times New Roman" w:hAnsi="Times New Roman" w:cs="Times New Roman"/>
          <w:b/>
          <w:bCs/>
          <w:i w:val="0"/>
          <w:iCs w:val="0"/>
          <w:noProof/>
        </w:rPr>
        <w:t>e</w:t>
      </w:r>
    </w:p>
    <w:p w14:paraId="7F99139E" w14:textId="2C1BCC96" w:rsidR="00994E5A" w:rsidRDefault="00994E5A" w:rsidP="00917076">
      <w:pPr>
        <w:pStyle w:val="Cmsor1"/>
        <w:jc w:val="both"/>
      </w:pPr>
      <w:r>
        <w:lastRenderedPageBreak/>
        <w:t xml:space="preserve">Üzleti igény specifikáció </w:t>
      </w:r>
    </w:p>
    <w:p w14:paraId="05AB8FC3" w14:textId="77777777" w:rsidR="00301D9B" w:rsidRPr="00301D9B" w:rsidRDefault="00301D9B"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41846BFD" w14:textId="1BC8E951" w:rsidR="00917076" w:rsidRDefault="00BB07D9" w:rsidP="00301D9B">
      <w:pPr>
        <w:pStyle w:val="Cmsor2"/>
        <w:ind w:left="789"/>
      </w:pPr>
      <w:r>
        <w:t xml:space="preserve">Célok </w:t>
      </w:r>
    </w:p>
    <w:p w14:paraId="1010311A" w14:textId="4B32F0D4" w:rsidR="00BB07D9" w:rsidRDefault="00F5576B" w:rsidP="008F7164">
      <w:pPr>
        <w:pStyle w:val="Szvegtrzs"/>
        <w:spacing w:line="360" w:lineRule="auto"/>
        <w:jc w:val="both"/>
      </w:pPr>
      <w:r w:rsidRPr="00F5576B">
        <w:t>A SZEAT</w:t>
      </w:r>
      <w:r w:rsidR="006A6042">
        <w:t>-APP</w:t>
      </w:r>
      <w:r w:rsidRPr="00F5576B">
        <w:t xml:space="preserve"> elsődleges célja, hogy a </w:t>
      </w:r>
      <w:r w:rsidR="002F6905">
        <w:t xml:space="preserve">Széchenyi István Egyetem </w:t>
      </w:r>
      <w:r w:rsidRPr="00F5576B">
        <w:t>hallgató</w:t>
      </w:r>
      <w:r w:rsidR="002F6905">
        <w:t>inak</w:t>
      </w:r>
      <w:r w:rsidRPr="00F5576B">
        <w:t xml:space="preserve"> munkába jutását </w:t>
      </w:r>
      <w:r w:rsidR="00702BF4">
        <w:t xml:space="preserve">segítse, </w:t>
      </w:r>
      <w:r w:rsidRPr="00F5576B">
        <w:t>egyszerűbbé, gazdaságossá</w:t>
      </w:r>
      <w:r w:rsidR="002F6905">
        <w:t xml:space="preserve"> és</w:t>
      </w:r>
      <w:r w:rsidRPr="00F5576B">
        <w:t xml:space="preserve"> környezetbaráttá tegye. A </w:t>
      </w:r>
      <w:r w:rsidR="00862B65">
        <w:t>hallgató</w:t>
      </w:r>
      <w:r w:rsidRPr="00F5576B">
        <w:t xml:space="preserve"> megnézheti az appon, hogy mikor és honnan indul</w:t>
      </w:r>
      <w:r w:rsidR="00862B65">
        <w:t>nak</w:t>
      </w:r>
      <w:r w:rsidRPr="00F5576B">
        <w:t xml:space="preserve"> sofőr</w:t>
      </w:r>
      <w:r w:rsidR="00862B65">
        <w:t>ök</w:t>
      </w:r>
      <w:r w:rsidRPr="00F5576B">
        <w:t xml:space="preserve">. Az appon keresztül </w:t>
      </w:r>
      <w:r w:rsidR="00E327E4">
        <w:t xml:space="preserve">lehetősége van </w:t>
      </w:r>
      <w:r w:rsidRPr="00F5576B">
        <w:t>jelentkezni a fuvarra. Ha az autó megtelik, akkor a sofőr benzinköltsége meg</w:t>
      </w:r>
      <w:r w:rsidR="003B2B3E">
        <w:t>t</w:t>
      </w:r>
      <w:r w:rsidRPr="00F5576B">
        <w:t xml:space="preserve">érül, az utasok pedig sokkal olcsóbban utaznak, mintha taxival mennének. </w:t>
      </w:r>
      <w:r w:rsidR="00AF23D9">
        <w:t xml:space="preserve">Megoldásunk segítené </w:t>
      </w:r>
      <w:r w:rsidRPr="00F5576B">
        <w:t xml:space="preserve">a dugó </w:t>
      </w:r>
      <w:r w:rsidR="00AF23D9">
        <w:t xml:space="preserve">kialakulásának </w:t>
      </w:r>
      <w:r w:rsidRPr="00F5576B">
        <w:t>elkerülés</w:t>
      </w:r>
      <w:r w:rsidR="00AF23D9">
        <w:t xml:space="preserve">ét is és </w:t>
      </w:r>
      <w:r w:rsidR="00A132E7">
        <w:t>lokális emisszió</w:t>
      </w:r>
      <w:r w:rsidR="00AF23D9">
        <w:t xml:space="preserve"> csökkenté</w:t>
      </w:r>
      <w:r w:rsidR="00A132E7">
        <w:t>sét</w:t>
      </w:r>
      <w:r w:rsidR="00AF23D9">
        <w:t>. Minél többen utaznak saját autó helyett közösen, annál kevesebb jármű fog közlekedni</w:t>
      </w:r>
      <w:r w:rsidR="007E4526">
        <w:t xml:space="preserve"> és szennyezni a környezetet. </w:t>
      </w:r>
      <w:r w:rsidR="00DD334D">
        <w:t xml:space="preserve">Az utasok nem lennének kitéve az időjárás viszontagságainak és a tömegközlekedés bizonytalan mivoltának sem, továbbá a hasonló korosztályú és azonos munkahelyen dolgozó utasok könnyebben tudnának ismerkedni, barátságokat kötni. Ez a közös munkavégzésre és a kollégiumi életre is pozitív hatásokkal lehet. </w:t>
      </w:r>
    </w:p>
    <w:p w14:paraId="10F98280" w14:textId="7FADE1AF" w:rsidR="00BB07D9" w:rsidRDefault="00BB07D9" w:rsidP="00301D9B">
      <w:pPr>
        <w:pStyle w:val="Cmsor2"/>
        <w:ind w:left="789"/>
      </w:pPr>
      <w:bookmarkStart w:id="4" w:name="_Hlk97492435"/>
      <w:proofErr w:type="spellStart"/>
      <w:r>
        <w:t>Stakeholderek</w:t>
      </w:r>
      <w:proofErr w:type="spellEnd"/>
      <w:r>
        <w:t xml:space="preserve"> </w:t>
      </w:r>
    </w:p>
    <w:bookmarkEnd w:id="4"/>
    <w:p w14:paraId="5A4EA6C3" w14:textId="3012930A" w:rsidR="0038793C" w:rsidRDefault="0038793C" w:rsidP="00B71BC6">
      <w:pPr>
        <w:pStyle w:val="Szvegtrzs"/>
        <w:spacing w:line="360" w:lineRule="auto"/>
        <w:jc w:val="both"/>
      </w:pPr>
      <w:r>
        <w:t xml:space="preserve">Projektünk </w:t>
      </w:r>
      <w:r w:rsidR="001327CB">
        <w:t xml:space="preserve">elsődleges </w:t>
      </w:r>
      <w:r>
        <w:t xml:space="preserve">belső érdekeltjei az applikáció fejlesztői, akik elkészítik és a továbbiakban is karban tudják majd tartani, fejleszteni az applikációt. </w:t>
      </w:r>
      <w:r w:rsidR="004A4DB6">
        <w:t xml:space="preserve">Mellettük belső érdekeltek lehetnek még az esetleges befektetők. A külső érdekeltek körébe tartoznak a hallgatók, akik igénybe szeretnék majd venni a szolgáltatást és az appsofőrök, akik az autókat fogják vezetni. A külső érdekeltek közé tartozhatnak </w:t>
      </w:r>
      <w:r w:rsidR="006738F1">
        <w:t>konk</w:t>
      </w:r>
      <w:r w:rsidR="007432A7">
        <w:t>u</w:t>
      </w:r>
      <w:r w:rsidR="006738F1">
        <w:t xml:space="preserve">renciaként </w:t>
      </w:r>
      <w:r w:rsidR="004A4DB6">
        <w:t>még az ismert, személyszállítással foglalkozó sofőrök, például busz- és taxisofőrök.</w:t>
      </w:r>
    </w:p>
    <w:p w14:paraId="6D132FAC" w14:textId="77777777" w:rsidR="007D2973" w:rsidRDefault="007D2973" w:rsidP="00B71BC6">
      <w:pPr>
        <w:pStyle w:val="Szvegtrzs"/>
        <w:spacing w:line="360" w:lineRule="auto"/>
        <w:jc w:val="both"/>
      </w:pPr>
    </w:p>
    <w:p w14:paraId="4D0877E7" w14:textId="285EF779" w:rsidR="00BB07D9" w:rsidRPr="00CF3034" w:rsidRDefault="00BB07D9" w:rsidP="004159C3">
      <w:pPr>
        <w:pStyle w:val="Szvegtrzs"/>
        <w:pageBreakBefore/>
        <w:spacing w:line="360" w:lineRule="auto"/>
        <w:jc w:val="both"/>
        <w:rPr>
          <w:b/>
          <w:bCs/>
        </w:rPr>
      </w:pPr>
      <w:r w:rsidRPr="00CF3034">
        <w:rPr>
          <w:b/>
          <w:bCs/>
        </w:rPr>
        <w:lastRenderedPageBreak/>
        <w:t xml:space="preserve">Belső érdekeltek </w:t>
      </w:r>
    </w:p>
    <w:p w14:paraId="5ABA9466" w14:textId="480494E7" w:rsidR="0089302A" w:rsidRDefault="009E7AEC" w:rsidP="0089302A">
      <w:pPr>
        <w:pStyle w:val="Szvegtrzs"/>
        <w:spacing w:line="360" w:lineRule="auto"/>
        <w:jc w:val="both"/>
      </w:pPr>
      <w:r>
        <w:t xml:space="preserve">A fejlesztők nélkül nem jöhetne létre és nem is működhetne az applikáció. Feladatuk megtervezni a célnak megfelelően működő alkalmazást. Későbbiekben is szükség lesz a munkájukra a program karbantartása és esetleges fejlesztések kivitelezése kapcsán. </w:t>
      </w:r>
    </w:p>
    <w:p w14:paraId="5F9C9C92" w14:textId="162F6EAC" w:rsidR="0089302A" w:rsidRDefault="0089302A" w:rsidP="006249E9">
      <w:pPr>
        <w:pStyle w:val="Szvegtrzs"/>
        <w:spacing w:line="360" w:lineRule="auto"/>
        <w:jc w:val="both"/>
      </w:pPr>
      <w:r>
        <w:t xml:space="preserve">A befektetők kulcsszerepet játszhatnak az applikáció létrehozásának, fenntartásának és továbbfejlesztésének finanszírozásában. Minél népszerűbb lesz az alkalmazás, annál több emberhez juthat el és annál több utas veheti igénybe a szolgáltatásokat. Később az alkalmazást ki is lehet bővíteni és további szolgáltatásokat biztosítani. </w:t>
      </w:r>
    </w:p>
    <w:p w14:paraId="60D074F0" w14:textId="38230EBA" w:rsidR="00BB07D9" w:rsidRDefault="00BB07D9" w:rsidP="00B71BC6">
      <w:pPr>
        <w:pStyle w:val="Szvegtrzs"/>
        <w:spacing w:line="360" w:lineRule="auto"/>
        <w:jc w:val="both"/>
      </w:pPr>
    </w:p>
    <w:p w14:paraId="33F8D2DB" w14:textId="3F951D82" w:rsidR="00BB07D9" w:rsidRPr="00CF3034" w:rsidRDefault="00BB07D9" w:rsidP="00B71BC6">
      <w:pPr>
        <w:pStyle w:val="Szvegtrzs"/>
        <w:spacing w:line="360" w:lineRule="auto"/>
        <w:jc w:val="both"/>
        <w:rPr>
          <w:b/>
          <w:bCs/>
        </w:rPr>
      </w:pPr>
      <w:r w:rsidRPr="00CF3034">
        <w:rPr>
          <w:b/>
          <w:bCs/>
        </w:rPr>
        <w:t xml:space="preserve">Külső érdekeltek </w:t>
      </w:r>
    </w:p>
    <w:p w14:paraId="799B988C" w14:textId="77777777" w:rsidR="0089302A" w:rsidRDefault="0089302A" w:rsidP="0089302A">
      <w:pPr>
        <w:pStyle w:val="Szvegtrzs"/>
        <w:spacing w:line="360" w:lineRule="auto"/>
        <w:jc w:val="both"/>
      </w:pPr>
      <w:r>
        <w:t xml:space="preserve">A hallgatók érdeke, hogy munkahelyükre minél gyorsabban és pontosabban érkezzenek, utazásuk pedig minél olcsóbb és kényelmesebb legyen. A SZEAT-APP használatával a hallgatóknak nem kell alkalmazkodni a kötött tömegközlekedési menetrendekhez és az időjárás viszontagságaihoz, továbbá sokkal olcsóbban is élvezheti a személyautók kényelmét, mintha taxit hívna. Az utazás közben akár új barátokra is lelhet. </w:t>
      </w:r>
    </w:p>
    <w:p w14:paraId="61382473" w14:textId="77777777" w:rsidR="0089302A" w:rsidRDefault="0089302A" w:rsidP="0089302A">
      <w:pPr>
        <w:pStyle w:val="Szvegtrzs"/>
        <w:spacing w:line="360" w:lineRule="auto"/>
        <w:jc w:val="both"/>
      </w:pPr>
      <w:r>
        <w:t xml:space="preserve">Az appsofőrök érdeke, hogy minél több utast sikerüljön összegyűjteni egy útra. Cél, hogy az összegyűlt összeg minél nagyobb mértékben fedezze az autófenntartási és benzinköltségeket. </w:t>
      </w:r>
    </w:p>
    <w:p w14:paraId="6A600CBF" w14:textId="5D2BD7BC" w:rsidR="00A56F3D" w:rsidRDefault="00A56F3D" w:rsidP="00B71BC6">
      <w:pPr>
        <w:pStyle w:val="Szvegtrzs"/>
        <w:spacing w:line="360" w:lineRule="auto"/>
        <w:jc w:val="both"/>
      </w:pPr>
      <w:r>
        <w:t xml:space="preserve">A busz- és taxisofőrök inkább vetélytársként lehetnek érdekeltek, mivel minél többen használják a SZEAT-APP-ot, annál kevesebben fognak igénybe venni más </w:t>
      </w:r>
      <w:r w:rsidR="002678AB">
        <w:t xml:space="preserve">városi </w:t>
      </w:r>
      <w:r>
        <w:t xml:space="preserve">személyszállítási szolgáltatásokat. </w:t>
      </w:r>
    </w:p>
    <w:p w14:paraId="23ED105C" w14:textId="4440F7E5" w:rsidR="006832C0" w:rsidRDefault="009E0D69" w:rsidP="001556B7">
      <w:pPr>
        <w:pStyle w:val="Cmsor2"/>
        <w:pageBreakBefore/>
        <w:ind w:left="788" w:hanging="431"/>
      </w:pPr>
      <w:r>
        <w:lastRenderedPageBreak/>
        <w:t xml:space="preserve">Rendszer </w:t>
      </w:r>
      <w:r w:rsidR="00D229B3">
        <w:t>tervezett</w:t>
      </w:r>
      <w:r>
        <w:t xml:space="preserve"> működés</w:t>
      </w:r>
      <w:r w:rsidR="00D229B3">
        <w:t>e</w:t>
      </w:r>
      <w:r>
        <w:t xml:space="preserve"> folyamatábra </w:t>
      </w:r>
    </w:p>
    <w:p w14:paraId="32B15B4B" w14:textId="58EA7AAA" w:rsidR="00034E31" w:rsidRDefault="004E2302" w:rsidP="00034E31">
      <w:pPr>
        <w:pStyle w:val="Szvegtrzs"/>
        <w:keepNext/>
        <w:spacing w:line="360" w:lineRule="auto"/>
        <w:jc w:val="both"/>
      </w:pPr>
      <w:r>
        <w:rPr>
          <w:noProof/>
        </w:rPr>
        <w:drawing>
          <wp:inline distT="0" distB="0" distL="0" distR="0" wp14:anchorId="3670BA0E" wp14:editId="0AEBFFC6">
            <wp:extent cx="5565774" cy="5304879"/>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 7"/>
                    <pic:cNvPicPr/>
                  </pic:nvPicPr>
                  <pic:blipFill>
                    <a:blip r:embed="rId10">
                      <a:extLst>
                        <a:ext uri="{28A0092B-C50C-407E-A947-70E740481C1C}">
                          <a14:useLocalDpi xmlns:a14="http://schemas.microsoft.com/office/drawing/2010/main" val="0"/>
                        </a:ext>
                      </a:extLst>
                    </a:blip>
                    <a:stretch>
                      <a:fillRect/>
                    </a:stretch>
                  </pic:blipFill>
                  <pic:spPr>
                    <a:xfrm>
                      <a:off x="0" y="0"/>
                      <a:ext cx="5565774" cy="5304879"/>
                    </a:xfrm>
                    <a:prstGeom prst="rect">
                      <a:avLst/>
                    </a:prstGeom>
                  </pic:spPr>
                </pic:pic>
              </a:graphicData>
            </a:graphic>
          </wp:inline>
        </w:drawing>
      </w:r>
    </w:p>
    <w:p w14:paraId="0E4822BC" w14:textId="34548EE9" w:rsidR="0072657F" w:rsidRDefault="00034E31" w:rsidP="00D35E3F">
      <w:pPr>
        <w:pStyle w:val="Kpalrs"/>
        <w:spacing w:after="360"/>
        <w:jc w:val="center"/>
        <w:rPr>
          <w:rFonts w:ascii="Times New Roman" w:hAnsi="Times New Roman" w:cs="Times New Roman"/>
          <w:b/>
          <w:bCs/>
          <w:i w:val="0"/>
          <w:iCs w:val="0"/>
          <w:noProof/>
        </w:rPr>
      </w:pPr>
      <w:r w:rsidRPr="00034E31">
        <w:rPr>
          <w:rFonts w:ascii="Times New Roman" w:hAnsi="Times New Roman" w:cs="Times New Roman"/>
          <w:b/>
          <w:bCs/>
          <w:i w:val="0"/>
          <w:iCs w:val="0"/>
          <w:noProof/>
        </w:rPr>
        <w:fldChar w:fldCharType="begin"/>
      </w:r>
      <w:r w:rsidRPr="00034E31">
        <w:rPr>
          <w:rFonts w:ascii="Times New Roman" w:hAnsi="Times New Roman" w:cs="Times New Roman"/>
          <w:b/>
          <w:bCs/>
          <w:i w:val="0"/>
          <w:iCs w:val="0"/>
          <w:noProof/>
        </w:rPr>
        <w:instrText xml:space="preserve"> SEQ ábra \* ARABIC </w:instrText>
      </w:r>
      <w:r w:rsidRPr="00034E3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4</w:t>
      </w:r>
      <w:r w:rsidRPr="00034E31">
        <w:rPr>
          <w:rFonts w:ascii="Times New Roman" w:hAnsi="Times New Roman" w:cs="Times New Roman"/>
          <w:b/>
          <w:bCs/>
          <w:i w:val="0"/>
          <w:iCs w:val="0"/>
          <w:noProof/>
        </w:rPr>
        <w:fldChar w:fldCharType="end"/>
      </w:r>
      <w:r w:rsidRPr="00034E31">
        <w:rPr>
          <w:rFonts w:ascii="Times New Roman" w:hAnsi="Times New Roman" w:cs="Times New Roman"/>
          <w:b/>
          <w:bCs/>
          <w:i w:val="0"/>
          <w:iCs w:val="0"/>
          <w:noProof/>
        </w:rPr>
        <w:t>. ábra - A megoldás folyamatábrája</w:t>
      </w:r>
    </w:p>
    <w:p w14:paraId="260FF8DF" w14:textId="2E98C558" w:rsidR="00A87D44" w:rsidRPr="00A37B7C" w:rsidRDefault="00A37B7C" w:rsidP="00A37B7C">
      <w:pPr>
        <w:pStyle w:val="Kpalrs"/>
        <w:spacing w:after="360" w:line="360" w:lineRule="auto"/>
        <w:jc w:val="both"/>
        <w:rPr>
          <w:rFonts w:ascii="Times New Roman" w:hAnsi="Times New Roman" w:cs="Times New Roman"/>
          <w:i w:val="0"/>
          <w:iCs w:val="0"/>
          <w:noProof/>
        </w:rPr>
      </w:pPr>
      <w:r w:rsidRPr="00A37B7C">
        <w:rPr>
          <w:rFonts w:ascii="Times New Roman" w:hAnsi="Times New Roman" w:cs="Times New Roman"/>
          <w:i w:val="0"/>
          <w:iCs w:val="0"/>
          <w:noProof/>
        </w:rPr>
        <w:t xml:space="preserve">A 3.3 ábra a rendszerünk tervezett működésének folyamatát mutatja be. A kiinduló pont, azaz a START a kollégium lesz és a </w:t>
      </w:r>
      <w:r>
        <w:rPr>
          <w:rFonts w:ascii="Times New Roman" w:hAnsi="Times New Roman" w:cs="Times New Roman"/>
          <w:i w:val="0"/>
          <w:iCs w:val="0"/>
          <w:noProof/>
        </w:rPr>
        <w:t>STOP</w:t>
      </w:r>
      <w:r w:rsidRPr="00A37B7C">
        <w:rPr>
          <w:rFonts w:ascii="Times New Roman" w:hAnsi="Times New Roman" w:cs="Times New Roman"/>
          <w:i w:val="0"/>
          <w:iCs w:val="0"/>
          <w:noProof/>
        </w:rPr>
        <w:t xml:space="preserve"> pedig az, hogy megérkezzünk a munkába. Először is a fuvar keresésének a kérdését kell megválaszolni ugyanis azért indultunk el, mert munkába kell mennünk. Ha fuvart keresünk, akkor feltételezhetően utasok vagyunk (hacsak nem adódott valami probléma az autónkkal és ezért van szükségünk fuvarra) ezért találnunk kell egy sofőrt. Addig vagyunk kénytelenek keresni ameddig nem találunk egyet és ezután azt kell átgondolnunk hogy ő lesz-e a számunkra megfelelő sofőr. Hogyha úgy döntünk valamilyen oknál fogva, hogy nem akkor a keresés újból indul addig, amíg nem találunk egy megfelelő személyt. Ha sikerült megtalálni az alkalmas sofőrt, akkor meg kell vizsgálni azt, </w:t>
      </w:r>
      <w:r w:rsidRPr="00A37B7C">
        <w:rPr>
          <w:rFonts w:ascii="Times New Roman" w:hAnsi="Times New Roman" w:cs="Times New Roman"/>
          <w:i w:val="0"/>
          <w:iCs w:val="0"/>
          <w:noProof/>
        </w:rPr>
        <w:lastRenderedPageBreak/>
        <w:t xml:space="preserve">hogy valamilyen oknál fogva vissza kell-e mondanunk az utat. Az út visszamondása történhet azért, mert nem kell mennünk mégsem dolgozni és így otthon tudunk maradni, de ha lemondtuk az utat és továbbra is kell menni dolgozni, akkor a fuvar keresés indul ismét a legelejéről. Abban az esetben, ha semmilyen zavaró körülmény nem jön közbe, akkor nem mondjuk vissza az utat és tudunk találkozni a sofőrünkkel és megtörténik az utazás. Ekkor már csak az nehezítheti meg utunkat, ha dugóba keveredünk és ez miatt a munkába, azaz a </w:t>
      </w:r>
      <w:r w:rsidR="00CD7910">
        <w:rPr>
          <w:rFonts w:ascii="Times New Roman" w:hAnsi="Times New Roman" w:cs="Times New Roman"/>
          <w:i w:val="0"/>
          <w:iCs w:val="0"/>
          <w:noProof/>
        </w:rPr>
        <w:t>STOP</w:t>
      </w:r>
      <w:r w:rsidRPr="00A37B7C">
        <w:rPr>
          <w:rFonts w:ascii="Times New Roman" w:hAnsi="Times New Roman" w:cs="Times New Roman"/>
          <w:i w:val="0"/>
          <w:iCs w:val="0"/>
          <w:noProof/>
        </w:rPr>
        <w:t>-ba érkezésünk késve történik. Amennyiben megfelelő tempóban tudunk haladni akkor késés nélkül meg tudunk érkezni a munkahelyünkre feltéve, ha időben indultunk el. A másik opció lehet az, ha nem keresünk fuvart, mert sofőrök vagyunk. Ekkor meg kell terveznünk azt az útvonalat, amivel a lehető leghatékonyabb módon minden utast el tudunk vinni a munkába és mi is időben be tudunk érni dolgozni. Ha már megterveztük, hogy melyik útvonalon kívánunk menni, akkor is előfordulhat, hogy azt valamilyen oknál fogva törölnünk kell például azért, mert nem kell menni dolgozni és otthon tudunk maradni. Amennyiben ez az opció nem áll fent akkor új útvonalat kell megterveznünk és meg kell várnunk, illetve találkoznunk kell utasainkkal, feltéve, hogy vannak. Hogyha nincsenek vagy már felvettük őket, akkor elkezdődhet az utazás a munkába. Ilyenkor már csak a korábban is említett dugó problémája léphet fel, és ha ez fenn áll akkor valószínűleg késni fogunk a munkából viszont ha nem akkor pontosan meg tudunk érkezni.</w:t>
      </w:r>
    </w:p>
    <w:p w14:paraId="68098617" w14:textId="6FFF7C1B" w:rsidR="006832C0" w:rsidRDefault="009E0D69" w:rsidP="00563914">
      <w:pPr>
        <w:pStyle w:val="Cmsor2"/>
        <w:pageBreakBefore/>
        <w:ind w:left="788" w:hanging="431"/>
      </w:pPr>
      <w:r>
        <w:lastRenderedPageBreak/>
        <w:t xml:space="preserve">Rendszer </w:t>
      </w:r>
      <w:r w:rsidR="00F963D5">
        <w:t>tervezett</w:t>
      </w:r>
      <w:r>
        <w:t xml:space="preserve"> működés</w:t>
      </w:r>
      <w:r w:rsidR="00D229B3">
        <w:t>e</w:t>
      </w:r>
      <w:r>
        <w:t xml:space="preserve"> </w:t>
      </w:r>
      <w:r w:rsidR="002C3FC4">
        <w:t xml:space="preserve">- </w:t>
      </w:r>
      <w:proofErr w:type="spellStart"/>
      <w:r>
        <w:t>u</w:t>
      </w:r>
      <w:r w:rsidR="006832C0">
        <w:t>se</w:t>
      </w:r>
      <w:proofErr w:type="spellEnd"/>
      <w:r w:rsidR="006832C0">
        <w:t xml:space="preserve"> </w:t>
      </w:r>
      <w:proofErr w:type="spellStart"/>
      <w:r w:rsidR="006832C0">
        <w:t>case</w:t>
      </w:r>
      <w:proofErr w:type="spellEnd"/>
      <w:r w:rsidR="006832C0">
        <w:t xml:space="preserve"> diagram</w:t>
      </w:r>
      <w:r>
        <w:t xml:space="preserve"> </w:t>
      </w:r>
    </w:p>
    <w:p w14:paraId="30CB5329" w14:textId="77777777" w:rsidR="007620B9" w:rsidRDefault="007620B9" w:rsidP="007620B9">
      <w:pPr>
        <w:pStyle w:val="Szvegtrzs"/>
        <w:keepNext/>
        <w:spacing w:line="360" w:lineRule="auto"/>
        <w:jc w:val="center"/>
      </w:pPr>
      <w:r>
        <w:rPr>
          <w:noProof/>
        </w:rPr>
        <w:drawing>
          <wp:inline distT="0" distB="0" distL="0" distR="0" wp14:anchorId="43C1F8FF" wp14:editId="5BB65D60">
            <wp:extent cx="5565775" cy="2464207"/>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5775" cy="2464207"/>
                    </a:xfrm>
                    <a:prstGeom prst="rect">
                      <a:avLst/>
                    </a:prstGeom>
                  </pic:spPr>
                </pic:pic>
              </a:graphicData>
            </a:graphic>
          </wp:inline>
        </w:drawing>
      </w:r>
    </w:p>
    <w:p w14:paraId="7F55F68A" w14:textId="6B6E2000" w:rsidR="007620B9" w:rsidRPr="007620B9" w:rsidRDefault="007620B9" w:rsidP="00D35E3F">
      <w:pPr>
        <w:pStyle w:val="Kpalrs"/>
        <w:spacing w:after="360"/>
        <w:jc w:val="center"/>
        <w:rPr>
          <w:rFonts w:ascii="Times New Roman" w:hAnsi="Times New Roman" w:cs="Times New Roman"/>
          <w:b/>
          <w:bCs/>
          <w:i w:val="0"/>
          <w:iCs w:val="0"/>
          <w:noProof/>
        </w:rPr>
      </w:pPr>
      <w:r w:rsidRPr="007620B9">
        <w:rPr>
          <w:rFonts w:ascii="Times New Roman" w:hAnsi="Times New Roman" w:cs="Times New Roman"/>
          <w:b/>
          <w:bCs/>
          <w:i w:val="0"/>
          <w:iCs w:val="0"/>
          <w:noProof/>
        </w:rPr>
        <w:fldChar w:fldCharType="begin"/>
      </w:r>
      <w:r w:rsidRPr="007620B9">
        <w:rPr>
          <w:rFonts w:ascii="Times New Roman" w:hAnsi="Times New Roman" w:cs="Times New Roman"/>
          <w:b/>
          <w:bCs/>
          <w:i w:val="0"/>
          <w:iCs w:val="0"/>
          <w:noProof/>
        </w:rPr>
        <w:instrText xml:space="preserve"> SEQ ábra \* ARABIC </w:instrText>
      </w:r>
      <w:r w:rsidRPr="007620B9">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5</w:t>
      </w:r>
      <w:r w:rsidRPr="007620B9">
        <w:rPr>
          <w:rFonts w:ascii="Times New Roman" w:hAnsi="Times New Roman" w:cs="Times New Roman"/>
          <w:b/>
          <w:bCs/>
          <w:i w:val="0"/>
          <w:iCs w:val="0"/>
          <w:noProof/>
        </w:rPr>
        <w:fldChar w:fldCharType="end"/>
      </w:r>
      <w:r w:rsidRPr="007620B9">
        <w:rPr>
          <w:rFonts w:ascii="Times New Roman" w:hAnsi="Times New Roman" w:cs="Times New Roman"/>
          <w:b/>
          <w:bCs/>
          <w:i w:val="0"/>
          <w:iCs w:val="0"/>
          <w:noProof/>
        </w:rPr>
        <w:t xml:space="preserve">. ábra - SZEAT-APP működése - </w:t>
      </w:r>
      <w:r w:rsidR="00094037">
        <w:rPr>
          <w:rFonts w:ascii="Times New Roman" w:hAnsi="Times New Roman" w:cs="Times New Roman"/>
          <w:b/>
          <w:bCs/>
          <w:i w:val="0"/>
          <w:iCs w:val="0"/>
          <w:noProof/>
        </w:rPr>
        <w:t>Ü</w:t>
      </w:r>
      <w:r w:rsidRPr="007620B9">
        <w:rPr>
          <w:rFonts w:ascii="Times New Roman" w:hAnsi="Times New Roman" w:cs="Times New Roman"/>
          <w:b/>
          <w:bCs/>
          <w:i w:val="0"/>
          <w:iCs w:val="0"/>
          <w:noProof/>
        </w:rPr>
        <w:t>zleti use case diagram</w:t>
      </w:r>
    </w:p>
    <w:p w14:paraId="068D7DB4" w14:textId="4E4022AC" w:rsidR="001556B7" w:rsidRDefault="004C7354" w:rsidP="002E6276">
      <w:pPr>
        <w:pStyle w:val="Szvegtrzs"/>
        <w:spacing w:line="360" w:lineRule="auto"/>
        <w:jc w:val="both"/>
      </w:pPr>
      <w:r w:rsidRPr="004C7354">
        <w:t>Az 5. ábra a SZEAT-APP működését szemlélteti, melyben szerepel utas és sofőr. A sofőröknek két fő szerepkörük van, az utak meghirdetése és esetleges törlése. Az utas számára az út keresés a legfontosabb, melyre utána jelentkezhet, s ezt követően, ha kívánja, le is mondhatja a fuvart. Mind az út meghirdetéshez, mind a jelentkezéshez szükség van adatok megadására, s ezen adatok a megadás és mentés után is szerkeszthetők, törölhetők, további információkkal kiegészíthetők. Az utak megtervezéséhez, törléséhez, valamint az ezekre való jelentkezéshez, vagy annak törléséhez szükséges, hogy kiválasszuk a tetszőleges útvonalat, s ezután a kívánt tevékenységet meg is erősítsük, s erről visszaigazolást kapjunk az alkalmazástól.</w:t>
      </w:r>
      <w:r>
        <w:t xml:space="preserve"> </w:t>
      </w:r>
    </w:p>
    <w:bookmarkEnd w:id="0"/>
    <w:p w14:paraId="0CF4F5AE" w14:textId="2C81CAFC" w:rsidR="00CA3202" w:rsidRDefault="00CA3202" w:rsidP="00495EAF">
      <w:pPr>
        <w:pStyle w:val="Cmsor1"/>
        <w:pageBreakBefore w:val="0"/>
        <w:ind w:left="357" w:hanging="357"/>
        <w:jc w:val="both"/>
      </w:pPr>
      <w:r>
        <w:t xml:space="preserve">Követelményspecifikáció </w:t>
      </w:r>
    </w:p>
    <w:p w14:paraId="432795B5" w14:textId="77777777" w:rsidR="00B2368E" w:rsidRPr="00B2368E" w:rsidRDefault="00B2368E" w:rsidP="00B2368E">
      <w:pPr>
        <w:pStyle w:val="Listaszerbekezds"/>
        <w:keepNext/>
        <w:numPr>
          <w:ilvl w:val="0"/>
          <w:numId w:val="4"/>
        </w:numPr>
        <w:spacing w:before="480" w:after="360" w:line="360" w:lineRule="auto"/>
        <w:contextualSpacing w:val="0"/>
        <w:outlineLvl w:val="1"/>
        <w:rPr>
          <w:rFonts w:cs="Times New Roman"/>
          <w:b/>
          <w:bCs/>
          <w:vanish/>
          <w:sz w:val="32"/>
          <w:szCs w:val="32"/>
        </w:rPr>
      </w:pPr>
    </w:p>
    <w:p w14:paraId="73BE5D93" w14:textId="4CDF2B46" w:rsidR="00825C4C" w:rsidRPr="00825C4C" w:rsidRDefault="00CA3202" w:rsidP="00825C4C">
      <w:pPr>
        <w:pStyle w:val="Cmsor2"/>
      </w:pPr>
      <w:r>
        <w:t xml:space="preserve">Funkcionális követelmények </w:t>
      </w:r>
    </w:p>
    <w:p w14:paraId="05D2F6D1"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F725414"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52995AE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37F2B976" w14:textId="77777777" w:rsidR="00825C4C" w:rsidRPr="00825C4C" w:rsidRDefault="00825C4C" w:rsidP="00825C4C">
      <w:pPr>
        <w:pStyle w:val="Listaszerbekezds"/>
        <w:numPr>
          <w:ilvl w:val="0"/>
          <w:numId w:val="5"/>
        </w:numPr>
        <w:spacing w:before="360" w:after="240" w:line="360" w:lineRule="auto"/>
        <w:contextualSpacing w:val="0"/>
        <w:outlineLvl w:val="2"/>
        <w:rPr>
          <w:rFonts w:cs="Lohit Hindi"/>
          <w:b/>
          <w:bCs/>
          <w:vanish/>
          <w:sz w:val="28"/>
          <w:szCs w:val="26"/>
        </w:rPr>
      </w:pPr>
    </w:p>
    <w:p w14:paraId="22DA0E79" w14:textId="77777777" w:rsidR="00825C4C" w:rsidRPr="00825C4C" w:rsidRDefault="00825C4C" w:rsidP="00825C4C">
      <w:pPr>
        <w:pStyle w:val="Listaszerbekezds"/>
        <w:numPr>
          <w:ilvl w:val="1"/>
          <w:numId w:val="5"/>
        </w:numPr>
        <w:spacing w:before="360" w:after="240" w:line="360" w:lineRule="auto"/>
        <w:contextualSpacing w:val="0"/>
        <w:outlineLvl w:val="2"/>
        <w:rPr>
          <w:rFonts w:cs="Lohit Hindi"/>
          <w:b/>
          <w:bCs/>
          <w:vanish/>
          <w:sz w:val="28"/>
          <w:szCs w:val="26"/>
        </w:rPr>
      </w:pPr>
    </w:p>
    <w:p w14:paraId="52830272" w14:textId="75C1B217" w:rsidR="00CA3202" w:rsidRDefault="00825C4C" w:rsidP="00A80444">
      <w:pPr>
        <w:pStyle w:val="Cmsor3"/>
        <w:pageBreakBefore/>
        <w:ind w:left="1225" w:hanging="505"/>
      </w:pPr>
      <w:r>
        <w:lastRenderedPageBreak/>
        <w:t xml:space="preserve">Jelentkezés az útra </w:t>
      </w:r>
    </w:p>
    <w:p w14:paraId="317D6A75" w14:textId="77777777" w:rsidR="00A80444" w:rsidRDefault="00A80444" w:rsidP="00A80444">
      <w:pPr>
        <w:pStyle w:val="Szvegtrzs"/>
        <w:keepNext/>
        <w:spacing w:line="360" w:lineRule="auto"/>
        <w:jc w:val="both"/>
      </w:pPr>
      <w:r>
        <w:rPr>
          <w:noProof/>
        </w:rPr>
        <w:drawing>
          <wp:inline distT="0" distB="0" distL="0" distR="0" wp14:anchorId="5F92B200" wp14:editId="19C38C75">
            <wp:extent cx="5565775" cy="246443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5775" cy="2464435"/>
                    </a:xfrm>
                    <a:prstGeom prst="rect">
                      <a:avLst/>
                    </a:prstGeom>
                  </pic:spPr>
                </pic:pic>
              </a:graphicData>
            </a:graphic>
          </wp:inline>
        </w:drawing>
      </w:r>
    </w:p>
    <w:p w14:paraId="3369E76B" w14:textId="20BB2644"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6</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w:t>
      </w:r>
      <w:r w:rsidR="005E1C28">
        <w:rPr>
          <w:rFonts w:ascii="Times New Roman" w:hAnsi="Times New Roman" w:cs="Times New Roman"/>
          <w:b/>
          <w:bCs/>
          <w:i w:val="0"/>
          <w:iCs w:val="0"/>
          <w:noProof/>
        </w:rPr>
        <w:t>-</w:t>
      </w:r>
      <w:r w:rsidRPr="001F2D51">
        <w:rPr>
          <w:rFonts w:ascii="Times New Roman" w:hAnsi="Times New Roman" w:cs="Times New Roman"/>
          <w:b/>
          <w:bCs/>
          <w:i w:val="0"/>
          <w:iCs w:val="0"/>
          <w:noProof/>
        </w:rPr>
        <w:t xml:space="preserve">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Jelentkezés az útra</w:t>
      </w:r>
    </w:p>
    <w:p w14:paraId="00DFB058" w14:textId="77777777" w:rsidR="00A80444" w:rsidRDefault="00A80444" w:rsidP="00A80444">
      <w:pPr>
        <w:pStyle w:val="Szvegtrzs"/>
        <w:spacing w:line="360" w:lineRule="auto"/>
        <w:jc w:val="both"/>
      </w:pPr>
      <w:r>
        <w:t>A használati esetet az Apputas indítja el!</w:t>
      </w:r>
    </w:p>
    <w:p w14:paraId="207CC37D" w14:textId="77777777" w:rsidR="00A80444" w:rsidRPr="00805139" w:rsidRDefault="00A80444" w:rsidP="00A80444">
      <w:pPr>
        <w:pStyle w:val="Szvegtrzs"/>
        <w:spacing w:before="240" w:line="360" w:lineRule="auto"/>
        <w:jc w:val="both"/>
        <w:rPr>
          <w:b/>
          <w:bCs/>
        </w:rPr>
      </w:pPr>
      <w:r w:rsidRPr="00805139">
        <w:rPr>
          <w:b/>
          <w:bCs/>
        </w:rPr>
        <w:t>Előfeltétel:</w:t>
      </w:r>
    </w:p>
    <w:p w14:paraId="6D6449A2" w14:textId="77777777" w:rsidR="00A80444" w:rsidRDefault="00A80444" w:rsidP="00A80444">
      <w:pPr>
        <w:pStyle w:val="Szvegtrzs"/>
        <w:numPr>
          <w:ilvl w:val="0"/>
          <w:numId w:val="17"/>
        </w:numPr>
        <w:spacing w:line="360" w:lineRule="auto"/>
        <w:jc w:val="both"/>
      </w:pPr>
      <w:r>
        <w:t xml:space="preserve">SZEAT-APP alkalmazás, regisztrált fiók, alkalmazás ismerete a kezeléshez. </w:t>
      </w:r>
    </w:p>
    <w:p w14:paraId="3B69AC2C" w14:textId="77777777" w:rsidR="00A80444" w:rsidRDefault="00A80444" w:rsidP="00A80444">
      <w:pPr>
        <w:pStyle w:val="Szvegtrzs"/>
        <w:numPr>
          <w:ilvl w:val="0"/>
          <w:numId w:val="17"/>
        </w:numPr>
        <w:spacing w:line="360" w:lineRule="auto"/>
        <w:jc w:val="both"/>
      </w:pPr>
      <w:r>
        <w:t xml:space="preserve">Internet elérés. </w:t>
      </w:r>
    </w:p>
    <w:p w14:paraId="5FFEEDD2" w14:textId="77777777" w:rsidR="00A80444" w:rsidRDefault="00A80444" w:rsidP="00A80444">
      <w:pPr>
        <w:pStyle w:val="Szvegtrzs"/>
        <w:numPr>
          <w:ilvl w:val="0"/>
          <w:numId w:val="17"/>
        </w:numPr>
        <w:spacing w:line="360" w:lineRule="auto"/>
        <w:jc w:val="both"/>
      </w:pPr>
      <w:r>
        <w:t>Appsofőr által meghirdetett út.</w:t>
      </w:r>
    </w:p>
    <w:p w14:paraId="51F68953" w14:textId="77777777" w:rsidR="00A80444" w:rsidRPr="00805139" w:rsidRDefault="00A80444" w:rsidP="00A80444">
      <w:pPr>
        <w:pStyle w:val="Szvegtrzs"/>
        <w:spacing w:before="240" w:line="360" w:lineRule="auto"/>
        <w:jc w:val="both"/>
        <w:rPr>
          <w:b/>
          <w:bCs/>
        </w:rPr>
      </w:pPr>
      <w:r w:rsidRPr="00805139">
        <w:rPr>
          <w:b/>
          <w:bCs/>
        </w:rPr>
        <w:t>Folyamat:</w:t>
      </w:r>
    </w:p>
    <w:p w14:paraId="79FF0E8A" w14:textId="77777777" w:rsidR="00A80444" w:rsidRDefault="00A80444" w:rsidP="00A80444">
      <w:pPr>
        <w:pStyle w:val="Szvegtrzs"/>
        <w:spacing w:line="360" w:lineRule="auto"/>
        <w:jc w:val="both"/>
      </w:pPr>
      <w:r>
        <w:t>A folyamat akkor indul el, amikor az Apputas munkába kíván menni. Megnyitja az Applikációt és a felületén kiválasztja az út keresése funkciót. Ilyenkor egy kereső felületen meglehet adni az utas által kiválasztott indulásipontot és végcélt továbbá az utazás tervezett időpontját. Ezt követően az útvonal keresése gomb megnyomásával a rendszer lekérdezi az adott paraméterekkel rendelkező Appsofőröket, majd listázza. Amennyiben ilyen útvonal létezik nincs más dolga az utasnak, mint jelentkezni az utazásra. Innentől kezdve pedig már csak az Appsofőrnek kell elfogadni az utast. Ha nem létezik ilyen útvonal, akkor az Apputasnak más alternatív utazási mód után kell néznie.</w:t>
      </w:r>
    </w:p>
    <w:p w14:paraId="48DDB8B9" w14:textId="77777777" w:rsidR="00A80444" w:rsidRPr="00805139" w:rsidRDefault="00A80444" w:rsidP="00A80444">
      <w:pPr>
        <w:pStyle w:val="Szvegtrzs"/>
        <w:spacing w:before="240" w:line="360" w:lineRule="auto"/>
        <w:jc w:val="both"/>
        <w:rPr>
          <w:b/>
          <w:bCs/>
        </w:rPr>
      </w:pPr>
      <w:r w:rsidRPr="00805139">
        <w:rPr>
          <w:b/>
          <w:bCs/>
        </w:rPr>
        <w:t>Hibák:</w:t>
      </w:r>
    </w:p>
    <w:p w14:paraId="7D045CF5" w14:textId="77777777" w:rsidR="00A80444" w:rsidRDefault="00A80444" w:rsidP="00A80444">
      <w:pPr>
        <w:pStyle w:val="Szvegtrzs"/>
        <w:numPr>
          <w:ilvl w:val="0"/>
          <w:numId w:val="18"/>
        </w:numPr>
        <w:spacing w:line="360" w:lineRule="auto"/>
        <w:jc w:val="both"/>
      </w:pPr>
      <w:r>
        <w:t>Nincsen Appsofőr a szükséges útvonalra.</w:t>
      </w:r>
    </w:p>
    <w:p w14:paraId="2B6F1559" w14:textId="77777777" w:rsidR="00A80444" w:rsidRDefault="00A80444" w:rsidP="00A80444">
      <w:pPr>
        <w:pStyle w:val="Szvegtrzs"/>
        <w:numPr>
          <w:ilvl w:val="0"/>
          <w:numId w:val="18"/>
        </w:numPr>
        <w:spacing w:line="360" w:lineRule="auto"/>
        <w:jc w:val="both"/>
      </w:pPr>
      <w:r>
        <w:t>Nem működik az Applikáció által használt szerver/adatbázis.</w:t>
      </w:r>
    </w:p>
    <w:p w14:paraId="17728D63" w14:textId="41D64538" w:rsidR="00825C4C" w:rsidRDefault="00825C4C" w:rsidP="00A80444">
      <w:pPr>
        <w:pStyle w:val="Cmsor3"/>
        <w:pageBreakBefore/>
        <w:ind w:left="1225" w:hanging="505"/>
      </w:pPr>
      <w:r>
        <w:lastRenderedPageBreak/>
        <w:t xml:space="preserve">Út visszamondása </w:t>
      </w:r>
    </w:p>
    <w:p w14:paraId="645D2E38" w14:textId="77777777" w:rsidR="00A80444" w:rsidRDefault="00A80444" w:rsidP="00A80444">
      <w:pPr>
        <w:pStyle w:val="Szvegtrzs"/>
        <w:keepNext/>
        <w:spacing w:line="360" w:lineRule="auto"/>
        <w:jc w:val="both"/>
      </w:pPr>
      <w:r>
        <w:rPr>
          <w:noProof/>
        </w:rPr>
        <w:drawing>
          <wp:inline distT="0" distB="0" distL="0" distR="0" wp14:anchorId="403B13E8" wp14:editId="357790BC">
            <wp:extent cx="5565775" cy="2261235"/>
            <wp:effectExtent l="0" t="0" r="0" b="571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5775" cy="2261235"/>
                    </a:xfrm>
                    <a:prstGeom prst="rect">
                      <a:avLst/>
                    </a:prstGeom>
                  </pic:spPr>
                </pic:pic>
              </a:graphicData>
            </a:graphic>
          </wp:inline>
        </w:drawing>
      </w:r>
    </w:p>
    <w:p w14:paraId="65C31646" w14:textId="2B17C549"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7</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visszamondása</w:t>
      </w:r>
    </w:p>
    <w:p w14:paraId="083A65E8" w14:textId="77777777" w:rsidR="00A80444" w:rsidRDefault="00A80444" w:rsidP="00A80444">
      <w:pPr>
        <w:pStyle w:val="Szvegtrzs"/>
        <w:spacing w:line="360" w:lineRule="auto"/>
        <w:jc w:val="both"/>
      </w:pPr>
      <w:r>
        <w:t>A használati esetet az Apputas vagy az Appsofőr indítja el!</w:t>
      </w:r>
    </w:p>
    <w:p w14:paraId="43642D07" w14:textId="77777777" w:rsidR="00A80444" w:rsidRPr="00805139" w:rsidRDefault="00A80444" w:rsidP="00A80444">
      <w:pPr>
        <w:pStyle w:val="Szvegtrzs"/>
        <w:spacing w:before="240" w:line="360" w:lineRule="auto"/>
        <w:jc w:val="both"/>
        <w:rPr>
          <w:b/>
          <w:bCs/>
        </w:rPr>
      </w:pPr>
      <w:r w:rsidRPr="00805139">
        <w:rPr>
          <w:b/>
          <w:bCs/>
        </w:rPr>
        <w:t>Előfeltétel:</w:t>
      </w:r>
    </w:p>
    <w:p w14:paraId="752044C6" w14:textId="77777777" w:rsidR="00A80444" w:rsidRDefault="00A80444" w:rsidP="00A80444">
      <w:pPr>
        <w:pStyle w:val="Szvegtrzs"/>
        <w:numPr>
          <w:ilvl w:val="0"/>
          <w:numId w:val="19"/>
        </w:numPr>
        <w:spacing w:line="360" w:lineRule="auto"/>
        <w:jc w:val="both"/>
      </w:pPr>
      <w:r>
        <w:t xml:space="preserve">SZEAT-APP alkalmazás, regisztrált fiók, alkalmazás ismerete a kezeléshez. </w:t>
      </w:r>
    </w:p>
    <w:p w14:paraId="71FB5AF6" w14:textId="77777777" w:rsidR="00A80444" w:rsidRDefault="00A80444" w:rsidP="00A80444">
      <w:pPr>
        <w:pStyle w:val="Szvegtrzs"/>
        <w:numPr>
          <w:ilvl w:val="0"/>
          <w:numId w:val="19"/>
        </w:numPr>
        <w:spacing w:line="360" w:lineRule="auto"/>
        <w:jc w:val="both"/>
      </w:pPr>
      <w:r>
        <w:t xml:space="preserve">Internet elérés. </w:t>
      </w:r>
    </w:p>
    <w:p w14:paraId="52DD7319" w14:textId="77777777" w:rsidR="00A80444" w:rsidRDefault="00A80444" w:rsidP="00A80444">
      <w:pPr>
        <w:pStyle w:val="Szvegtrzs"/>
        <w:numPr>
          <w:ilvl w:val="0"/>
          <w:numId w:val="19"/>
        </w:numPr>
        <w:spacing w:line="360" w:lineRule="auto"/>
        <w:jc w:val="both"/>
      </w:pPr>
      <w:r>
        <w:t>Appsofőr részéről: utassal való rendelkezés egy útvonalra.</w:t>
      </w:r>
    </w:p>
    <w:p w14:paraId="149556EF" w14:textId="77777777" w:rsidR="00A80444" w:rsidRDefault="00A80444" w:rsidP="00A80444">
      <w:pPr>
        <w:pStyle w:val="Szvegtrzs"/>
        <w:numPr>
          <w:ilvl w:val="0"/>
          <w:numId w:val="19"/>
        </w:numPr>
        <w:spacing w:line="360" w:lineRule="auto"/>
        <w:jc w:val="both"/>
      </w:pPr>
      <w:r>
        <w:t>Apputas részéről: sofőrrel való rendelkezés egy útvonalra.</w:t>
      </w:r>
    </w:p>
    <w:p w14:paraId="4034C1ED" w14:textId="77777777" w:rsidR="00A80444" w:rsidRPr="00805139" w:rsidRDefault="00A80444" w:rsidP="00A80444">
      <w:pPr>
        <w:pStyle w:val="Szvegtrzs"/>
        <w:spacing w:before="240" w:line="360" w:lineRule="auto"/>
        <w:jc w:val="both"/>
        <w:rPr>
          <w:b/>
          <w:bCs/>
        </w:rPr>
      </w:pPr>
      <w:r w:rsidRPr="00805139">
        <w:rPr>
          <w:b/>
          <w:bCs/>
        </w:rPr>
        <w:t>Folyamat:</w:t>
      </w:r>
    </w:p>
    <w:p w14:paraId="4300764B" w14:textId="77777777" w:rsidR="00A80444" w:rsidRDefault="00A80444" w:rsidP="00A80444">
      <w:pPr>
        <w:pStyle w:val="Szvegtrzs"/>
        <w:spacing w:line="360" w:lineRule="auto"/>
        <w:jc w:val="both"/>
      </w:pPr>
      <w:r>
        <w:t>A folyamat akkor indul el, amikor az Appsofőrnek vagy az Apputasnak bármely nyomós indoknál fogva le kell mondania a már előre elfogadott útját. Ebben az esetben mindkét felhasználónak a felületén a menüsorban a következő funkciót kell kiválasztani: saját útjaim, majd ezt követően a rendszer kilistázza a jövőben tervezett útjait a felhasználónak. Ebből a listából kell kiválasztani azt az útvonalat melyet a felhasználó törölni kíván. A törlés gomb megnyomásával egyidőben a rendszer figyelmezteti az aktuális másik felet (Apputast, ha az Appsofőr mondja le vagy fordítva), hogy az előzőleg már elfogadott útvonal törlésre került.</w:t>
      </w:r>
    </w:p>
    <w:p w14:paraId="03C6E2E2" w14:textId="77777777" w:rsidR="00A80444" w:rsidRPr="00805139" w:rsidRDefault="00A80444" w:rsidP="00A80444">
      <w:pPr>
        <w:pStyle w:val="Szvegtrzs"/>
        <w:spacing w:before="240" w:line="360" w:lineRule="auto"/>
        <w:jc w:val="both"/>
        <w:rPr>
          <w:b/>
          <w:bCs/>
        </w:rPr>
      </w:pPr>
      <w:r w:rsidRPr="00805139">
        <w:rPr>
          <w:b/>
          <w:bCs/>
        </w:rPr>
        <w:t>Hibák:</w:t>
      </w:r>
    </w:p>
    <w:p w14:paraId="7FFA9E16" w14:textId="77777777" w:rsidR="00A80444" w:rsidRDefault="00A80444" w:rsidP="00A80444">
      <w:pPr>
        <w:pStyle w:val="Szvegtrzs"/>
        <w:numPr>
          <w:ilvl w:val="0"/>
          <w:numId w:val="23"/>
        </w:numPr>
        <w:spacing w:line="360" w:lineRule="auto"/>
        <w:jc w:val="both"/>
      </w:pPr>
      <w:r>
        <w:t>Nem működik az Applikáció által használt szerver/adatbázis.</w:t>
      </w:r>
    </w:p>
    <w:p w14:paraId="3FB71244" w14:textId="52C1795A" w:rsidR="00A80444" w:rsidRDefault="00A80444" w:rsidP="00A80444">
      <w:pPr>
        <w:pStyle w:val="Szvegtrzs"/>
        <w:numPr>
          <w:ilvl w:val="0"/>
          <w:numId w:val="23"/>
        </w:numPr>
        <w:spacing w:line="360" w:lineRule="auto"/>
        <w:jc w:val="both"/>
      </w:pPr>
      <w:r>
        <w:t>Nem kapja meg az értesítést a másik fél.</w:t>
      </w:r>
    </w:p>
    <w:p w14:paraId="0F6363B1" w14:textId="0D4337A5" w:rsidR="00825C4C" w:rsidRDefault="00825C4C" w:rsidP="00A80444">
      <w:pPr>
        <w:pStyle w:val="Cmsor3"/>
        <w:pageBreakBefore/>
        <w:ind w:left="1225" w:hanging="505"/>
      </w:pPr>
      <w:r>
        <w:lastRenderedPageBreak/>
        <w:t xml:space="preserve">Út meghirdetése </w:t>
      </w:r>
    </w:p>
    <w:p w14:paraId="3FCE5E61" w14:textId="77777777" w:rsidR="00A80444" w:rsidRDefault="00A80444" w:rsidP="00A80444">
      <w:pPr>
        <w:pStyle w:val="Szvegtrzs"/>
        <w:keepNext/>
        <w:spacing w:line="360" w:lineRule="auto"/>
        <w:jc w:val="both"/>
      </w:pPr>
      <w:r>
        <w:rPr>
          <w:noProof/>
        </w:rPr>
        <w:drawing>
          <wp:inline distT="0" distB="0" distL="0" distR="0" wp14:anchorId="4048CC0D" wp14:editId="43C8F85F">
            <wp:extent cx="5565775" cy="2128520"/>
            <wp:effectExtent l="0" t="0" r="0" b="508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5775" cy="2128520"/>
                    </a:xfrm>
                    <a:prstGeom prst="rect">
                      <a:avLst/>
                    </a:prstGeom>
                  </pic:spPr>
                </pic:pic>
              </a:graphicData>
            </a:graphic>
          </wp:inline>
        </w:drawing>
      </w:r>
    </w:p>
    <w:p w14:paraId="6B077B97" w14:textId="099FEFA5"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8</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7F5B5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meghirdetése</w:t>
      </w:r>
    </w:p>
    <w:p w14:paraId="191D2D38" w14:textId="77777777" w:rsidR="00A80444" w:rsidRDefault="00A80444" w:rsidP="00A80444">
      <w:pPr>
        <w:pStyle w:val="Szvegtrzs"/>
        <w:spacing w:line="360" w:lineRule="auto"/>
        <w:jc w:val="both"/>
      </w:pPr>
      <w:r>
        <w:t>A használati esetet az Appsofőr indítja el!</w:t>
      </w:r>
    </w:p>
    <w:p w14:paraId="0F5C7D69" w14:textId="77777777" w:rsidR="00A80444" w:rsidRPr="00260951" w:rsidRDefault="00A80444" w:rsidP="00A80444">
      <w:pPr>
        <w:pStyle w:val="Szvegtrzs"/>
        <w:spacing w:before="240" w:line="360" w:lineRule="auto"/>
        <w:jc w:val="both"/>
        <w:rPr>
          <w:b/>
          <w:bCs/>
        </w:rPr>
      </w:pPr>
      <w:r w:rsidRPr="00260951">
        <w:rPr>
          <w:b/>
          <w:bCs/>
        </w:rPr>
        <w:t>Előfeltétel:</w:t>
      </w:r>
    </w:p>
    <w:p w14:paraId="6A43E43B" w14:textId="77777777" w:rsidR="00A80444" w:rsidRDefault="00A80444" w:rsidP="00A80444">
      <w:pPr>
        <w:pStyle w:val="Szvegtrzs"/>
        <w:numPr>
          <w:ilvl w:val="0"/>
          <w:numId w:val="14"/>
        </w:numPr>
        <w:spacing w:line="360" w:lineRule="auto"/>
        <w:jc w:val="both"/>
      </w:pPr>
      <w:r>
        <w:t xml:space="preserve">SZEAT-APP alkalmazás, regisztrált fiók, alkalmazás ismerete a kezeléshez. </w:t>
      </w:r>
    </w:p>
    <w:p w14:paraId="4997A963" w14:textId="77777777" w:rsidR="00A80444" w:rsidRDefault="00A80444" w:rsidP="00A80444">
      <w:pPr>
        <w:pStyle w:val="Szvegtrzs"/>
        <w:numPr>
          <w:ilvl w:val="0"/>
          <w:numId w:val="14"/>
        </w:numPr>
        <w:spacing w:line="360" w:lineRule="auto"/>
        <w:jc w:val="both"/>
      </w:pPr>
      <w:r>
        <w:t xml:space="preserve">Internet elérés. </w:t>
      </w:r>
    </w:p>
    <w:p w14:paraId="5A4A21C4" w14:textId="77777777" w:rsidR="00A80444" w:rsidRDefault="00A80444" w:rsidP="00A80444">
      <w:pPr>
        <w:pStyle w:val="Szvegtrzs"/>
        <w:numPr>
          <w:ilvl w:val="0"/>
          <w:numId w:val="14"/>
        </w:numPr>
        <w:spacing w:line="360" w:lineRule="auto"/>
        <w:jc w:val="both"/>
      </w:pPr>
      <w:r>
        <w:t>Igazolt Appsofőri státusz.</w:t>
      </w:r>
    </w:p>
    <w:p w14:paraId="68FE3E22" w14:textId="77777777" w:rsidR="00A80444" w:rsidRPr="00260951" w:rsidRDefault="00A80444" w:rsidP="00A80444">
      <w:pPr>
        <w:pStyle w:val="Szvegtrzs"/>
        <w:spacing w:before="240" w:line="360" w:lineRule="auto"/>
        <w:jc w:val="both"/>
        <w:rPr>
          <w:b/>
          <w:bCs/>
        </w:rPr>
      </w:pPr>
      <w:r w:rsidRPr="00260951">
        <w:rPr>
          <w:b/>
          <w:bCs/>
        </w:rPr>
        <w:t>Folyamat:</w:t>
      </w:r>
    </w:p>
    <w:p w14:paraId="7CA287B3" w14:textId="77777777" w:rsidR="00A80444" w:rsidRDefault="00A80444" w:rsidP="00A80444">
      <w:pPr>
        <w:pStyle w:val="Szvegtrzs"/>
        <w:spacing w:line="360" w:lineRule="auto"/>
        <w:jc w:val="both"/>
      </w:pPr>
      <w:r>
        <w:t>A folyamat akkor indul el, amikor az Appsofőr egy útvonalat kíván létrehozni. Megnyitja az Applikációt és a felületén kiválasztja az út meghirdetése funkciót. Ilyenkor egy tervező felületen a sofőr meg tud adni egy útvonalat, indulási időpontot, helyszínt, az utazás várható időtartamát, és a szabad helyek számát is. Ezt követően az út meghirdetése gomb megnyomásával a rendszer nyilvánosságra hozza az adott paraméterekkel az útvonalat az applikáción belül. Ezek után a sofőrnek az utasok jelentkezéseit kell elfogadnia. Amennyiben legalább egy utas jelentkezik, a sofőr végre tudja hajtani a szolgáltatást. Ha nem jelentkezik egy utas sem, akkor a sofőr egyedül utazik.</w:t>
      </w:r>
    </w:p>
    <w:p w14:paraId="023CC6B5" w14:textId="77777777" w:rsidR="00A80444" w:rsidRPr="00260951" w:rsidRDefault="00A80444" w:rsidP="00A80444">
      <w:pPr>
        <w:pStyle w:val="Szvegtrzs"/>
        <w:spacing w:before="240" w:line="360" w:lineRule="auto"/>
        <w:jc w:val="both"/>
        <w:rPr>
          <w:b/>
          <w:bCs/>
        </w:rPr>
      </w:pPr>
      <w:r w:rsidRPr="00260951">
        <w:rPr>
          <w:b/>
          <w:bCs/>
        </w:rPr>
        <w:t>Hibák:</w:t>
      </w:r>
    </w:p>
    <w:p w14:paraId="709FB7C9" w14:textId="77777777" w:rsidR="00A80444" w:rsidRDefault="00A80444" w:rsidP="00A80444">
      <w:pPr>
        <w:pStyle w:val="Szvegtrzs"/>
        <w:numPr>
          <w:ilvl w:val="0"/>
          <w:numId w:val="15"/>
        </w:numPr>
        <w:spacing w:line="360" w:lineRule="auto"/>
        <w:jc w:val="both"/>
      </w:pPr>
      <w:r>
        <w:t>Nincsen Apputas az útvonalra.</w:t>
      </w:r>
    </w:p>
    <w:p w14:paraId="3A5A9667" w14:textId="77777777" w:rsidR="00A80444" w:rsidRDefault="00A80444" w:rsidP="00A80444">
      <w:pPr>
        <w:pStyle w:val="Szvegtrzs"/>
        <w:numPr>
          <w:ilvl w:val="0"/>
          <w:numId w:val="15"/>
        </w:numPr>
        <w:spacing w:line="360" w:lineRule="auto"/>
        <w:jc w:val="both"/>
      </w:pPr>
      <w:r>
        <w:t>Nem működik az Applikáció által használt szerver/adatbázis.</w:t>
      </w:r>
    </w:p>
    <w:p w14:paraId="7AED970C" w14:textId="719AB27C" w:rsidR="00825C4C" w:rsidRDefault="00825C4C" w:rsidP="00A80444">
      <w:pPr>
        <w:pStyle w:val="Cmsor3"/>
        <w:pageBreakBefore/>
        <w:ind w:left="1225" w:hanging="505"/>
      </w:pPr>
      <w:r>
        <w:lastRenderedPageBreak/>
        <w:t xml:space="preserve">Út törlése </w:t>
      </w:r>
    </w:p>
    <w:p w14:paraId="0566A4E8" w14:textId="77777777" w:rsidR="00A80444" w:rsidRDefault="00A80444" w:rsidP="00A80444">
      <w:pPr>
        <w:pStyle w:val="Szvegtrzs"/>
        <w:keepNext/>
        <w:spacing w:line="360" w:lineRule="auto"/>
        <w:jc w:val="both"/>
      </w:pPr>
      <w:r>
        <w:rPr>
          <w:noProof/>
        </w:rPr>
        <w:drawing>
          <wp:inline distT="0" distB="0" distL="0" distR="0" wp14:anchorId="69F93EC4" wp14:editId="19E9CDBB">
            <wp:extent cx="5565775" cy="1021080"/>
            <wp:effectExtent l="0" t="0" r="0" b="762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5775" cy="1021080"/>
                    </a:xfrm>
                    <a:prstGeom prst="rect">
                      <a:avLst/>
                    </a:prstGeom>
                  </pic:spPr>
                </pic:pic>
              </a:graphicData>
            </a:graphic>
          </wp:inline>
        </w:drawing>
      </w:r>
    </w:p>
    <w:p w14:paraId="4DD1198B" w14:textId="69E8B62B" w:rsidR="00A80444" w:rsidRPr="001F2D51" w:rsidRDefault="00A80444" w:rsidP="00A80444">
      <w:pPr>
        <w:pStyle w:val="Kpalrs"/>
        <w:spacing w:after="360"/>
        <w:jc w:val="center"/>
        <w:rPr>
          <w:rFonts w:ascii="Times New Roman" w:hAnsi="Times New Roman" w:cs="Times New Roman"/>
          <w:b/>
          <w:bCs/>
          <w:i w:val="0"/>
          <w:iCs w:val="0"/>
          <w:noProof/>
        </w:rPr>
      </w:pPr>
      <w:r w:rsidRPr="001F2D51">
        <w:rPr>
          <w:rFonts w:ascii="Times New Roman" w:hAnsi="Times New Roman" w:cs="Times New Roman"/>
          <w:b/>
          <w:bCs/>
          <w:i w:val="0"/>
          <w:iCs w:val="0"/>
          <w:noProof/>
        </w:rPr>
        <w:fldChar w:fldCharType="begin"/>
      </w:r>
      <w:r w:rsidRPr="001F2D51">
        <w:rPr>
          <w:rFonts w:ascii="Times New Roman" w:hAnsi="Times New Roman" w:cs="Times New Roman"/>
          <w:b/>
          <w:bCs/>
          <w:i w:val="0"/>
          <w:iCs w:val="0"/>
          <w:noProof/>
        </w:rPr>
        <w:instrText xml:space="preserve"> SEQ ábra \* ARABIC </w:instrText>
      </w:r>
      <w:r w:rsidRPr="001F2D51">
        <w:rPr>
          <w:rFonts w:ascii="Times New Roman" w:hAnsi="Times New Roman" w:cs="Times New Roman"/>
          <w:b/>
          <w:bCs/>
          <w:i w:val="0"/>
          <w:iCs w:val="0"/>
          <w:noProof/>
        </w:rPr>
        <w:fldChar w:fldCharType="separate"/>
      </w:r>
      <w:r w:rsidR="00FA6687">
        <w:rPr>
          <w:rFonts w:ascii="Times New Roman" w:hAnsi="Times New Roman" w:cs="Times New Roman"/>
          <w:b/>
          <w:bCs/>
          <w:i w:val="0"/>
          <w:iCs w:val="0"/>
          <w:noProof/>
        </w:rPr>
        <w:t>9</w:t>
      </w:r>
      <w:r w:rsidRPr="001F2D51">
        <w:rPr>
          <w:rFonts w:ascii="Times New Roman" w:hAnsi="Times New Roman" w:cs="Times New Roman"/>
          <w:b/>
          <w:bCs/>
          <w:i w:val="0"/>
          <w:iCs w:val="0"/>
          <w:noProof/>
        </w:rPr>
        <w:fldChar w:fldCharType="end"/>
      </w:r>
      <w:r w:rsidRPr="001F2D51">
        <w:rPr>
          <w:rFonts w:ascii="Times New Roman" w:hAnsi="Times New Roman" w:cs="Times New Roman"/>
          <w:b/>
          <w:bCs/>
          <w:i w:val="0"/>
          <w:iCs w:val="0"/>
          <w:noProof/>
        </w:rPr>
        <w:t xml:space="preserve">. ábra - </w:t>
      </w:r>
      <w:r w:rsidR="00470B3D">
        <w:rPr>
          <w:rFonts w:ascii="Times New Roman" w:hAnsi="Times New Roman" w:cs="Times New Roman"/>
          <w:b/>
          <w:bCs/>
          <w:i w:val="0"/>
          <w:iCs w:val="0"/>
          <w:noProof/>
        </w:rPr>
        <w:t xml:space="preserve">SZEAT-APP - </w:t>
      </w:r>
      <w:r w:rsidRPr="001F2D51">
        <w:rPr>
          <w:rFonts w:ascii="Times New Roman" w:hAnsi="Times New Roman" w:cs="Times New Roman"/>
          <w:b/>
          <w:bCs/>
          <w:i w:val="0"/>
          <w:iCs w:val="0"/>
          <w:noProof/>
        </w:rPr>
        <w:t>Use case - Út törlése</w:t>
      </w:r>
    </w:p>
    <w:p w14:paraId="69CDCB5A" w14:textId="77777777" w:rsidR="00A80444" w:rsidRDefault="00A80444" w:rsidP="00A80444">
      <w:pPr>
        <w:pStyle w:val="Szvegtrzs"/>
        <w:spacing w:line="360" w:lineRule="auto"/>
        <w:jc w:val="both"/>
      </w:pPr>
      <w:r>
        <w:t>A használati esetet az Appsofőr indítja el!</w:t>
      </w:r>
    </w:p>
    <w:p w14:paraId="16FF1E14" w14:textId="77777777" w:rsidR="00A80444" w:rsidRPr="00805139" w:rsidRDefault="00A80444" w:rsidP="00A80444">
      <w:pPr>
        <w:pStyle w:val="Szvegtrzs"/>
        <w:spacing w:before="240" w:line="360" w:lineRule="auto"/>
        <w:jc w:val="both"/>
        <w:rPr>
          <w:b/>
          <w:bCs/>
        </w:rPr>
      </w:pPr>
      <w:r w:rsidRPr="00805139">
        <w:rPr>
          <w:b/>
          <w:bCs/>
        </w:rPr>
        <w:t>Előfeltétel:</w:t>
      </w:r>
    </w:p>
    <w:p w14:paraId="5431ABB3" w14:textId="77777777" w:rsidR="00A80444" w:rsidRDefault="00A80444" w:rsidP="00A80444">
      <w:pPr>
        <w:pStyle w:val="Szvegtrzs"/>
        <w:numPr>
          <w:ilvl w:val="0"/>
          <w:numId w:val="16"/>
        </w:numPr>
        <w:spacing w:line="360" w:lineRule="auto"/>
        <w:jc w:val="both"/>
      </w:pPr>
      <w:r>
        <w:t xml:space="preserve">SZEAT-APP alkalmazás, regisztrált fiók, alkalmazás ismerete a kezeléshez. </w:t>
      </w:r>
    </w:p>
    <w:p w14:paraId="1094C1FB" w14:textId="77777777" w:rsidR="00A80444" w:rsidRDefault="00A80444" w:rsidP="00A80444">
      <w:pPr>
        <w:pStyle w:val="Szvegtrzs"/>
        <w:numPr>
          <w:ilvl w:val="0"/>
          <w:numId w:val="16"/>
        </w:numPr>
        <w:spacing w:line="360" w:lineRule="auto"/>
        <w:jc w:val="both"/>
      </w:pPr>
      <w:r>
        <w:t xml:space="preserve">Internet elérés. </w:t>
      </w:r>
    </w:p>
    <w:p w14:paraId="35E26664" w14:textId="77777777" w:rsidR="00A80444" w:rsidRDefault="00A80444" w:rsidP="00A80444">
      <w:pPr>
        <w:pStyle w:val="Szvegtrzs"/>
        <w:numPr>
          <w:ilvl w:val="0"/>
          <w:numId w:val="16"/>
        </w:numPr>
        <w:spacing w:line="360" w:lineRule="auto"/>
        <w:jc w:val="both"/>
      </w:pPr>
      <w:r>
        <w:t xml:space="preserve">Sofőr által meghirdetett út. </w:t>
      </w:r>
    </w:p>
    <w:p w14:paraId="497EEA9C" w14:textId="77777777" w:rsidR="00A80444" w:rsidRDefault="00A80444" w:rsidP="00A80444">
      <w:pPr>
        <w:pStyle w:val="Szvegtrzs"/>
        <w:numPr>
          <w:ilvl w:val="0"/>
          <w:numId w:val="16"/>
        </w:numPr>
        <w:spacing w:line="360" w:lineRule="auto"/>
        <w:jc w:val="both"/>
      </w:pPr>
      <w:r>
        <w:t>Igazolt Appsofőri státusz.</w:t>
      </w:r>
    </w:p>
    <w:p w14:paraId="24FB4C2C" w14:textId="77777777" w:rsidR="00A80444" w:rsidRPr="00805139" w:rsidRDefault="00A80444" w:rsidP="00A80444">
      <w:pPr>
        <w:pStyle w:val="Szvegtrzs"/>
        <w:spacing w:before="240" w:line="360" w:lineRule="auto"/>
        <w:jc w:val="both"/>
        <w:rPr>
          <w:b/>
          <w:bCs/>
        </w:rPr>
      </w:pPr>
      <w:r w:rsidRPr="00805139">
        <w:rPr>
          <w:b/>
          <w:bCs/>
        </w:rPr>
        <w:t>Folyamat:</w:t>
      </w:r>
    </w:p>
    <w:p w14:paraId="57A6043B" w14:textId="77777777" w:rsidR="00A80444" w:rsidRDefault="00A80444" w:rsidP="00A80444">
      <w:pPr>
        <w:pStyle w:val="Szvegtrzs"/>
        <w:spacing w:line="360" w:lineRule="auto"/>
        <w:jc w:val="both"/>
      </w:pPr>
      <w:r>
        <w:t>A folyamat akkor indul el, amikor az Appsofőrnek bármely nyomós indoknál fogva le kell mondania a már előre elfogadott útját. Ebben az esetben az Appsofőrnek a felületén a menüsorban a következő funkciót kell kiválasztani: saját útjaim, majd ezt követően a rendszer kilistázza a jövőben tervezett útjait a sofőrnek. Ebből a listából kell kiválasztani azt az útvonalat melyet a sofőr törölni kíván. A törlés gomb megnyomásával egyidőben a rendszer figyelmezteti az utast, hogy az előzőleg már elfogadott útvonal törlésre került.</w:t>
      </w:r>
    </w:p>
    <w:p w14:paraId="16FD39E1" w14:textId="77777777" w:rsidR="00A80444" w:rsidRPr="00805139" w:rsidRDefault="00A80444" w:rsidP="00A80444">
      <w:pPr>
        <w:pStyle w:val="Szvegtrzs"/>
        <w:spacing w:before="240" w:line="360" w:lineRule="auto"/>
        <w:jc w:val="both"/>
        <w:rPr>
          <w:b/>
          <w:bCs/>
        </w:rPr>
      </w:pPr>
      <w:r w:rsidRPr="00805139">
        <w:rPr>
          <w:b/>
          <w:bCs/>
        </w:rPr>
        <w:t>Hibák:</w:t>
      </w:r>
    </w:p>
    <w:p w14:paraId="0BA23C8A" w14:textId="77777777" w:rsidR="00A80444" w:rsidRDefault="00A80444" w:rsidP="00A80444">
      <w:pPr>
        <w:pStyle w:val="Szvegtrzs"/>
        <w:numPr>
          <w:ilvl w:val="0"/>
          <w:numId w:val="17"/>
        </w:numPr>
        <w:spacing w:line="360" w:lineRule="auto"/>
        <w:jc w:val="both"/>
      </w:pPr>
      <w:r>
        <w:t>Nem működik az Applikáció által használt szerver/adatbázis.</w:t>
      </w:r>
    </w:p>
    <w:p w14:paraId="68001AAD" w14:textId="5B8B9FE1" w:rsidR="00CA3202" w:rsidRDefault="00CA3202" w:rsidP="00A80444">
      <w:pPr>
        <w:pStyle w:val="Cmsor2"/>
        <w:pageBreakBefore/>
        <w:ind w:left="788" w:hanging="431"/>
      </w:pPr>
      <w:r>
        <w:lastRenderedPageBreak/>
        <w:t xml:space="preserve">Nem funkcionális követelmények </w:t>
      </w:r>
    </w:p>
    <w:p w14:paraId="6DF66BB6" w14:textId="77777777" w:rsidR="009D321E" w:rsidRPr="009D321E" w:rsidRDefault="009D321E" w:rsidP="009D321E">
      <w:pPr>
        <w:pStyle w:val="Listaszerbekezds"/>
        <w:numPr>
          <w:ilvl w:val="1"/>
          <w:numId w:val="5"/>
        </w:numPr>
        <w:spacing w:before="360" w:after="240" w:line="360" w:lineRule="auto"/>
        <w:contextualSpacing w:val="0"/>
        <w:outlineLvl w:val="2"/>
        <w:rPr>
          <w:rFonts w:cs="Lohit Hindi"/>
          <w:b/>
          <w:bCs/>
          <w:vanish/>
          <w:sz w:val="28"/>
          <w:szCs w:val="26"/>
        </w:rPr>
      </w:pPr>
    </w:p>
    <w:p w14:paraId="2C4A56E0" w14:textId="2569FC07" w:rsidR="00953286" w:rsidRPr="009D321E" w:rsidRDefault="00953286" w:rsidP="009D321E">
      <w:pPr>
        <w:pStyle w:val="Cmsor3"/>
      </w:pPr>
      <w:r w:rsidRPr="009D321E">
        <w:t xml:space="preserve">Termék </w:t>
      </w:r>
      <w:r w:rsidR="00984FA3" w:rsidRPr="009D321E">
        <w:t>k</w:t>
      </w:r>
      <w:r w:rsidRPr="009D321E">
        <w:t>övetelmények:</w:t>
      </w:r>
    </w:p>
    <w:p w14:paraId="3AF3A40B" w14:textId="601F051F" w:rsidR="00953286" w:rsidRDefault="00953286" w:rsidP="00953286">
      <w:pPr>
        <w:pStyle w:val="Szvegtrzs"/>
        <w:numPr>
          <w:ilvl w:val="0"/>
          <w:numId w:val="17"/>
        </w:numPr>
        <w:spacing w:line="360" w:lineRule="auto"/>
        <w:jc w:val="both"/>
      </w:pPr>
      <w:r>
        <w:t>Utas nem hozhat 20kg-nál nagyobb csomagot.</w:t>
      </w:r>
    </w:p>
    <w:p w14:paraId="2FE91D94" w14:textId="26F2545A" w:rsidR="00953286" w:rsidRDefault="00953286" w:rsidP="00953286">
      <w:pPr>
        <w:pStyle w:val="Szvegtrzs"/>
        <w:numPr>
          <w:ilvl w:val="0"/>
          <w:numId w:val="17"/>
        </w:numPr>
        <w:spacing w:line="360" w:lineRule="auto"/>
        <w:jc w:val="both"/>
      </w:pPr>
      <w:r>
        <w:t>Internetkapcsolat.</w:t>
      </w:r>
    </w:p>
    <w:p w14:paraId="1D20799B" w14:textId="7F4F4A08" w:rsidR="00953286" w:rsidRDefault="00953286" w:rsidP="00953286">
      <w:pPr>
        <w:pStyle w:val="Szvegtrzs"/>
        <w:numPr>
          <w:ilvl w:val="0"/>
          <w:numId w:val="17"/>
        </w:numPr>
        <w:spacing w:line="360" w:lineRule="auto"/>
        <w:jc w:val="both"/>
      </w:pPr>
      <w:r>
        <w:t>Applikáció előre feltelepítése.</w:t>
      </w:r>
    </w:p>
    <w:p w14:paraId="01E5E3B0" w14:textId="3F91E636" w:rsidR="00953286" w:rsidRDefault="00953286" w:rsidP="00953286">
      <w:pPr>
        <w:pStyle w:val="Szvegtrzs"/>
        <w:numPr>
          <w:ilvl w:val="0"/>
          <w:numId w:val="17"/>
        </w:numPr>
        <w:spacing w:line="360" w:lineRule="auto"/>
        <w:jc w:val="both"/>
      </w:pPr>
      <w:r>
        <w:t>18 éves kor betöltése.</w:t>
      </w:r>
    </w:p>
    <w:p w14:paraId="6B5C8923" w14:textId="4942CD03" w:rsidR="00953286" w:rsidRDefault="00953286" w:rsidP="00953286">
      <w:pPr>
        <w:pStyle w:val="Szvegtrzs"/>
        <w:numPr>
          <w:ilvl w:val="0"/>
          <w:numId w:val="17"/>
        </w:numPr>
        <w:spacing w:line="360" w:lineRule="auto"/>
        <w:jc w:val="both"/>
      </w:pPr>
      <w:r>
        <w:t>Karbantartott autó.</w:t>
      </w:r>
    </w:p>
    <w:p w14:paraId="5805F861" w14:textId="2F924A3C" w:rsidR="00953286" w:rsidRDefault="00953286" w:rsidP="00953286">
      <w:pPr>
        <w:pStyle w:val="Szvegtrzs"/>
        <w:numPr>
          <w:ilvl w:val="0"/>
          <w:numId w:val="17"/>
        </w:numPr>
        <w:spacing w:line="360" w:lineRule="auto"/>
        <w:jc w:val="both"/>
      </w:pPr>
      <w:r>
        <w:t>Érvényes műszakival rendelkező jármű.</w:t>
      </w:r>
    </w:p>
    <w:p w14:paraId="78168AF6" w14:textId="3BA58BA0" w:rsidR="00953286" w:rsidRDefault="00953286" w:rsidP="00953286">
      <w:pPr>
        <w:pStyle w:val="Szvegtrzs"/>
        <w:numPr>
          <w:ilvl w:val="0"/>
          <w:numId w:val="17"/>
        </w:numPr>
        <w:spacing w:line="360" w:lineRule="auto"/>
        <w:jc w:val="both"/>
      </w:pPr>
      <w:r>
        <w:t xml:space="preserve">Utasok számával arányos autó méret. </w:t>
      </w:r>
    </w:p>
    <w:p w14:paraId="13DDE486" w14:textId="32242C64" w:rsidR="00953286" w:rsidRDefault="00953286" w:rsidP="00953286">
      <w:pPr>
        <w:pStyle w:val="Szvegtrzs"/>
        <w:numPr>
          <w:ilvl w:val="0"/>
          <w:numId w:val="17"/>
        </w:numPr>
        <w:spacing w:line="360" w:lineRule="auto"/>
        <w:jc w:val="both"/>
      </w:pPr>
      <w:r>
        <w:t>Évszaknak megfelelő gumiszett.</w:t>
      </w:r>
    </w:p>
    <w:p w14:paraId="4294A48C" w14:textId="7DF8E03A" w:rsidR="00953286" w:rsidRDefault="00953286" w:rsidP="00953286">
      <w:pPr>
        <w:pStyle w:val="Szvegtrzs"/>
        <w:numPr>
          <w:ilvl w:val="0"/>
          <w:numId w:val="17"/>
        </w:numPr>
        <w:spacing w:line="360" w:lineRule="auto"/>
        <w:jc w:val="both"/>
      </w:pPr>
      <w:r>
        <w:t>Applikációt futtatni képes eszköz (mobiltelefon).</w:t>
      </w:r>
    </w:p>
    <w:p w14:paraId="5B796DB8" w14:textId="70D29311" w:rsidR="00953286" w:rsidRDefault="00953286" w:rsidP="00953286">
      <w:pPr>
        <w:pStyle w:val="Szvegtrzs"/>
        <w:numPr>
          <w:ilvl w:val="0"/>
          <w:numId w:val="17"/>
        </w:numPr>
        <w:spacing w:line="360" w:lineRule="auto"/>
        <w:jc w:val="both"/>
      </w:pPr>
      <w:r>
        <w:t>Elegendő tárhellyel rendelkező eszköz (10 MB).</w:t>
      </w:r>
    </w:p>
    <w:p w14:paraId="05DA1CAF" w14:textId="34789E0B" w:rsidR="00953286" w:rsidRPr="009D321E" w:rsidRDefault="00953286" w:rsidP="009D321E">
      <w:pPr>
        <w:pStyle w:val="Cmsor3"/>
      </w:pPr>
      <w:r w:rsidRPr="009D321E">
        <w:t xml:space="preserve">Szervezeti </w:t>
      </w:r>
      <w:r w:rsidR="00984FA3" w:rsidRPr="009D321E">
        <w:t>k</w:t>
      </w:r>
      <w:r w:rsidRPr="009D321E">
        <w:t>övetelmények:</w:t>
      </w:r>
    </w:p>
    <w:p w14:paraId="1B8B2B8F" w14:textId="7577E970" w:rsidR="00953286" w:rsidRDefault="00953286" w:rsidP="00312349">
      <w:pPr>
        <w:pStyle w:val="Szvegtrzs"/>
        <w:numPr>
          <w:ilvl w:val="0"/>
          <w:numId w:val="25"/>
        </w:numPr>
        <w:spacing w:line="360" w:lineRule="auto"/>
        <w:jc w:val="both"/>
      </w:pPr>
      <w:r>
        <w:t>Személyes adatok megfelelő kezelése.</w:t>
      </w:r>
    </w:p>
    <w:p w14:paraId="4512D973" w14:textId="542AA514" w:rsidR="00953286" w:rsidRDefault="00953286" w:rsidP="00312349">
      <w:pPr>
        <w:pStyle w:val="Szvegtrzs"/>
        <w:numPr>
          <w:ilvl w:val="0"/>
          <w:numId w:val="25"/>
        </w:numPr>
        <w:spacing w:line="360" w:lineRule="auto"/>
        <w:jc w:val="both"/>
      </w:pPr>
      <w:r>
        <w:t xml:space="preserve">Applikáció univerzális használhatósága. </w:t>
      </w:r>
    </w:p>
    <w:p w14:paraId="7F2CFC12" w14:textId="649E7A9A" w:rsidR="00953286" w:rsidRDefault="00953286" w:rsidP="00312349">
      <w:pPr>
        <w:pStyle w:val="Szvegtrzs"/>
        <w:numPr>
          <w:ilvl w:val="0"/>
          <w:numId w:val="25"/>
        </w:numPr>
        <w:spacing w:line="360" w:lineRule="auto"/>
        <w:jc w:val="both"/>
      </w:pPr>
      <w:r>
        <w:t>Jelenlegi operációsrendszerekkel kompatibilis applikáció tervezése.</w:t>
      </w:r>
    </w:p>
    <w:p w14:paraId="7BCF42EF" w14:textId="67B4ECB1" w:rsidR="00953286" w:rsidRDefault="00953286" w:rsidP="00312349">
      <w:pPr>
        <w:pStyle w:val="Szvegtrzs"/>
        <w:numPr>
          <w:ilvl w:val="0"/>
          <w:numId w:val="25"/>
        </w:numPr>
        <w:spacing w:line="360" w:lineRule="auto"/>
        <w:jc w:val="both"/>
      </w:pPr>
      <w:r>
        <w:t>Megfelelő teljesítményű motor.</w:t>
      </w:r>
    </w:p>
    <w:p w14:paraId="5947C987" w14:textId="42626C78" w:rsidR="00953286" w:rsidRDefault="00953286" w:rsidP="00312349">
      <w:pPr>
        <w:pStyle w:val="Szvegtrzs"/>
        <w:numPr>
          <w:ilvl w:val="0"/>
          <w:numId w:val="25"/>
        </w:numPr>
        <w:spacing w:line="360" w:lineRule="auto"/>
        <w:jc w:val="both"/>
      </w:pPr>
      <w:r>
        <w:t>Elfogadható válaszidő.</w:t>
      </w:r>
    </w:p>
    <w:p w14:paraId="320B1FE1" w14:textId="2FF336F2" w:rsidR="00953286" w:rsidRDefault="00953286" w:rsidP="00312349">
      <w:pPr>
        <w:pStyle w:val="Szvegtrzs"/>
        <w:numPr>
          <w:ilvl w:val="0"/>
          <w:numId w:val="25"/>
        </w:numPr>
        <w:spacing w:line="360" w:lineRule="auto"/>
        <w:jc w:val="both"/>
      </w:pPr>
      <w:r>
        <w:t xml:space="preserve">Alkalmazásban a sofőrök átlátható véleményezése. </w:t>
      </w:r>
    </w:p>
    <w:p w14:paraId="0246D094" w14:textId="3699C071" w:rsidR="00953286" w:rsidRPr="009D321E" w:rsidRDefault="00953286" w:rsidP="009D321E">
      <w:pPr>
        <w:pStyle w:val="Cmsor3"/>
      </w:pPr>
      <w:r w:rsidRPr="009D321E">
        <w:t xml:space="preserve">Külső </w:t>
      </w:r>
      <w:r w:rsidR="00984FA3" w:rsidRPr="009D321E">
        <w:t>k</w:t>
      </w:r>
      <w:r w:rsidRPr="009D321E">
        <w:t>övetelmények:</w:t>
      </w:r>
    </w:p>
    <w:p w14:paraId="71BC5D4F" w14:textId="4E84FF8B" w:rsidR="00953286" w:rsidRDefault="00953286" w:rsidP="00097DD1">
      <w:pPr>
        <w:pStyle w:val="Szvegtrzs"/>
        <w:numPr>
          <w:ilvl w:val="0"/>
          <w:numId w:val="26"/>
        </w:numPr>
        <w:spacing w:line="360" w:lineRule="auto"/>
        <w:jc w:val="both"/>
      </w:pPr>
      <w:r>
        <w:t>Jogosítvány megléte.</w:t>
      </w:r>
    </w:p>
    <w:p w14:paraId="62548B99" w14:textId="765E512A" w:rsidR="00953286" w:rsidRDefault="00953286" w:rsidP="00097DD1">
      <w:pPr>
        <w:pStyle w:val="Szvegtrzs"/>
        <w:numPr>
          <w:ilvl w:val="0"/>
          <w:numId w:val="26"/>
        </w:numPr>
        <w:spacing w:line="360" w:lineRule="auto"/>
        <w:jc w:val="both"/>
      </w:pPr>
      <w:r>
        <w:t>Utasok és sofőr közötti közös megbecsülés, kölcsönös tisztelet.</w:t>
      </w:r>
    </w:p>
    <w:p w14:paraId="607C4CB7" w14:textId="565B488F" w:rsidR="00953286" w:rsidRDefault="00953286" w:rsidP="00097DD1">
      <w:pPr>
        <w:pStyle w:val="Szvegtrzs"/>
        <w:numPr>
          <w:ilvl w:val="0"/>
          <w:numId w:val="26"/>
        </w:numPr>
        <w:spacing w:line="360" w:lineRule="auto"/>
        <w:jc w:val="both"/>
      </w:pPr>
      <w:r>
        <w:t>Pontos érkezés az utas és sofőr részéről is.</w:t>
      </w:r>
    </w:p>
    <w:p w14:paraId="1B97E40C" w14:textId="00DDC03D" w:rsidR="00953286" w:rsidRDefault="00953286" w:rsidP="00097DD1">
      <w:pPr>
        <w:pStyle w:val="Szvegtrzs"/>
        <w:numPr>
          <w:ilvl w:val="0"/>
          <w:numId w:val="26"/>
        </w:numPr>
        <w:spacing w:line="360" w:lineRule="auto"/>
        <w:jc w:val="both"/>
      </w:pPr>
      <w:r>
        <w:lastRenderedPageBreak/>
        <w:t>Utazás közben biztonsági öv kötelező használata.</w:t>
      </w:r>
    </w:p>
    <w:p w14:paraId="2D14527D" w14:textId="166CC8F7" w:rsidR="00953286" w:rsidRDefault="00953286" w:rsidP="00097DD1">
      <w:pPr>
        <w:pStyle w:val="Szvegtrzs"/>
        <w:numPr>
          <w:ilvl w:val="0"/>
          <w:numId w:val="26"/>
        </w:numPr>
        <w:spacing w:line="360" w:lineRule="auto"/>
        <w:jc w:val="both"/>
      </w:pPr>
      <w:r>
        <w:t>Megfelelően funkcionáló légzsákok.</w:t>
      </w:r>
    </w:p>
    <w:p w14:paraId="7FAD4CBD" w14:textId="08F7A550" w:rsidR="00953286" w:rsidRDefault="00953286" w:rsidP="00097DD1">
      <w:pPr>
        <w:pStyle w:val="Szvegtrzs"/>
        <w:numPr>
          <w:ilvl w:val="0"/>
          <w:numId w:val="26"/>
        </w:numPr>
        <w:spacing w:line="360" w:lineRule="auto"/>
        <w:jc w:val="both"/>
      </w:pPr>
      <w:r>
        <w:t>Útvonal bizalmas kezelése (Ne tudjanak róla illetéktelen személyek).</w:t>
      </w:r>
    </w:p>
    <w:p w14:paraId="3665EBDE" w14:textId="1A1B95A4" w:rsidR="00953286" w:rsidRDefault="00953286" w:rsidP="00097DD1">
      <w:pPr>
        <w:pStyle w:val="Szvegtrzs"/>
        <w:numPr>
          <w:ilvl w:val="0"/>
          <w:numId w:val="26"/>
        </w:numPr>
        <w:spacing w:line="360" w:lineRule="auto"/>
        <w:jc w:val="both"/>
      </w:pPr>
      <w:r>
        <w:t xml:space="preserve">Sofőr ne legyen priuszos. </w:t>
      </w:r>
    </w:p>
    <w:p w14:paraId="55CC05F2" w14:textId="167582EE" w:rsidR="00CA3202" w:rsidRDefault="00CA3202" w:rsidP="00B2368E">
      <w:pPr>
        <w:pStyle w:val="Cmsor2"/>
      </w:pPr>
      <w:r>
        <w:t xml:space="preserve">Használhatóság </w:t>
      </w:r>
    </w:p>
    <w:p w14:paraId="23CEFF11" w14:textId="4FEC2AE7" w:rsidR="00670157" w:rsidRDefault="00670157" w:rsidP="00647646">
      <w:pPr>
        <w:pStyle w:val="Szvegtrzs"/>
        <w:jc w:val="both"/>
      </w:pPr>
      <w:r>
        <w:t>Egy gyakorlott felhasználó könnyedén felfedezheti az alkalmazást, figyelembe véve a hasonló szoftverek felhasználói felületét. Vannak felhasználók, akik a menüket és vannak, akik az ikonokat részesítik előnyben. A két grafikai kialakítást egybeolvasztva lenne megvalósítva az app.</w:t>
      </w:r>
    </w:p>
    <w:p w14:paraId="571BF54F" w14:textId="7BDC927A" w:rsidR="00670157" w:rsidRDefault="00670157" w:rsidP="00647646">
      <w:pPr>
        <w:pStyle w:val="Szvegtrzs"/>
        <w:jc w:val="both"/>
      </w:pPr>
      <w:r>
        <w:t>Egy kezdő felhasználó számára az eszközrendszere több helyről elérhető és segítségükre van a súgó rendszer is, ami a megfelelő ikonra (egy kérdőjelre) kattintva megtalálható.</w:t>
      </w:r>
    </w:p>
    <w:p w14:paraId="669EB223" w14:textId="1F661905" w:rsidR="00670157" w:rsidRDefault="00670157" w:rsidP="00647646">
      <w:pPr>
        <w:pStyle w:val="Szvegtrzs"/>
        <w:jc w:val="both"/>
      </w:pPr>
      <w:r>
        <w:t>Egy, a felhasználók kérdései alapján felépített online súgó és egy fórum, amely megteremtheti a folyamatos kapcsolatot a készítőkkel, nem csak a használhatóságot, hanem a későbbi továbbfejlesztést is megkönnyítheti.</w:t>
      </w:r>
    </w:p>
    <w:p w14:paraId="7124CBC4" w14:textId="1DBC8AA2" w:rsidR="00670157" w:rsidRDefault="00670157" w:rsidP="00647646">
      <w:pPr>
        <w:pStyle w:val="Szvegtrzs"/>
        <w:jc w:val="both"/>
      </w:pPr>
      <w:r>
        <w:t>A felület letisztult, könnyen használható és átlátható legyen. A rendszer legyen látványos és figyelemfelkeltő a kellő minimalizmussal.</w:t>
      </w:r>
    </w:p>
    <w:p w14:paraId="2BAA235A" w14:textId="7A0F4053" w:rsidR="00670157" w:rsidRDefault="00670157" w:rsidP="00647646">
      <w:pPr>
        <w:pStyle w:val="Szvegtrzs"/>
        <w:jc w:val="both"/>
      </w:pPr>
      <w:r>
        <w:t>Az alkalmazás jól optimalizált, nem foglal a kelleténél több helyet, és nem igényel a kelleténél több nyersanyagforrást (CPU, RAM, GPU).</w:t>
      </w:r>
    </w:p>
    <w:p w14:paraId="6BBE5ADD" w14:textId="11B00AB4" w:rsidR="001E1004" w:rsidRDefault="00670157" w:rsidP="00647646">
      <w:pPr>
        <w:pStyle w:val="Szvegtrzs"/>
        <w:jc w:val="both"/>
      </w:pPr>
      <w:r>
        <w:t>Felesleges adatokat ne tároljunk.</w:t>
      </w:r>
    </w:p>
    <w:p w14:paraId="6FDC9B6B" w14:textId="53A5B09E" w:rsidR="002D15D4" w:rsidRDefault="002D15D4" w:rsidP="00551F83">
      <w:pPr>
        <w:pStyle w:val="Cmsor2"/>
      </w:pPr>
      <w:r>
        <w:t xml:space="preserve">Megbízhatóság </w:t>
      </w:r>
    </w:p>
    <w:p w14:paraId="76EA627F" w14:textId="675EFB75" w:rsidR="007C1295" w:rsidRDefault="007C1295" w:rsidP="00144554">
      <w:pPr>
        <w:pStyle w:val="Szvegtrzs"/>
        <w:jc w:val="both"/>
      </w:pPr>
      <w:r w:rsidRPr="007C1295">
        <w:rPr>
          <w:b/>
          <w:bCs/>
        </w:rPr>
        <w:t>Biztonság</w:t>
      </w:r>
      <w:r>
        <w:t>: Fontos, hogy minden felhasználó csak ahhoz a részhez férhessen hozzá, amihez jogosultsága van. Hiszen nem engedhetjük meg, hogy egy egyszerű felhasználó járatokat töröljön, vagy egy alkalmazás karbantartó hozzáférjen az utasok adataihoz. Ezért kulcskérdés a felhasználók megfelelő szerepkörbe való osztása mely az adminisztrátor feladata. Valamint egy olyan azonosítási procedúrával kell rendelkeznie a rendszernek mely megkerülhetetlen, és egyértelműen azonosítja a felhasználót.</w:t>
      </w:r>
    </w:p>
    <w:p w14:paraId="18D19215" w14:textId="07E793BF" w:rsidR="007C1295" w:rsidRDefault="007C1295" w:rsidP="00144554">
      <w:pPr>
        <w:pStyle w:val="Szvegtrzs"/>
        <w:jc w:val="both"/>
      </w:pPr>
      <w:r w:rsidRPr="007C1295">
        <w:rPr>
          <w:b/>
          <w:bCs/>
        </w:rPr>
        <w:t>Karbantarthatóság</w:t>
      </w:r>
      <w:r>
        <w:t>: Az esetleges hibák fellépésekor, akár a tesztelés, akár a felhasználói használat során (amennyiben ezt jelzik a fejlesztők felé) a hiba detektálása és javítása azonnal megkezdődik. A hiba súlyosságától függően elképzelhető, hogy a rendszert le kell kapcsolni a hibajavítás idejére. Kisebb hibák esetén elég egy csak a hibás fájlok kicserélésének idejére leállítani az alkalmazást futtató webszervert.</w:t>
      </w:r>
    </w:p>
    <w:p w14:paraId="3ADDF17E" w14:textId="72AAFC7E" w:rsidR="007C1295" w:rsidRDefault="007C1295" w:rsidP="00144554">
      <w:pPr>
        <w:pStyle w:val="Szvegtrzs"/>
        <w:jc w:val="both"/>
      </w:pPr>
      <w:r w:rsidRPr="007C1295">
        <w:rPr>
          <w:b/>
          <w:bCs/>
        </w:rPr>
        <w:lastRenderedPageBreak/>
        <w:t>Hordozhatóság</w:t>
      </w:r>
      <w:r>
        <w:t>: A szoftvert (kliens oldali) alkalmazóknak lehetősége van operációs rendszert, vagy akár platformot váltani, ezt ugyanis a platformfüggetlen fejlesztés lehetővé teszi.</w:t>
      </w:r>
    </w:p>
    <w:p w14:paraId="6F863BA6" w14:textId="76D28016" w:rsidR="007C1295" w:rsidRDefault="007C1295" w:rsidP="00144554">
      <w:pPr>
        <w:pStyle w:val="Szvegtrzs"/>
        <w:jc w:val="both"/>
      </w:pPr>
      <w:r w:rsidRPr="007C1295">
        <w:rPr>
          <w:b/>
          <w:bCs/>
        </w:rPr>
        <w:t>Hibakezelés</w:t>
      </w:r>
      <w:r>
        <w:t>: Az alkalmazás szabályos használata esetén nem fordul elő hibajelenség, nem jelenik meg hibaüzenet, minden szakszerűen működik. Amennyiben a felhasználó hibás adatot ad meg, a program azt megfelelően kezeli, és biztosítja annak javítását.</w:t>
      </w:r>
    </w:p>
    <w:p w14:paraId="7D434929" w14:textId="0C4E2BAD" w:rsidR="002D15D4" w:rsidRDefault="007C1295" w:rsidP="00144554">
      <w:pPr>
        <w:pStyle w:val="Szvegtrzs"/>
        <w:jc w:val="both"/>
      </w:pPr>
      <w:r w:rsidRPr="007C1295">
        <w:rPr>
          <w:b/>
          <w:bCs/>
        </w:rPr>
        <w:t>Jogszabályok</w:t>
      </w:r>
      <w:r>
        <w:t>: Jogszabályok betartása. A felhasználó adatainak biztonságának megőrzése</w:t>
      </w:r>
    </w:p>
    <w:p w14:paraId="19BCA2DA" w14:textId="4542D6C5" w:rsidR="001E1004" w:rsidRDefault="001E1004" w:rsidP="00B2368E">
      <w:pPr>
        <w:pStyle w:val="Cmsor2"/>
      </w:pPr>
      <w:r>
        <w:t xml:space="preserve">Rendelkezésre állás </w:t>
      </w:r>
    </w:p>
    <w:p w14:paraId="0C429AA4" w14:textId="16B6B3A2" w:rsidR="00340ABD" w:rsidRDefault="00340ABD" w:rsidP="00340ABD">
      <w:pPr>
        <w:pStyle w:val="Szvegtrzs"/>
        <w:spacing w:line="360" w:lineRule="auto"/>
        <w:jc w:val="both"/>
      </w:pPr>
      <w:r>
        <w:t xml:space="preserve">A rendszer alapvetően a munkában elterjedt idősávokban vannak a legmagasabb kihasználtsági csúcsok. Office </w:t>
      </w:r>
      <w:proofErr w:type="spellStart"/>
      <w:r>
        <w:t>hour</w:t>
      </w:r>
      <w:proofErr w:type="spellEnd"/>
      <w:r>
        <w:t xml:space="preserve"> vagy akár a 2 vagy 3 műszakos idősávok előtt 1,5-2 órával és utána is szintén. Ezen időszakokban lehet a legnagyobb rendszer terhelésre számítani.</w:t>
      </w:r>
    </w:p>
    <w:p w14:paraId="72333647" w14:textId="3AE1724E" w:rsidR="00340ABD" w:rsidRDefault="00340ABD" w:rsidP="00340ABD">
      <w:pPr>
        <w:pStyle w:val="Szvegtrzs"/>
        <w:spacing w:line="360" w:lineRule="auto"/>
        <w:jc w:val="both"/>
      </w:pPr>
      <w:r>
        <w:t>A rendszer felügyeletét reggel 5 órától este 11ig biztosítani szükséges, az ezen kívül eső intervallumon csak a következő napra lehet a problémákat egy automatikus hangrögzítő segítségével leadni.</w:t>
      </w:r>
    </w:p>
    <w:p w14:paraId="31B6448B" w14:textId="0E9E1FCC" w:rsidR="00340ABD" w:rsidRDefault="00340ABD" w:rsidP="00340ABD">
      <w:pPr>
        <w:pStyle w:val="Szvegtrzs"/>
        <w:spacing w:line="360" w:lineRule="auto"/>
        <w:jc w:val="both"/>
      </w:pPr>
      <w:r>
        <w:t>MTBF?</w:t>
      </w:r>
      <w:r w:rsidR="00286BE8">
        <w:t xml:space="preserve"> </w:t>
      </w:r>
    </w:p>
    <w:p w14:paraId="387060FD" w14:textId="64FE660E" w:rsidR="00340ABD" w:rsidRDefault="00340ABD" w:rsidP="00340ABD">
      <w:pPr>
        <w:pStyle w:val="Szvegtrzs"/>
        <w:spacing w:line="360" w:lineRule="auto"/>
        <w:jc w:val="both"/>
      </w:pPr>
      <w:r>
        <w:t>MTTR?</w:t>
      </w:r>
      <w:r w:rsidR="00286BE8">
        <w:t xml:space="preserve"> </w:t>
      </w:r>
    </w:p>
    <w:p w14:paraId="30360FFF" w14:textId="1BB0747A" w:rsidR="001E1004" w:rsidRDefault="00340ABD" w:rsidP="00340ABD">
      <w:pPr>
        <w:pStyle w:val="Szvegtrzs"/>
        <w:spacing w:line="360" w:lineRule="auto"/>
        <w:jc w:val="both"/>
      </w:pPr>
      <w:r>
        <w:t>A rendszer karban tarthatósága egyszerű, mert az applikáción kívül a webszervert kell az adatbázissal karban tartani. A webszerverről a biztonság kedvéért naponta egyszer hajnali 3-kor biztonsági mentés készül, továbbá havonta egyszer újraindítják.</w:t>
      </w:r>
    </w:p>
    <w:p w14:paraId="0163611B" w14:textId="2DBAAFD8" w:rsidR="001E1004" w:rsidRDefault="001E1004" w:rsidP="00B2368E">
      <w:pPr>
        <w:pStyle w:val="Cmsor2"/>
      </w:pPr>
      <w:r>
        <w:t xml:space="preserve">Teljesítmény </w:t>
      </w:r>
    </w:p>
    <w:p w14:paraId="105C22A7" w14:textId="11F0672D" w:rsidR="001862C9" w:rsidRDefault="001862C9" w:rsidP="00FE6445">
      <w:pPr>
        <w:pStyle w:val="Szvegtrzs"/>
        <w:spacing w:line="360" w:lineRule="auto"/>
        <w:jc w:val="both"/>
      </w:pPr>
      <w:r>
        <w:t xml:space="preserve">A rendszer biztonságának megőrzése érdekében folyamatosan figyeli biztonsági problémák szempontjából és állapotjelentést ad, amely megjelenik egy oldalon. Az állapotjelentés figyelmeztet a négy fontos területtel kapcsolatos általános problémákra és javaslatokat ad a kijavításukra. A rendszer különböző módon reagál alacsony és magas terhelésre. </w:t>
      </w:r>
    </w:p>
    <w:p w14:paraId="39AA169E" w14:textId="3DA089E7" w:rsidR="001862C9" w:rsidRDefault="001862C9" w:rsidP="00FE6445">
      <w:pPr>
        <w:pStyle w:val="Szvegtrzs"/>
        <w:spacing w:line="360" w:lineRule="auto"/>
        <w:jc w:val="both"/>
      </w:pPr>
      <w:r>
        <w:t xml:space="preserve">A teljesítmény akkor optimális, amikor a felhasználó zökkenőmentesen és bármiféle lassúlás nélkül tudja használni a rendszert. </w:t>
      </w:r>
    </w:p>
    <w:p w14:paraId="4D327CD8" w14:textId="27CC7E6F" w:rsidR="001862C9" w:rsidRDefault="001862C9" w:rsidP="00FE6445">
      <w:pPr>
        <w:pStyle w:val="Szvegtrzs"/>
        <w:spacing w:line="360" w:lineRule="auto"/>
        <w:jc w:val="both"/>
      </w:pPr>
      <w:r>
        <w:t>Teljesítményvesztés oka lehet hardveres vagy szoftveres.</w:t>
      </w:r>
    </w:p>
    <w:p w14:paraId="24EC5552" w14:textId="46D03436" w:rsidR="001862C9" w:rsidRDefault="001862C9" w:rsidP="00FE6445">
      <w:pPr>
        <w:pStyle w:val="Szvegtrzs"/>
        <w:spacing w:line="360" w:lineRule="auto"/>
        <w:jc w:val="both"/>
      </w:pPr>
      <w:r>
        <w:lastRenderedPageBreak/>
        <w:t xml:space="preserve">A rendszer folyamatosan </w:t>
      </w:r>
      <w:proofErr w:type="gramStart"/>
      <w:r w:rsidR="00AE0C27">
        <w:t>számon tartja</w:t>
      </w:r>
      <w:proofErr w:type="gramEnd"/>
      <w:r>
        <w:t xml:space="preserve"> a háttérben futó feladatok erőforrástól elvett mennyiségét, ha valamelyik túl sokat használ, akkor elmenti a rendszer aktuális állapotát, majd megpróbálja a folyamatot leállítani, ezzel elérve az optimális teljesítményt. Erről a folyamatról a felhasználó értesítést kap. </w:t>
      </w:r>
    </w:p>
    <w:p w14:paraId="6E596EA1" w14:textId="3EC5C370" w:rsidR="00013CD7" w:rsidRDefault="001862C9" w:rsidP="00FE6445">
      <w:pPr>
        <w:pStyle w:val="Szvegtrzs"/>
        <w:spacing w:line="360" w:lineRule="auto"/>
        <w:jc w:val="both"/>
      </w:pPr>
      <w:r>
        <w:t>A teljesítményvizsgálatot fontos elvégezni az adatbázisra és az operációs rendszerre egyaránt. A rendszert hatalmas mennyiségű munka terheli, annyira, hogy a rendszer már nem működik egy adott pillanatban. Ez lehetővé teszi számunkra a rendszer szűk keresztmetszeteinek azonosítását. Az adatbázis-tesztek során a leggyakoribb problémák a következők: A rendszerre gyakorolt nagy nyomás szerepet játszik az adatbázis-tranzakciók állapotának meghatározásában. Ha az adatbázis szoftver hibás elképzeléssel rendelkezik a tranzakciók állapotáról, akkor azonnal következetlenek lesznek. A vizsgálat elvégzése után a régi teszt</w:t>
      </w:r>
      <w:r w:rsidR="00A87481">
        <w:t xml:space="preserve"> </w:t>
      </w:r>
      <w:r>
        <w:t>adatokat meg kell tisztítani, és teret kell adni az új tesztadatokhoz. Az operációs rendszernél hasonlóan kell eljárni.</w:t>
      </w:r>
    </w:p>
    <w:p w14:paraId="77B039FD" w14:textId="65AF88CD" w:rsidR="001E1004" w:rsidRDefault="001E1004" w:rsidP="00B2368E">
      <w:pPr>
        <w:pStyle w:val="Cmsor2"/>
      </w:pPr>
      <w:r>
        <w:t xml:space="preserve">Támogatottság </w:t>
      </w:r>
    </w:p>
    <w:p w14:paraId="18FFF692" w14:textId="77777777" w:rsidR="00B33FC9" w:rsidRDefault="00B33FC9" w:rsidP="00FE6445">
      <w:pPr>
        <w:pStyle w:val="Szvegtrzs"/>
        <w:spacing w:line="360" w:lineRule="auto"/>
        <w:jc w:val="both"/>
      </w:pPr>
      <w:r w:rsidRPr="00B33FC9">
        <w:rPr>
          <w:b/>
          <w:bCs/>
        </w:rPr>
        <w:t>Felhasználói támogatottság</w:t>
      </w:r>
      <w:r>
        <w:t>: Biztosítjuk a feladatok ellátása közben kialakult hardveres és szoftveres hibák kivizsgálását és azonnali elhárítását.</w:t>
      </w:r>
    </w:p>
    <w:p w14:paraId="1A20033B" w14:textId="2EA2F763" w:rsidR="001E1004" w:rsidRDefault="00B33FC9" w:rsidP="00FE6445">
      <w:pPr>
        <w:pStyle w:val="Szvegtrzs"/>
        <w:spacing w:line="360" w:lineRule="auto"/>
        <w:jc w:val="both"/>
      </w:pPr>
      <w:r>
        <w:t xml:space="preserve">Az </w:t>
      </w:r>
      <w:r w:rsidRPr="00B33FC9">
        <w:rPr>
          <w:b/>
          <w:bCs/>
        </w:rPr>
        <w:t>információk</w:t>
      </w:r>
      <w:r>
        <w:t xml:space="preserve"> különböző módon jelennek meg. Súlyos hiba esetén egy felkiáltó jel mellett piros, nagy betűkkel írja ki, ha probléma merült fel a rendszerrel. Kisebb hiba esetén narancssárga felkiáltó jel mellett narancssárga, közepes méretű betűkkel írja ki a hiba okát. További információkat fekete színnel írat ki a képernyőre.</w:t>
      </w:r>
    </w:p>
    <w:p w14:paraId="09285EAE" w14:textId="77777777" w:rsidR="001E1004" w:rsidRPr="00CA3202" w:rsidRDefault="001E1004" w:rsidP="00CA3202">
      <w:pPr>
        <w:pStyle w:val="Szvegtrzs"/>
      </w:pPr>
    </w:p>
    <w:p w14:paraId="1FEC1954" w14:textId="108E7146" w:rsidR="00034F7D" w:rsidRDefault="00034F7D" w:rsidP="00034F7D">
      <w:pPr>
        <w:pStyle w:val="Cmsor1"/>
        <w:jc w:val="both"/>
      </w:pPr>
      <w:r>
        <w:lastRenderedPageBreak/>
        <w:t xml:space="preserve">Technikai specifikáció </w:t>
      </w:r>
    </w:p>
    <w:p w14:paraId="3F9467D5" w14:textId="77777777" w:rsidR="00034F7D" w:rsidRPr="0083266E" w:rsidRDefault="00034F7D" w:rsidP="00034F7D">
      <w:pPr>
        <w:pStyle w:val="Szvegtrzs"/>
        <w:spacing w:line="360" w:lineRule="auto"/>
        <w:jc w:val="both"/>
      </w:pPr>
      <w:r>
        <w:t>Abc</w:t>
      </w:r>
    </w:p>
    <w:p w14:paraId="791545A6" w14:textId="79FD7EC3" w:rsidR="00994E5A" w:rsidRDefault="00994E5A" w:rsidP="00917076">
      <w:pPr>
        <w:pStyle w:val="Cmsor1"/>
        <w:jc w:val="both"/>
      </w:pPr>
      <w:r>
        <w:lastRenderedPageBreak/>
        <w:t xml:space="preserve">Gazdasági számítások </w:t>
      </w:r>
    </w:p>
    <w:p w14:paraId="5617A472" w14:textId="62A2CF64" w:rsidR="0083266E" w:rsidRDefault="00013CD7" w:rsidP="0083266E">
      <w:pPr>
        <w:pStyle w:val="Szvegtrzs"/>
        <w:spacing w:line="360" w:lineRule="auto"/>
        <w:jc w:val="both"/>
      </w:pPr>
      <w:r>
        <w:t>Abc</w:t>
      </w:r>
    </w:p>
    <w:p w14:paraId="2E0597F4" w14:textId="42879376" w:rsidR="00180080" w:rsidRDefault="00180080" w:rsidP="00180080">
      <w:pPr>
        <w:pStyle w:val="Cmsor1"/>
        <w:jc w:val="both"/>
      </w:pPr>
      <w:r>
        <w:lastRenderedPageBreak/>
        <w:t xml:space="preserve">Adatbázis terv </w:t>
      </w:r>
    </w:p>
    <w:p w14:paraId="27A33958" w14:textId="77777777" w:rsidR="00180080" w:rsidRPr="0083266E" w:rsidRDefault="00180080" w:rsidP="00180080">
      <w:pPr>
        <w:pStyle w:val="Szvegtrzs"/>
        <w:spacing w:line="360" w:lineRule="auto"/>
        <w:jc w:val="both"/>
      </w:pPr>
      <w:r>
        <w:t>Abc</w:t>
      </w:r>
    </w:p>
    <w:p w14:paraId="6630DF12" w14:textId="6B8696A1" w:rsidR="00180080" w:rsidRDefault="00180080" w:rsidP="00180080">
      <w:pPr>
        <w:pStyle w:val="Cmsor1"/>
        <w:jc w:val="both"/>
      </w:pPr>
      <w:r>
        <w:lastRenderedPageBreak/>
        <w:t xml:space="preserve">GUI terv </w:t>
      </w:r>
    </w:p>
    <w:p w14:paraId="1AFB1948" w14:textId="73348F42" w:rsidR="00180080" w:rsidRPr="0083266E" w:rsidRDefault="00180080" w:rsidP="0083266E">
      <w:pPr>
        <w:pStyle w:val="Szvegtrzs"/>
        <w:spacing w:line="360" w:lineRule="auto"/>
        <w:jc w:val="both"/>
      </w:pPr>
      <w:r>
        <w:t>Abc</w:t>
      </w:r>
    </w:p>
    <w:sectPr w:rsidR="00180080" w:rsidRPr="0083266E" w:rsidSect="00053862">
      <w:footerReference w:type="default" r:id="rId16"/>
      <w:type w:val="continuous"/>
      <w:pgSz w:w="11906" w:h="16838"/>
      <w:pgMar w:top="1440" w:right="1440" w:bottom="1440" w:left="1701" w:header="1134" w:footer="1134" w:gutter="0"/>
      <w:pgNumType w:start="1"/>
      <w:cols w:space="708"/>
      <w:titlePg/>
      <w:docGrid w:linePitch="326" w:charSpace="-65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F499A" w14:textId="77777777" w:rsidR="00BB07DC" w:rsidRDefault="00BB07DC">
      <w:r>
        <w:separator/>
      </w:r>
    </w:p>
  </w:endnote>
  <w:endnote w:type="continuationSeparator" w:id="0">
    <w:p w14:paraId="4765142B" w14:textId="77777777" w:rsidR="00BB07DC" w:rsidRDefault="00BB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nQuanYi Zen Hei">
    <w:altName w:val="MS Mincho"/>
    <w:charset w:val="01"/>
    <w:family w:val="auto"/>
    <w:pitch w:val="variable"/>
  </w:font>
  <w:font w:name="Lohit Hindi">
    <w:altName w:val="MS Mincho"/>
    <w:charset w:val="01"/>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 w:name="OpenSymbol">
    <w:altName w:val="Calibri"/>
    <w:charset w:val="01"/>
    <w:family w:val="auto"/>
    <w:pitch w:val="variable"/>
  </w:font>
  <w:font w:name="Linux Libertine G">
    <w:altName w:val="Times New Roman"/>
    <w:charset w:val="01"/>
    <w:family w:val="roman"/>
    <w:pitch w:val="variable"/>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475682"/>
      <w:docPartObj>
        <w:docPartGallery w:val="Page Numbers (Bottom of Page)"/>
        <w:docPartUnique/>
      </w:docPartObj>
    </w:sdtPr>
    <w:sdtEndPr/>
    <w:sdtContent>
      <w:p w14:paraId="13D72680" w14:textId="77777777" w:rsidR="006D345D" w:rsidRDefault="006D345D" w:rsidP="00053862">
        <w:pPr>
          <w:pStyle w:val="llb"/>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D81" w14:textId="77777777" w:rsidR="00BB07DC" w:rsidRDefault="00BB07DC">
      <w:r>
        <w:separator/>
      </w:r>
    </w:p>
  </w:footnote>
  <w:footnote w:type="continuationSeparator" w:id="0">
    <w:p w14:paraId="79738594" w14:textId="77777777" w:rsidR="00BB07DC" w:rsidRDefault="00BB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BE903422"/>
    <w:name w:val="WW8Num1"/>
    <w:lvl w:ilvl="0">
      <w:start w:val="1"/>
      <w:numFmt w:val="decimal"/>
      <w:lvlText w:val="%1."/>
      <w:lvlJc w:val="left"/>
      <w:pPr>
        <w:ind w:left="360"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 w15:restartNumberingAfterBreak="0">
    <w:nsid w:val="00000003"/>
    <w:multiLevelType w:val="multilevel"/>
    <w:tmpl w:val="4A7E1E6A"/>
    <w:name w:val="WW8Num2"/>
    <w:lvl w:ilvl="0">
      <w:start w:val="1"/>
      <w:numFmt w:val="none"/>
      <w:pStyle w:val="Cm"/>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CD1A63"/>
    <w:multiLevelType w:val="hybridMultilevel"/>
    <w:tmpl w:val="D84C5E6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32E1E99"/>
    <w:multiLevelType w:val="hybridMultilevel"/>
    <w:tmpl w:val="262A7F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4E57F1D"/>
    <w:multiLevelType w:val="hybridMultilevel"/>
    <w:tmpl w:val="8B0A6B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84D1E0F"/>
    <w:multiLevelType w:val="hybridMultilevel"/>
    <w:tmpl w:val="B83429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0A8C3FB3"/>
    <w:multiLevelType w:val="hybridMultilevel"/>
    <w:tmpl w:val="6CCAFE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DBF04E5"/>
    <w:multiLevelType w:val="hybridMultilevel"/>
    <w:tmpl w:val="E5F4799C"/>
    <w:lvl w:ilvl="0" w:tplc="F26A7C20">
      <w:start w:val="1"/>
      <w:numFmt w:val="decimal"/>
      <w:pStyle w:val="Referencia"/>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0670080"/>
    <w:multiLevelType w:val="hybridMultilevel"/>
    <w:tmpl w:val="C7909C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9EA4943"/>
    <w:multiLevelType w:val="hybridMultilevel"/>
    <w:tmpl w:val="B4BAEBE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202453C"/>
    <w:multiLevelType w:val="multilevel"/>
    <w:tmpl w:val="CDB8C130"/>
    <w:name w:val="WW8Num123"/>
    <w:lvl w:ilvl="0">
      <w:start w:val="1"/>
      <w:numFmt w:val="decimal"/>
      <w:pStyle w:val="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3F7A2B"/>
    <w:multiLevelType w:val="hybridMultilevel"/>
    <w:tmpl w:val="223000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C100AE"/>
    <w:multiLevelType w:val="multilevel"/>
    <w:tmpl w:val="42C02236"/>
    <w:name w:val="WW8Num12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Szakdoga-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D86ADA"/>
    <w:multiLevelType w:val="hybridMultilevel"/>
    <w:tmpl w:val="EB90801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A8A6108"/>
    <w:multiLevelType w:val="hybridMultilevel"/>
    <w:tmpl w:val="1C149F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AEF7683"/>
    <w:multiLevelType w:val="hybridMultilevel"/>
    <w:tmpl w:val="9440DA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567219DF"/>
    <w:multiLevelType w:val="multilevel"/>
    <w:tmpl w:val="BD2CDD04"/>
    <w:name w:val="WW8Num12"/>
    <w:lvl w:ilvl="0">
      <w:start w:val="1"/>
      <w:numFmt w:val="decimal"/>
      <w:pStyle w:val="Szakdoga-Cmsor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FA72DC"/>
    <w:multiLevelType w:val="hybridMultilevel"/>
    <w:tmpl w:val="552ABE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6358745F"/>
    <w:multiLevelType w:val="hybridMultilevel"/>
    <w:tmpl w:val="48D8FB76"/>
    <w:name w:val="WW8Num1222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A9E028D"/>
    <w:multiLevelType w:val="multilevel"/>
    <w:tmpl w:val="D9FAE6FC"/>
    <w:lvl w:ilvl="0">
      <w:start w:val="1"/>
      <w:numFmt w:val="decimal"/>
      <w:lvlText w:val="%1."/>
      <w:lvlJc w:val="left"/>
      <w:pPr>
        <w:ind w:left="360" w:hanging="360"/>
      </w:pPr>
    </w:lvl>
    <w:lvl w:ilvl="1">
      <w:start w:val="1"/>
      <w:numFmt w:val="decimal"/>
      <w:pStyle w:val="Cmsor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7B536B4"/>
    <w:multiLevelType w:val="hybridMultilevel"/>
    <w:tmpl w:val="A490AB5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7A3D4664"/>
    <w:multiLevelType w:val="hybridMultilevel"/>
    <w:tmpl w:val="55A2B2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7BB942F4"/>
    <w:multiLevelType w:val="hybridMultilevel"/>
    <w:tmpl w:val="871E24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6"/>
  </w:num>
  <w:num w:numId="4">
    <w:abstractNumId w:val="19"/>
  </w:num>
  <w:num w:numId="5">
    <w:abstractNumId w:val="12"/>
  </w:num>
  <w:num w:numId="6">
    <w:abstractNumId w:val="10"/>
  </w:num>
  <w:num w:numId="7">
    <w:abstractNumId w:val="15"/>
  </w:num>
  <w:num w:numId="8">
    <w:abstractNumId w:val="21"/>
  </w:num>
  <w:num w:numId="9">
    <w:abstractNumId w:val="14"/>
  </w:num>
  <w:num w:numId="10">
    <w:abstractNumId w:val="4"/>
  </w:num>
  <w:num w:numId="11">
    <w:abstractNumId w:val="13"/>
  </w:num>
  <w:num w:numId="12">
    <w:abstractNumId w:val="22"/>
  </w:num>
  <w:num w:numId="13">
    <w:abstractNumId w:val="20"/>
  </w:num>
  <w:num w:numId="14">
    <w:abstractNumId w:val="5"/>
  </w:num>
  <w:num w:numId="15">
    <w:abstractNumId w:val="11"/>
  </w:num>
  <w:num w:numId="16">
    <w:abstractNumId w:val="9"/>
  </w:num>
  <w:num w:numId="17">
    <w:abstractNumId w:val="6"/>
  </w:num>
  <w:num w:numId="18">
    <w:abstractNumId w:val="3"/>
  </w:num>
  <w:num w:numId="19">
    <w:abstractNumId w:val="8"/>
  </w:num>
  <w:num w:numId="20">
    <w:abstractNumId w:val="12"/>
  </w:num>
  <w:num w:numId="21">
    <w:abstractNumId w:val="12"/>
  </w:num>
  <w:num w:numId="22">
    <w:abstractNumId w:val="12"/>
  </w:num>
  <w:num w:numId="23">
    <w:abstractNumId w:val="18"/>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
  </w:num>
  <w:num w:numId="27">
    <w:abstractNumId w:val="12"/>
  </w:num>
  <w:num w:numId="28">
    <w:abstractNumId w:val="12"/>
  </w:num>
  <w:num w:numId="29">
    <w:abstractNumId w:val="12"/>
  </w:num>
  <w:num w:numId="3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B15"/>
    <w:rsid w:val="00000B2A"/>
    <w:rsid w:val="00001121"/>
    <w:rsid w:val="00001948"/>
    <w:rsid w:val="00002E9C"/>
    <w:rsid w:val="0000323D"/>
    <w:rsid w:val="000032B9"/>
    <w:rsid w:val="0000342F"/>
    <w:rsid w:val="00003D76"/>
    <w:rsid w:val="00004111"/>
    <w:rsid w:val="0000419F"/>
    <w:rsid w:val="0000485E"/>
    <w:rsid w:val="00005B70"/>
    <w:rsid w:val="000063BA"/>
    <w:rsid w:val="00010264"/>
    <w:rsid w:val="00010567"/>
    <w:rsid w:val="000109FC"/>
    <w:rsid w:val="00010E10"/>
    <w:rsid w:val="000113C5"/>
    <w:rsid w:val="0001144E"/>
    <w:rsid w:val="000122DF"/>
    <w:rsid w:val="00012972"/>
    <w:rsid w:val="00012ACF"/>
    <w:rsid w:val="00012D97"/>
    <w:rsid w:val="00012DE2"/>
    <w:rsid w:val="0001311B"/>
    <w:rsid w:val="0001343B"/>
    <w:rsid w:val="000136F0"/>
    <w:rsid w:val="000139F5"/>
    <w:rsid w:val="00013CD7"/>
    <w:rsid w:val="00014918"/>
    <w:rsid w:val="000149A4"/>
    <w:rsid w:val="00015258"/>
    <w:rsid w:val="00015D84"/>
    <w:rsid w:val="00017922"/>
    <w:rsid w:val="00017CF1"/>
    <w:rsid w:val="00017E29"/>
    <w:rsid w:val="00020238"/>
    <w:rsid w:val="0002096B"/>
    <w:rsid w:val="00020B5A"/>
    <w:rsid w:val="00020C0A"/>
    <w:rsid w:val="00020E52"/>
    <w:rsid w:val="000213C6"/>
    <w:rsid w:val="000223D1"/>
    <w:rsid w:val="00022F25"/>
    <w:rsid w:val="0002318C"/>
    <w:rsid w:val="00023B91"/>
    <w:rsid w:val="000249D1"/>
    <w:rsid w:val="00024D3E"/>
    <w:rsid w:val="000260B8"/>
    <w:rsid w:val="00026319"/>
    <w:rsid w:val="0002666A"/>
    <w:rsid w:val="00026814"/>
    <w:rsid w:val="000272C3"/>
    <w:rsid w:val="00027436"/>
    <w:rsid w:val="000274D1"/>
    <w:rsid w:val="0003007F"/>
    <w:rsid w:val="00030157"/>
    <w:rsid w:val="00030541"/>
    <w:rsid w:val="00030724"/>
    <w:rsid w:val="00030B73"/>
    <w:rsid w:val="000319F1"/>
    <w:rsid w:val="00031ABA"/>
    <w:rsid w:val="00031EF6"/>
    <w:rsid w:val="000320B3"/>
    <w:rsid w:val="00032AF3"/>
    <w:rsid w:val="00033B35"/>
    <w:rsid w:val="00034E31"/>
    <w:rsid w:val="00034F7D"/>
    <w:rsid w:val="00035646"/>
    <w:rsid w:val="000358A7"/>
    <w:rsid w:val="00036807"/>
    <w:rsid w:val="0003720D"/>
    <w:rsid w:val="00037F2D"/>
    <w:rsid w:val="00041081"/>
    <w:rsid w:val="00041887"/>
    <w:rsid w:val="000424E6"/>
    <w:rsid w:val="00042C35"/>
    <w:rsid w:val="00043C78"/>
    <w:rsid w:val="000445CA"/>
    <w:rsid w:val="00044FB9"/>
    <w:rsid w:val="000451C5"/>
    <w:rsid w:val="00045471"/>
    <w:rsid w:val="000469D1"/>
    <w:rsid w:val="00046BAF"/>
    <w:rsid w:val="00046F11"/>
    <w:rsid w:val="000473CE"/>
    <w:rsid w:val="00050473"/>
    <w:rsid w:val="00051716"/>
    <w:rsid w:val="000525A1"/>
    <w:rsid w:val="0005279E"/>
    <w:rsid w:val="0005297D"/>
    <w:rsid w:val="00052AB6"/>
    <w:rsid w:val="00052ED1"/>
    <w:rsid w:val="00052FC1"/>
    <w:rsid w:val="000531A9"/>
    <w:rsid w:val="00053697"/>
    <w:rsid w:val="00053862"/>
    <w:rsid w:val="00053B63"/>
    <w:rsid w:val="00053FB2"/>
    <w:rsid w:val="000545B1"/>
    <w:rsid w:val="00054767"/>
    <w:rsid w:val="0005658E"/>
    <w:rsid w:val="00056833"/>
    <w:rsid w:val="000569BC"/>
    <w:rsid w:val="00056D11"/>
    <w:rsid w:val="00056FE2"/>
    <w:rsid w:val="000574C1"/>
    <w:rsid w:val="00057D85"/>
    <w:rsid w:val="0006123F"/>
    <w:rsid w:val="00061815"/>
    <w:rsid w:val="000625CA"/>
    <w:rsid w:val="000626C3"/>
    <w:rsid w:val="00062794"/>
    <w:rsid w:val="00063699"/>
    <w:rsid w:val="00063BC4"/>
    <w:rsid w:val="00063DE0"/>
    <w:rsid w:val="00064153"/>
    <w:rsid w:val="0006485B"/>
    <w:rsid w:val="00065460"/>
    <w:rsid w:val="00065B57"/>
    <w:rsid w:val="00065CC0"/>
    <w:rsid w:val="00066555"/>
    <w:rsid w:val="00066875"/>
    <w:rsid w:val="00067460"/>
    <w:rsid w:val="000678AD"/>
    <w:rsid w:val="000708E1"/>
    <w:rsid w:val="00070CFE"/>
    <w:rsid w:val="00071B71"/>
    <w:rsid w:val="00072444"/>
    <w:rsid w:val="00072609"/>
    <w:rsid w:val="00072E42"/>
    <w:rsid w:val="00073361"/>
    <w:rsid w:val="000733F3"/>
    <w:rsid w:val="0007354E"/>
    <w:rsid w:val="00074042"/>
    <w:rsid w:val="0007417E"/>
    <w:rsid w:val="000749B0"/>
    <w:rsid w:val="0007503D"/>
    <w:rsid w:val="0007571E"/>
    <w:rsid w:val="00075B03"/>
    <w:rsid w:val="00075C1B"/>
    <w:rsid w:val="00075C34"/>
    <w:rsid w:val="00075FA9"/>
    <w:rsid w:val="000761E8"/>
    <w:rsid w:val="00076511"/>
    <w:rsid w:val="0007671E"/>
    <w:rsid w:val="0007681D"/>
    <w:rsid w:val="00076A41"/>
    <w:rsid w:val="00076DB6"/>
    <w:rsid w:val="0007742D"/>
    <w:rsid w:val="0007763D"/>
    <w:rsid w:val="00077C0D"/>
    <w:rsid w:val="00077FB5"/>
    <w:rsid w:val="000803C1"/>
    <w:rsid w:val="00080EAF"/>
    <w:rsid w:val="00081780"/>
    <w:rsid w:val="00081FEF"/>
    <w:rsid w:val="0008247A"/>
    <w:rsid w:val="0008288D"/>
    <w:rsid w:val="000838D3"/>
    <w:rsid w:val="00084096"/>
    <w:rsid w:val="000842AB"/>
    <w:rsid w:val="000848D2"/>
    <w:rsid w:val="000862C2"/>
    <w:rsid w:val="00086A9B"/>
    <w:rsid w:val="00086B89"/>
    <w:rsid w:val="00086E56"/>
    <w:rsid w:val="00087153"/>
    <w:rsid w:val="00087249"/>
    <w:rsid w:val="0009020A"/>
    <w:rsid w:val="00091430"/>
    <w:rsid w:val="0009177D"/>
    <w:rsid w:val="00091EA9"/>
    <w:rsid w:val="000927E6"/>
    <w:rsid w:val="000927EB"/>
    <w:rsid w:val="00093003"/>
    <w:rsid w:val="00093348"/>
    <w:rsid w:val="00093537"/>
    <w:rsid w:val="00094037"/>
    <w:rsid w:val="00094098"/>
    <w:rsid w:val="000946A3"/>
    <w:rsid w:val="000946B2"/>
    <w:rsid w:val="00094E30"/>
    <w:rsid w:val="0009565A"/>
    <w:rsid w:val="00095F75"/>
    <w:rsid w:val="0009624D"/>
    <w:rsid w:val="0009682C"/>
    <w:rsid w:val="000979E2"/>
    <w:rsid w:val="00097DD1"/>
    <w:rsid w:val="000A0071"/>
    <w:rsid w:val="000A0D7B"/>
    <w:rsid w:val="000A230B"/>
    <w:rsid w:val="000A2B59"/>
    <w:rsid w:val="000A2B98"/>
    <w:rsid w:val="000A2CD1"/>
    <w:rsid w:val="000A2F16"/>
    <w:rsid w:val="000A3A26"/>
    <w:rsid w:val="000A3B38"/>
    <w:rsid w:val="000A42F5"/>
    <w:rsid w:val="000A5F2A"/>
    <w:rsid w:val="000A6BFD"/>
    <w:rsid w:val="000A6C50"/>
    <w:rsid w:val="000A6C56"/>
    <w:rsid w:val="000A7052"/>
    <w:rsid w:val="000A71A3"/>
    <w:rsid w:val="000A7453"/>
    <w:rsid w:val="000A7A86"/>
    <w:rsid w:val="000A7ED8"/>
    <w:rsid w:val="000B0AFA"/>
    <w:rsid w:val="000B12DB"/>
    <w:rsid w:val="000B1812"/>
    <w:rsid w:val="000B1D7E"/>
    <w:rsid w:val="000B276B"/>
    <w:rsid w:val="000B2812"/>
    <w:rsid w:val="000B3124"/>
    <w:rsid w:val="000B3204"/>
    <w:rsid w:val="000B3749"/>
    <w:rsid w:val="000B47B0"/>
    <w:rsid w:val="000B49D9"/>
    <w:rsid w:val="000B4EFB"/>
    <w:rsid w:val="000B50A4"/>
    <w:rsid w:val="000B5AAC"/>
    <w:rsid w:val="000B5FB1"/>
    <w:rsid w:val="000B656A"/>
    <w:rsid w:val="000B6B6E"/>
    <w:rsid w:val="000B70BF"/>
    <w:rsid w:val="000B7349"/>
    <w:rsid w:val="000B7CB7"/>
    <w:rsid w:val="000C1112"/>
    <w:rsid w:val="000C197E"/>
    <w:rsid w:val="000C20D0"/>
    <w:rsid w:val="000C257D"/>
    <w:rsid w:val="000C2858"/>
    <w:rsid w:val="000C2E84"/>
    <w:rsid w:val="000C2EAC"/>
    <w:rsid w:val="000C352C"/>
    <w:rsid w:val="000C3E92"/>
    <w:rsid w:val="000C4C34"/>
    <w:rsid w:val="000C57BD"/>
    <w:rsid w:val="000C60B2"/>
    <w:rsid w:val="000C6196"/>
    <w:rsid w:val="000C69B1"/>
    <w:rsid w:val="000C6BD7"/>
    <w:rsid w:val="000C6C20"/>
    <w:rsid w:val="000C6FC4"/>
    <w:rsid w:val="000C7329"/>
    <w:rsid w:val="000C73F5"/>
    <w:rsid w:val="000C7D48"/>
    <w:rsid w:val="000D0857"/>
    <w:rsid w:val="000D0CD3"/>
    <w:rsid w:val="000D121C"/>
    <w:rsid w:val="000D2F3D"/>
    <w:rsid w:val="000D31A1"/>
    <w:rsid w:val="000D37CB"/>
    <w:rsid w:val="000D3D70"/>
    <w:rsid w:val="000D46E4"/>
    <w:rsid w:val="000D53E8"/>
    <w:rsid w:val="000D5982"/>
    <w:rsid w:val="000D6048"/>
    <w:rsid w:val="000D609B"/>
    <w:rsid w:val="000E069A"/>
    <w:rsid w:val="000E13F0"/>
    <w:rsid w:val="000E157F"/>
    <w:rsid w:val="000E1731"/>
    <w:rsid w:val="000E27EC"/>
    <w:rsid w:val="000E2B35"/>
    <w:rsid w:val="000E2E93"/>
    <w:rsid w:val="000E2EAA"/>
    <w:rsid w:val="000E3300"/>
    <w:rsid w:val="000E533A"/>
    <w:rsid w:val="000E782B"/>
    <w:rsid w:val="000E79EA"/>
    <w:rsid w:val="000F06BE"/>
    <w:rsid w:val="000F0F19"/>
    <w:rsid w:val="000F11CB"/>
    <w:rsid w:val="000F1A4C"/>
    <w:rsid w:val="000F28F3"/>
    <w:rsid w:val="000F2F8C"/>
    <w:rsid w:val="000F32C5"/>
    <w:rsid w:val="000F35DE"/>
    <w:rsid w:val="000F39B7"/>
    <w:rsid w:val="000F44D7"/>
    <w:rsid w:val="000F5515"/>
    <w:rsid w:val="000F6080"/>
    <w:rsid w:val="000F619C"/>
    <w:rsid w:val="000F63DC"/>
    <w:rsid w:val="000F67F0"/>
    <w:rsid w:val="000F7406"/>
    <w:rsid w:val="000F7931"/>
    <w:rsid w:val="001005DB"/>
    <w:rsid w:val="001006B8"/>
    <w:rsid w:val="0010075C"/>
    <w:rsid w:val="00101D8B"/>
    <w:rsid w:val="00101F98"/>
    <w:rsid w:val="001034F9"/>
    <w:rsid w:val="001037FA"/>
    <w:rsid w:val="001046E5"/>
    <w:rsid w:val="001054C2"/>
    <w:rsid w:val="001056A7"/>
    <w:rsid w:val="00106537"/>
    <w:rsid w:val="001066C1"/>
    <w:rsid w:val="00106E31"/>
    <w:rsid w:val="00107887"/>
    <w:rsid w:val="00107D13"/>
    <w:rsid w:val="001111FE"/>
    <w:rsid w:val="00111C27"/>
    <w:rsid w:val="001128F6"/>
    <w:rsid w:val="0011377F"/>
    <w:rsid w:val="0011531D"/>
    <w:rsid w:val="00115F11"/>
    <w:rsid w:val="001160C4"/>
    <w:rsid w:val="00116713"/>
    <w:rsid w:val="00116857"/>
    <w:rsid w:val="00116AFE"/>
    <w:rsid w:val="001172E6"/>
    <w:rsid w:val="0011733B"/>
    <w:rsid w:val="00117722"/>
    <w:rsid w:val="00117781"/>
    <w:rsid w:val="001202CE"/>
    <w:rsid w:val="00120462"/>
    <w:rsid w:val="00121852"/>
    <w:rsid w:val="001227F0"/>
    <w:rsid w:val="00123195"/>
    <w:rsid w:val="001232F3"/>
    <w:rsid w:val="0012382F"/>
    <w:rsid w:val="00124885"/>
    <w:rsid w:val="00124F44"/>
    <w:rsid w:val="00125BAC"/>
    <w:rsid w:val="00126A3A"/>
    <w:rsid w:val="00126C16"/>
    <w:rsid w:val="001274A0"/>
    <w:rsid w:val="00130077"/>
    <w:rsid w:val="00130A9D"/>
    <w:rsid w:val="001327CB"/>
    <w:rsid w:val="00132B8F"/>
    <w:rsid w:val="001334BA"/>
    <w:rsid w:val="00136E19"/>
    <w:rsid w:val="00137690"/>
    <w:rsid w:val="001378E4"/>
    <w:rsid w:val="00137A2A"/>
    <w:rsid w:val="001407C0"/>
    <w:rsid w:val="00140FF4"/>
    <w:rsid w:val="0014109A"/>
    <w:rsid w:val="00141175"/>
    <w:rsid w:val="001416FD"/>
    <w:rsid w:val="00142704"/>
    <w:rsid w:val="0014326D"/>
    <w:rsid w:val="001433C6"/>
    <w:rsid w:val="00143D6A"/>
    <w:rsid w:val="00144554"/>
    <w:rsid w:val="001446EB"/>
    <w:rsid w:val="00145582"/>
    <w:rsid w:val="00146169"/>
    <w:rsid w:val="00146218"/>
    <w:rsid w:val="00147CE9"/>
    <w:rsid w:val="00147F82"/>
    <w:rsid w:val="0015174C"/>
    <w:rsid w:val="00151E0E"/>
    <w:rsid w:val="00152CF3"/>
    <w:rsid w:val="00153047"/>
    <w:rsid w:val="00153F37"/>
    <w:rsid w:val="001541B6"/>
    <w:rsid w:val="001543B3"/>
    <w:rsid w:val="001543FE"/>
    <w:rsid w:val="001556B7"/>
    <w:rsid w:val="00155755"/>
    <w:rsid w:val="00155A35"/>
    <w:rsid w:val="00155BAF"/>
    <w:rsid w:val="00155D07"/>
    <w:rsid w:val="00155DF4"/>
    <w:rsid w:val="00155EBB"/>
    <w:rsid w:val="00156ADE"/>
    <w:rsid w:val="001570E1"/>
    <w:rsid w:val="001571D0"/>
    <w:rsid w:val="00157532"/>
    <w:rsid w:val="0016057C"/>
    <w:rsid w:val="00160BDA"/>
    <w:rsid w:val="00160DD5"/>
    <w:rsid w:val="001611C7"/>
    <w:rsid w:val="0016174D"/>
    <w:rsid w:val="0016202B"/>
    <w:rsid w:val="001624DF"/>
    <w:rsid w:val="00163109"/>
    <w:rsid w:val="0016389E"/>
    <w:rsid w:val="00164060"/>
    <w:rsid w:val="001643CA"/>
    <w:rsid w:val="00164609"/>
    <w:rsid w:val="00164FDF"/>
    <w:rsid w:val="00165459"/>
    <w:rsid w:val="00165D8F"/>
    <w:rsid w:val="00166011"/>
    <w:rsid w:val="001667F0"/>
    <w:rsid w:val="00166A92"/>
    <w:rsid w:val="00166E03"/>
    <w:rsid w:val="0016746C"/>
    <w:rsid w:val="00167B15"/>
    <w:rsid w:val="0017090D"/>
    <w:rsid w:val="00172361"/>
    <w:rsid w:val="0017326F"/>
    <w:rsid w:val="00173398"/>
    <w:rsid w:val="001738D2"/>
    <w:rsid w:val="00173F62"/>
    <w:rsid w:val="00174186"/>
    <w:rsid w:val="001741AD"/>
    <w:rsid w:val="00174E5C"/>
    <w:rsid w:val="00174F3A"/>
    <w:rsid w:val="001755E7"/>
    <w:rsid w:val="0017578C"/>
    <w:rsid w:val="00175F74"/>
    <w:rsid w:val="00177264"/>
    <w:rsid w:val="00177BA5"/>
    <w:rsid w:val="00180080"/>
    <w:rsid w:val="00181879"/>
    <w:rsid w:val="001824BA"/>
    <w:rsid w:val="001825B1"/>
    <w:rsid w:val="00182F6D"/>
    <w:rsid w:val="00183428"/>
    <w:rsid w:val="00184C87"/>
    <w:rsid w:val="0018512F"/>
    <w:rsid w:val="001861D0"/>
    <w:rsid w:val="001862C9"/>
    <w:rsid w:val="001865AE"/>
    <w:rsid w:val="001873DA"/>
    <w:rsid w:val="00190BDC"/>
    <w:rsid w:val="00190C19"/>
    <w:rsid w:val="00190CEA"/>
    <w:rsid w:val="00191B07"/>
    <w:rsid w:val="00192700"/>
    <w:rsid w:val="0019277C"/>
    <w:rsid w:val="00192F1F"/>
    <w:rsid w:val="00193310"/>
    <w:rsid w:val="0019461D"/>
    <w:rsid w:val="00194C2B"/>
    <w:rsid w:val="00194D55"/>
    <w:rsid w:val="00194F9E"/>
    <w:rsid w:val="001957D4"/>
    <w:rsid w:val="001959E6"/>
    <w:rsid w:val="00196853"/>
    <w:rsid w:val="0019710D"/>
    <w:rsid w:val="00197589"/>
    <w:rsid w:val="001A0216"/>
    <w:rsid w:val="001A0479"/>
    <w:rsid w:val="001A05C9"/>
    <w:rsid w:val="001A0E2E"/>
    <w:rsid w:val="001A10CB"/>
    <w:rsid w:val="001A12B1"/>
    <w:rsid w:val="001A18D6"/>
    <w:rsid w:val="001A1A2A"/>
    <w:rsid w:val="001A287B"/>
    <w:rsid w:val="001A28F8"/>
    <w:rsid w:val="001A2A7E"/>
    <w:rsid w:val="001A2AD4"/>
    <w:rsid w:val="001A2BC3"/>
    <w:rsid w:val="001A3339"/>
    <w:rsid w:val="001A33F6"/>
    <w:rsid w:val="001A352E"/>
    <w:rsid w:val="001A3A9D"/>
    <w:rsid w:val="001A3C7E"/>
    <w:rsid w:val="001A42EC"/>
    <w:rsid w:val="001A4619"/>
    <w:rsid w:val="001A4868"/>
    <w:rsid w:val="001A55DD"/>
    <w:rsid w:val="001A57E9"/>
    <w:rsid w:val="001A66C9"/>
    <w:rsid w:val="001A6C9B"/>
    <w:rsid w:val="001A766C"/>
    <w:rsid w:val="001A786E"/>
    <w:rsid w:val="001B08DA"/>
    <w:rsid w:val="001B1280"/>
    <w:rsid w:val="001B1605"/>
    <w:rsid w:val="001B259C"/>
    <w:rsid w:val="001B34A4"/>
    <w:rsid w:val="001B3793"/>
    <w:rsid w:val="001B38B7"/>
    <w:rsid w:val="001B3EF6"/>
    <w:rsid w:val="001B3F5C"/>
    <w:rsid w:val="001B54F2"/>
    <w:rsid w:val="001B63FC"/>
    <w:rsid w:val="001B6A70"/>
    <w:rsid w:val="001B6CDA"/>
    <w:rsid w:val="001B6DA4"/>
    <w:rsid w:val="001B7A17"/>
    <w:rsid w:val="001C0043"/>
    <w:rsid w:val="001C0256"/>
    <w:rsid w:val="001C0B24"/>
    <w:rsid w:val="001C0EAE"/>
    <w:rsid w:val="001C1001"/>
    <w:rsid w:val="001C105F"/>
    <w:rsid w:val="001C1983"/>
    <w:rsid w:val="001C2613"/>
    <w:rsid w:val="001C3010"/>
    <w:rsid w:val="001C360C"/>
    <w:rsid w:val="001C3EE6"/>
    <w:rsid w:val="001C4407"/>
    <w:rsid w:val="001C4480"/>
    <w:rsid w:val="001C6D42"/>
    <w:rsid w:val="001C71EF"/>
    <w:rsid w:val="001C79A9"/>
    <w:rsid w:val="001C7D91"/>
    <w:rsid w:val="001D0637"/>
    <w:rsid w:val="001D0AC0"/>
    <w:rsid w:val="001D1565"/>
    <w:rsid w:val="001D2287"/>
    <w:rsid w:val="001D26A1"/>
    <w:rsid w:val="001D2D48"/>
    <w:rsid w:val="001D3492"/>
    <w:rsid w:val="001D3755"/>
    <w:rsid w:val="001D3B78"/>
    <w:rsid w:val="001D470B"/>
    <w:rsid w:val="001D4A78"/>
    <w:rsid w:val="001D6176"/>
    <w:rsid w:val="001D63E6"/>
    <w:rsid w:val="001D668F"/>
    <w:rsid w:val="001D66B4"/>
    <w:rsid w:val="001D6A54"/>
    <w:rsid w:val="001D6F15"/>
    <w:rsid w:val="001D6FEC"/>
    <w:rsid w:val="001D702A"/>
    <w:rsid w:val="001D79D9"/>
    <w:rsid w:val="001E04B3"/>
    <w:rsid w:val="001E1004"/>
    <w:rsid w:val="001E11F6"/>
    <w:rsid w:val="001E18F5"/>
    <w:rsid w:val="001E194A"/>
    <w:rsid w:val="001E3932"/>
    <w:rsid w:val="001E3D8E"/>
    <w:rsid w:val="001E46FA"/>
    <w:rsid w:val="001E47DC"/>
    <w:rsid w:val="001E5ACF"/>
    <w:rsid w:val="001E6057"/>
    <w:rsid w:val="001E6C8F"/>
    <w:rsid w:val="001E6F54"/>
    <w:rsid w:val="001E7124"/>
    <w:rsid w:val="001E76D8"/>
    <w:rsid w:val="001E76DE"/>
    <w:rsid w:val="001E7A21"/>
    <w:rsid w:val="001E7C41"/>
    <w:rsid w:val="001E7CCA"/>
    <w:rsid w:val="001E7FA8"/>
    <w:rsid w:val="001F02AB"/>
    <w:rsid w:val="001F0C7C"/>
    <w:rsid w:val="001F0CAF"/>
    <w:rsid w:val="001F2098"/>
    <w:rsid w:val="001F2207"/>
    <w:rsid w:val="001F2D51"/>
    <w:rsid w:val="001F2E23"/>
    <w:rsid w:val="001F3499"/>
    <w:rsid w:val="001F4523"/>
    <w:rsid w:val="001F4718"/>
    <w:rsid w:val="001F4B9D"/>
    <w:rsid w:val="001F4C5F"/>
    <w:rsid w:val="001F57A5"/>
    <w:rsid w:val="001F5DA4"/>
    <w:rsid w:val="001F6B5A"/>
    <w:rsid w:val="001F6D9C"/>
    <w:rsid w:val="001F6DF5"/>
    <w:rsid w:val="001F71AD"/>
    <w:rsid w:val="002001E4"/>
    <w:rsid w:val="00200AB1"/>
    <w:rsid w:val="00202B3E"/>
    <w:rsid w:val="002030C1"/>
    <w:rsid w:val="0020419A"/>
    <w:rsid w:val="002046C7"/>
    <w:rsid w:val="0020531F"/>
    <w:rsid w:val="002053EB"/>
    <w:rsid w:val="00205750"/>
    <w:rsid w:val="00205A2C"/>
    <w:rsid w:val="00205D3C"/>
    <w:rsid w:val="0020625D"/>
    <w:rsid w:val="0020633A"/>
    <w:rsid w:val="00206882"/>
    <w:rsid w:val="00206CA6"/>
    <w:rsid w:val="002072B8"/>
    <w:rsid w:val="002076CB"/>
    <w:rsid w:val="00207B48"/>
    <w:rsid w:val="00207C51"/>
    <w:rsid w:val="00207E5A"/>
    <w:rsid w:val="00210404"/>
    <w:rsid w:val="00210E7D"/>
    <w:rsid w:val="00211307"/>
    <w:rsid w:val="00211AA7"/>
    <w:rsid w:val="0021322C"/>
    <w:rsid w:val="00213398"/>
    <w:rsid w:val="0021501C"/>
    <w:rsid w:val="00215422"/>
    <w:rsid w:val="00215452"/>
    <w:rsid w:val="002162D1"/>
    <w:rsid w:val="002163A9"/>
    <w:rsid w:val="00216EAF"/>
    <w:rsid w:val="00217DFE"/>
    <w:rsid w:val="00220168"/>
    <w:rsid w:val="00220484"/>
    <w:rsid w:val="00220615"/>
    <w:rsid w:val="002207B1"/>
    <w:rsid w:val="00220D88"/>
    <w:rsid w:val="00221BC5"/>
    <w:rsid w:val="0022249A"/>
    <w:rsid w:val="002224AB"/>
    <w:rsid w:val="00223365"/>
    <w:rsid w:val="00223A30"/>
    <w:rsid w:val="00223D64"/>
    <w:rsid w:val="00225946"/>
    <w:rsid w:val="00225A6E"/>
    <w:rsid w:val="00227619"/>
    <w:rsid w:val="0022798F"/>
    <w:rsid w:val="002302D4"/>
    <w:rsid w:val="002318AC"/>
    <w:rsid w:val="00231AB4"/>
    <w:rsid w:val="00231E47"/>
    <w:rsid w:val="00232137"/>
    <w:rsid w:val="00232D8C"/>
    <w:rsid w:val="002330EF"/>
    <w:rsid w:val="002331AF"/>
    <w:rsid w:val="0023329D"/>
    <w:rsid w:val="002334CE"/>
    <w:rsid w:val="00233B7D"/>
    <w:rsid w:val="002340C1"/>
    <w:rsid w:val="002343A9"/>
    <w:rsid w:val="0023465D"/>
    <w:rsid w:val="00234AE2"/>
    <w:rsid w:val="0023524F"/>
    <w:rsid w:val="002361DA"/>
    <w:rsid w:val="00237E43"/>
    <w:rsid w:val="00240316"/>
    <w:rsid w:val="00240B55"/>
    <w:rsid w:val="00240D0B"/>
    <w:rsid w:val="00240ED2"/>
    <w:rsid w:val="00242104"/>
    <w:rsid w:val="0024242B"/>
    <w:rsid w:val="0024289B"/>
    <w:rsid w:val="00243151"/>
    <w:rsid w:val="00243E72"/>
    <w:rsid w:val="00243F61"/>
    <w:rsid w:val="002443E5"/>
    <w:rsid w:val="002449E5"/>
    <w:rsid w:val="00244B98"/>
    <w:rsid w:val="002451E3"/>
    <w:rsid w:val="0024588C"/>
    <w:rsid w:val="00245C5F"/>
    <w:rsid w:val="00246093"/>
    <w:rsid w:val="00246C23"/>
    <w:rsid w:val="00247867"/>
    <w:rsid w:val="00250287"/>
    <w:rsid w:val="002506AA"/>
    <w:rsid w:val="0025104D"/>
    <w:rsid w:val="002513B7"/>
    <w:rsid w:val="0025189D"/>
    <w:rsid w:val="00251AA7"/>
    <w:rsid w:val="00253215"/>
    <w:rsid w:val="002533F2"/>
    <w:rsid w:val="002535E7"/>
    <w:rsid w:val="0025374C"/>
    <w:rsid w:val="00255689"/>
    <w:rsid w:val="002559CD"/>
    <w:rsid w:val="002562AB"/>
    <w:rsid w:val="002572E3"/>
    <w:rsid w:val="002572FE"/>
    <w:rsid w:val="00257B86"/>
    <w:rsid w:val="00257BDC"/>
    <w:rsid w:val="00257D41"/>
    <w:rsid w:val="00260951"/>
    <w:rsid w:val="002625BC"/>
    <w:rsid w:val="002627AE"/>
    <w:rsid w:val="002628FE"/>
    <w:rsid w:val="0026320B"/>
    <w:rsid w:val="0026398D"/>
    <w:rsid w:val="00264060"/>
    <w:rsid w:val="002640CC"/>
    <w:rsid w:val="00264933"/>
    <w:rsid w:val="00264B3E"/>
    <w:rsid w:val="0026579B"/>
    <w:rsid w:val="0026580C"/>
    <w:rsid w:val="00266E1D"/>
    <w:rsid w:val="0026749B"/>
    <w:rsid w:val="002678AB"/>
    <w:rsid w:val="00267CC7"/>
    <w:rsid w:val="00267D31"/>
    <w:rsid w:val="00267EA9"/>
    <w:rsid w:val="00270265"/>
    <w:rsid w:val="00270B54"/>
    <w:rsid w:val="00270D91"/>
    <w:rsid w:val="00270E21"/>
    <w:rsid w:val="002712FB"/>
    <w:rsid w:val="0027131A"/>
    <w:rsid w:val="002715CB"/>
    <w:rsid w:val="00271AFB"/>
    <w:rsid w:val="0027348A"/>
    <w:rsid w:val="00273C51"/>
    <w:rsid w:val="00273E03"/>
    <w:rsid w:val="00273E92"/>
    <w:rsid w:val="0027408B"/>
    <w:rsid w:val="002744A2"/>
    <w:rsid w:val="002748DE"/>
    <w:rsid w:val="00274DF7"/>
    <w:rsid w:val="00275590"/>
    <w:rsid w:val="00276378"/>
    <w:rsid w:val="00276973"/>
    <w:rsid w:val="00276D37"/>
    <w:rsid w:val="00276E21"/>
    <w:rsid w:val="002772E9"/>
    <w:rsid w:val="00277325"/>
    <w:rsid w:val="0027775C"/>
    <w:rsid w:val="00277FEF"/>
    <w:rsid w:val="002804BA"/>
    <w:rsid w:val="00280722"/>
    <w:rsid w:val="00280B8A"/>
    <w:rsid w:val="00281685"/>
    <w:rsid w:val="0028334D"/>
    <w:rsid w:val="00283400"/>
    <w:rsid w:val="00284CDB"/>
    <w:rsid w:val="00284CE8"/>
    <w:rsid w:val="00285468"/>
    <w:rsid w:val="0028598B"/>
    <w:rsid w:val="00285FA4"/>
    <w:rsid w:val="00286BE8"/>
    <w:rsid w:val="00286FEF"/>
    <w:rsid w:val="00287DBE"/>
    <w:rsid w:val="00287EB0"/>
    <w:rsid w:val="0029123B"/>
    <w:rsid w:val="00291397"/>
    <w:rsid w:val="00291B02"/>
    <w:rsid w:val="00291E7A"/>
    <w:rsid w:val="00291FF6"/>
    <w:rsid w:val="002920CC"/>
    <w:rsid w:val="00293A64"/>
    <w:rsid w:val="00293ADE"/>
    <w:rsid w:val="00294E87"/>
    <w:rsid w:val="00294F21"/>
    <w:rsid w:val="00294F94"/>
    <w:rsid w:val="002950EA"/>
    <w:rsid w:val="0029526A"/>
    <w:rsid w:val="00296941"/>
    <w:rsid w:val="002970C5"/>
    <w:rsid w:val="00297926"/>
    <w:rsid w:val="002A01B1"/>
    <w:rsid w:val="002A1F34"/>
    <w:rsid w:val="002A291F"/>
    <w:rsid w:val="002A31F0"/>
    <w:rsid w:val="002A39D6"/>
    <w:rsid w:val="002A39D8"/>
    <w:rsid w:val="002A3C3E"/>
    <w:rsid w:val="002A3F4B"/>
    <w:rsid w:val="002A58A1"/>
    <w:rsid w:val="002A70A5"/>
    <w:rsid w:val="002A7C46"/>
    <w:rsid w:val="002A7DA9"/>
    <w:rsid w:val="002B1015"/>
    <w:rsid w:val="002B2C66"/>
    <w:rsid w:val="002B31AE"/>
    <w:rsid w:val="002B3B44"/>
    <w:rsid w:val="002B3DAA"/>
    <w:rsid w:val="002B42E8"/>
    <w:rsid w:val="002B4EB0"/>
    <w:rsid w:val="002B548D"/>
    <w:rsid w:val="002B5E9C"/>
    <w:rsid w:val="002B6B0F"/>
    <w:rsid w:val="002B7FA6"/>
    <w:rsid w:val="002C01F2"/>
    <w:rsid w:val="002C0326"/>
    <w:rsid w:val="002C0B14"/>
    <w:rsid w:val="002C121F"/>
    <w:rsid w:val="002C15B2"/>
    <w:rsid w:val="002C1A96"/>
    <w:rsid w:val="002C1D0F"/>
    <w:rsid w:val="002C2925"/>
    <w:rsid w:val="002C296D"/>
    <w:rsid w:val="002C2B8A"/>
    <w:rsid w:val="002C2FDF"/>
    <w:rsid w:val="002C347D"/>
    <w:rsid w:val="002C3B08"/>
    <w:rsid w:val="002C3FC4"/>
    <w:rsid w:val="002C46D8"/>
    <w:rsid w:val="002C5226"/>
    <w:rsid w:val="002C6FBF"/>
    <w:rsid w:val="002C70ED"/>
    <w:rsid w:val="002C7281"/>
    <w:rsid w:val="002C7B01"/>
    <w:rsid w:val="002C7DE5"/>
    <w:rsid w:val="002D0A4C"/>
    <w:rsid w:val="002D0AE7"/>
    <w:rsid w:val="002D0E8B"/>
    <w:rsid w:val="002D11E3"/>
    <w:rsid w:val="002D147D"/>
    <w:rsid w:val="002D15D4"/>
    <w:rsid w:val="002D1CC9"/>
    <w:rsid w:val="002D2A26"/>
    <w:rsid w:val="002D3101"/>
    <w:rsid w:val="002D3257"/>
    <w:rsid w:val="002D3736"/>
    <w:rsid w:val="002D3839"/>
    <w:rsid w:val="002D3B00"/>
    <w:rsid w:val="002D3B92"/>
    <w:rsid w:val="002D41D3"/>
    <w:rsid w:val="002D5103"/>
    <w:rsid w:val="002D66AF"/>
    <w:rsid w:val="002D672F"/>
    <w:rsid w:val="002D7990"/>
    <w:rsid w:val="002E0817"/>
    <w:rsid w:val="002E1969"/>
    <w:rsid w:val="002E19A1"/>
    <w:rsid w:val="002E2363"/>
    <w:rsid w:val="002E2A8A"/>
    <w:rsid w:val="002E35AC"/>
    <w:rsid w:val="002E4117"/>
    <w:rsid w:val="002E4D4B"/>
    <w:rsid w:val="002E4E66"/>
    <w:rsid w:val="002E52AC"/>
    <w:rsid w:val="002E53C4"/>
    <w:rsid w:val="002E5C18"/>
    <w:rsid w:val="002E5CB4"/>
    <w:rsid w:val="002E6276"/>
    <w:rsid w:val="002F0DA4"/>
    <w:rsid w:val="002F1526"/>
    <w:rsid w:val="002F1564"/>
    <w:rsid w:val="002F273F"/>
    <w:rsid w:val="002F2F15"/>
    <w:rsid w:val="002F392A"/>
    <w:rsid w:val="002F434B"/>
    <w:rsid w:val="002F4C68"/>
    <w:rsid w:val="002F525C"/>
    <w:rsid w:val="002F5ADA"/>
    <w:rsid w:val="002F626A"/>
    <w:rsid w:val="002F6905"/>
    <w:rsid w:val="002F6E34"/>
    <w:rsid w:val="002F7169"/>
    <w:rsid w:val="00300C6E"/>
    <w:rsid w:val="00301583"/>
    <w:rsid w:val="00301981"/>
    <w:rsid w:val="00301A28"/>
    <w:rsid w:val="00301D9B"/>
    <w:rsid w:val="00301DDF"/>
    <w:rsid w:val="00303F50"/>
    <w:rsid w:val="00304CDA"/>
    <w:rsid w:val="00304CE6"/>
    <w:rsid w:val="00304ECE"/>
    <w:rsid w:val="00305979"/>
    <w:rsid w:val="00305EA0"/>
    <w:rsid w:val="003101B5"/>
    <w:rsid w:val="0031073C"/>
    <w:rsid w:val="00310C4B"/>
    <w:rsid w:val="00310DD5"/>
    <w:rsid w:val="003115A5"/>
    <w:rsid w:val="00311826"/>
    <w:rsid w:val="00311981"/>
    <w:rsid w:val="00311EF3"/>
    <w:rsid w:val="00312349"/>
    <w:rsid w:val="003124D8"/>
    <w:rsid w:val="00312973"/>
    <w:rsid w:val="00313F38"/>
    <w:rsid w:val="00313FFB"/>
    <w:rsid w:val="00314423"/>
    <w:rsid w:val="00314BB7"/>
    <w:rsid w:val="0031586D"/>
    <w:rsid w:val="00316737"/>
    <w:rsid w:val="0031785C"/>
    <w:rsid w:val="00317CE4"/>
    <w:rsid w:val="00320684"/>
    <w:rsid w:val="00320B73"/>
    <w:rsid w:val="00320FDF"/>
    <w:rsid w:val="00321151"/>
    <w:rsid w:val="003213C7"/>
    <w:rsid w:val="003217B9"/>
    <w:rsid w:val="0032272A"/>
    <w:rsid w:val="00322C7D"/>
    <w:rsid w:val="00323403"/>
    <w:rsid w:val="0032358E"/>
    <w:rsid w:val="0032488E"/>
    <w:rsid w:val="00325289"/>
    <w:rsid w:val="00325400"/>
    <w:rsid w:val="00325765"/>
    <w:rsid w:val="00325D59"/>
    <w:rsid w:val="00326538"/>
    <w:rsid w:val="00326936"/>
    <w:rsid w:val="0032697C"/>
    <w:rsid w:val="00326B67"/>
    <w:rsid w:val="00327BC0"/>
    <w:rsid w:val="003300D7"/>
    <w:rsid w:val="003304A3"/>
    <w:rsid w:val="003305C9"/>
    <w:rsid w:val="003308B1"/>
    <w:rsid w:val="00330AF2"/>
    <w:rsid w:val="00330E0D"/>
    <w:rsid w:val="00330EF8"/>
    <w:rsid w:val="0033160C"/>
    <w:rsid w:val="003318A7"/>
    <w:rsid w:val="00331BB9"/>
    <w:rsid w:val="00331FA5"/>
    <w:rsid w:val="0033209C"/>
    <w:rsid w:val="003327EB"/>
    <w:rsid w:val="00332A14"/>
    <w:rsid w:val="00332F5F"/>
    <w:rsid w:val="00333509"/>
    <w:rsid w:val="00335A10"/>
    <w:rsid w:val="00335A4B"/>
    <w:rsid w:val="00335E61"/>
    <w:rsid w:val="00336427"/>
    <w:rsid w:val="003369C6"/>
    <w:rsid w:val="00336AA2"/>
    <w:rsid w:val="003375B8"/>
    <w:rsid w:val="00337EE7"/>
    <w:rsid w:val="00340ABD"/>
    <w:rsid w:val="003416F1"/>
    <w:rsid w:val="0034214A"/>
    <w:rsid w:val="003429CE"/>
    <w:rsid w:val="00342B8D"/>
    <w:rsid w:val="00342CA7"/>
    <w:rsid w:val="0034323F"/>
    <w:rsid w:val="003432A8"/>
    <w:rsid w:val="003436C9"/>
    <w:rsid w:val="00343748"/>
    <w:rsid w:val="00343A72"/>
    <w:rsid w:val="003452AE"/>
    <w:rsid w:val="003456C9"/>
    <w:rsid w:val="003467D4"/>
    <w:rsid w:val="00346D8E"/>
    <w:rsid w:val="00347E0C"/>
    <w:rsid w:val="0035049B"/>
    <w:rsid w:val="00350A7B"/>
    <w:rsid w:val="0035116E"/>
    <w:rsid w:val="00351625"/>
    <w:rsid w:val="00351A26"/>
    <w:rsid w:val="00351DB4"/>
    <w:rsid w:val="003529B2"/>
    <w:rsid w:val="00352D6C"/>
    <w:rsid w:val="003532B7"/>
    <w:rsid w:val="00354653"/>
    <w:rsid w:val="00354B0D"/>
    <w:rsid w:val="00355016"/>
    <w:rsid w:val="00355030"/>
    <w:rsid w:val="00355A80"/>
    <w:rsid w:val="00355AE1"/>
    <w:rsid w:val="00355BDE"/>
    <w:rsid w:val="00355DB0"/>
    <w:rsid w:val="00356448"/>
    <w:rsid w:val="00356DD0"/>
    <w:rsid w:val="003608A7"/>
    <w:rsid w:val="00361366"/>
    <w:rsid w:val="00361CA7"/>
    <w:rsid w:val="00362974"/>
    <w:rsid w:val="003643D2"/>
    <w:rsid w:val="0036558E"/>
    <w:rsid w:val="00365FC4"/>
    <w:rsid w:val="00366A6F"/>
    <w:rsid w:val="00367A4E"/>
    <w:rsid w:val="0037088B"/>
    <w:rsid w:val="00370E85"/>
    <w:rsid w:val="003712C9"/>
    <w:rsid w:val="00371D09"/>
    <w:rsid w:val="00372A9F"/>
    <w:rsid w:val="00372AAA"/>
    <w:rsid w:val="00372DFB"/>
    <w:rsid w:val="0037378C"/>
    <w:rsid w:val="003742E8"/>
    <w:rsid w:val="0037464C"/>
    <w:rsid w:val="003748C2"/>
    <w:rsid w:val="003748D3"/>
    <w:rsid w:val="0037491A"/>
    <w:rsid w:val="00374C19"/>
    <w:rsid w:val="00374F56"/>
    <w:rsid w:val="003751CB"/>
    <w:rsid w:val="0037598A"/>
    <w:rsid w:val="00375A80"/>
    <w:rsid w:val="00375FF4"/>
    <w:rsid w:val="0037618B"/>
    <w:rsid w:val="0037674F"/>
    <w:rsid w:val="0037728E"/>
    <w:rsid w:val="00377DBC"/>
    <w:rsid w:val="00380B6E"/>
    <w:rsid w:val="00380E2F"/>
    <w:rsid w:val="00382F84"/>
    <w:rsid w:val="00383783"/>
    <w:rsid w:val="00385910"/>
    <w:rsid w:val="00386497"/>
    <w:rsid w:val="0038793C"/>
    <w:rsid w:val="003879F0"/>
    <w:rsid w:val="00387AFE"/>
    <w:rsid w:val="00387D3C"/>
    <w:rsid w:val="0039045A"/>
    <w:rsid w:val="00390899"/>
    <w:rsid w:val="00392596"/>
    <w:rsid w:val="0039278B"/>
    <w:rsid w:val="00392DD4"/>
    <w:rsid w:val="0039382C"/>
    <w:rsid w:val="00393E7A"/>
    <w:rsid w:val="00394323"/>
    <w:rsid w:val="003951D8"/>
    <w:rsid w:val="00395484"/>
    <w:rsid w:val="0039618B"/>
    <w:rsid w:val="00397569"/>
    <w:rsid w:val="003979FD"/>
    <w:rsid w:val="003A0869"/>
    <w:rsid w:val="003A158D"/>
    <w:rsid w:val="003A1A0B"/>
    <w:rsid w:val="003A23F4"/>
    <w:rsid w:val="003A2A2A"/>
    <w:rsid w:val="003A2AA6"/>
    <w:rsid w:val="003A2D69"/>
    <w:rsid w:val="003A2E12"/>
    <w:rsid w:val="003A322C"/>
    <w:rsid w:val="003A51B0"/>
    <w:rsid w:val="003A5590"/>
    <w:rsid w:val="003A7B03"/>
    <w:rsid w:val="003B0121"/>
    <w:rsid w:val="003B0717"/>
    <w:rsid w:val="003B0C52"/>
    <w:rsid w:val="003B0D20"/>
    <w:rsid w:val="003B1416"/>
    <w:rsid w:val="003B19FF"/>
    <w:rsid w:val="003B2156"/>
    <w:rsid w:val="003B2B3E"/>
    <w:rsid w:val="003B4422"/>
    <w:rsid w:val="003B4640"/>
    <w:rsid w:val="003B5247"/>
    <w:rsid w:val="003B619D"/>
    <w:rsid w:val="003B71EB"/>
    <w:rsid w:val="003C129F"/>
    <w:rsid w:val="003C16F6"/>
    <w:rsid w:val="003C1732"/>
    <w:rsid w:val="003C2D1D"/>
    <w:rsid w:val="003C3962"/>
    <w:rsid w:val="003C3DED"/>
    <w:rsid w:val="003C4736"/>
    <w:rsid w:val="003C50FE"/>
    <w:rsid w:val="003C51E6"/>
    <w:rsid w:val="003C6043"/>
    <w:rsid w:val="003C7A26"/>
    <w:rsid w:val="003C7B4D"/>
    <w:rsid w:val="003C7C7F"/>
    <w:rsid w:val="003C7FCE"/>
    <w:rsid w:val="003D04EC"/>
    <w:rsid w:val="003D1328"/>
    <w:rsid w:val="003D1837"/>
    <w:rsid w:val="003D2E5F"/>
    <w:rsid w:val="003D32A8"/>
    <w:rsid w:val="003D472B"/>
    <w:rsid w:val="003D4B4B"/>
    <w:rsid w:val="003D4FBF"/>
    <w:rsid w:val="003D5735"/>
    <w:rsid w:val="003D6907"/>
    <w:rsid w:val="003D6DD8"/>
    <w:rsid w:val="003D72B7"/>
    <w:rsid w:val="003D799F"/>
    <w:rsid w:val="003D7A92"/>
    <w:rsid w:val="003D7AFA"/>
    <w:rsid w:val="003E0129"/>
    <w:rsid w:val="003E04C0"/>
    <w:rsid w:val="003E1378"/>
    <w:rsid w:val="003E1710"/>
    <w:rsid w:val="003E187F"/>
    <w:rsid w:val="003E1A55"/>
    <w:rsid w:val="003E2F8E"/>
    <w:rsid w:val="003E34E4"/>
    <w:rsid w:val="003E3698"/>
    <w:rsid w:val="003E3E68"/>
    <w:rsid w:val="003E4224"/>
    <w:rsid w:val="003E4228"/>
    <w:rsid w:val="003E42D6"/>
    <w:rsid w:val="003E46F4"/>
    <w:rsid w:val="003E471C"/>
    <w:rsid w:val="003E4755"/>
    <w:rsid w:val="003E524D"/>
    <w:rsid w:val="003E5302"/>
    <w:rsid w:val="003E543F"/>
    <w:rsid w:val="003E5BBA"/>
    <w:rsid w:val="003E5D1E"/>
    <w:rsid w:val="003E5D82"/>
    <w:rsid w:val="003E5E9C"/>
    <w:rsid w:val="003E6DDF"/>
    <w:rsid w:val="003E7273"/>
    <w:rsid w:val="003E75EF"/>
    <w:rsid w:val="003F021D"/>
    <w:rsid w:val="003F1755"/>
    <w:rsid w:val="003F1D64"/>
    <w:rsid w:val="003F236E"/>
    <w:rsid w:val="003F29B8"/>
    <w:rsid w:val="003F29D1"/>
    <w:rsid w:val="003F2A12"/>
    <w:rsid w:val="003F2DD3"/>
    <w:rsid w:val="003F326E"/>
    <w:rsid w:val="003F3844"/>
    <w:rsid w:val="003F3B2A"/>
    <w:rsid w:val="003F3C03"/>
    <w:rsid w:val="003F4AD9"/>
    <w:rsid w:val="003F4B1A"/>
    <w:rsid w:val="003F4CB0"/>
    <w:rsid w:val="003F4F09"/>
    <w:rsid w:val="003F50A4"/>
    <w:rsid w:val="003F5E96"/>
    <w:rsid w:val="003F62D1"/>
    <w:rsid w:val="003F6A81"/>
    <w:rsid w:val="00400052"/>
    <w:rsid w:val="00401589"/>
    <w:rsid w:val="00401C8A"/>
    <w:rsid w:val="0040203E"/>
    <w:rsid w:val="00402301"/>
    <w:rsid w:val="00403311"/>
    <w:rsid w:val="00404212"/>
    <w:rsid w:val="0040429A"/>
    <w:rsid w:val="004049A9"/>
    <w:rsid w:val="00406948"/>
    <w:rsid w:val="004071F8"/>
    <w:rsid w:val="004077BD"/>
    <w:rsid w:val="00407CAC"/>
    <w:rsid w:val="00410EAB"/>
    <w:rsid w:val="004121E4"/>
    <w:rsid w:val="004121E6"/>
    <w:rsid w:val="004128D8"/>
    <w:rsid w:val="00414354"/>
    <w:rsid w:val="00414698"/>
    <w:rsid w:val="0041486F"/>
    <w:rsid w:val="00415559"/>
    <w:rsid w:val="004159C3"/>
    <w:rsid w:val="00415FB0"/>
    <w:rsid w:val="0041630C"/>
    <w:rsid w:val="004165AB"/>
    <w:rsid w:val="004216FD"/>
    <w:rsid w:val="0042203B"/>
    <w:rsid w:val="004222E8"/>
    <w:rsid w:val="00423601"/>
    <w:rsid w:val="00423EFF"/>
    <w:rsid w:val="0042576A"/>
    <w:rsid w:val="00425B8E"/>
    <w:rsid w:val="00426A38"/>
    <w:rsid w:val="00426E5A"/>
    <w:rsid w:val="00427158"/>
    <w:rsid w:val="0042772B"/>
    <w:rsid w:val="00427D71"/>
    <w:rsid w:val="0043017A"/>
    <w:rsid w:val="0043115C"/>
    <w:rsid w:val="004311B6"/>
    <w:rsid w:val="00431DB0"/>
    <w:rsid w:val="00431F9A"/>
    <w:rsid w:val="00432939"/>
    <w:rsid w:val="00434306"/>
    <w:rsid w:val="00434B10"/>
    <w:rsid w:val="004351CE"/>
    <w:rsid w:val="004351D2"/>
    <w:rsid w:val="004352E4"/>
    <w:rsid w:val="00435678"/>
    <w:rsid w:val="00437393"/>
    <w:rsid w:val="00437696"/>
    <w:rsid w:val="00437A05"/>
    <w:rsid w:val="00440C8F"/>
    <w:rsid w:val="00441378"/>
    <w:rsid w:val="0044168D"/>
    <w:rsid w:val="00441BC4"/>
    <w:rsid w:val="00441E06"/>
    <w:rsid w:val="00441FD2"/>
    <w:rsid w:val="00442173"/>
    <w:rsid w:val="004422A7"/>
    <w:rsid w:val="0044252A"/>
    <w:rsid w:val="00442850"/>
    <w:rsid w:val="00443068"/>
    <w:rsid w:val="0044377C"/>
    <w:rsid w:val="004449B7"/>
    <w:rsid w:val="00444D6B"/>
    <w:rsid w:val="004453D2"/>
    <w:rsid w:val="00445ABB"/>
    <w:rsid w:val="00446209"/>
    <w:rsid w:val="004467A7"/>
    <w:rsid w:val="00446E62"/>
    <w:rsid w:val="00447EE5"/>
    <w:rsid w:val="00450BCE"/>
    <w:rsid w:val="0045227F"/>
    <w:rsid w:val="004527A1"/>
    <w:rsid w:val="00454096"/>
    <w:rsid w:val="0045521D"/>
    <w:rsid w:val="0045575A"/>
    <w:rsid w:val="004559CE"/>
    <w:rsid w:val="00455F31"/>
    <w:rsid w:val="00456037"/>
    <w:rsid w:val="0045742C"/>
    <w:rsid w:val="004574EF"/>
    <w:rsid w:val="004601C8"/>
    <w:rsid w:val="00460277"/>
    <w:rsid w:val="004602B8"/>
    <w:rsid w:val="0046210B"/>
    <w:rsid w:val="00462167"/>
    <w:rsid w:val="00462176"/>
    <w:rsid w:val="004633A6"/>
    <w:rsid w:val="0046365D"/>
    <w:rsid w:val="0046389D"/>
    <w:rsid w:val="004647DE"/>
    <w:rsid w:val="004649B8"/>
    <w:rsid w:val="00465145"/>
    <w:rsid w:val="00465A26"/>
    <w:rsid w:val="004675AF"/>
    <w:rsid w:val="004675CC"/>
    <w:rsid w:val="00467CEC"/>
    <w:rsid w:val="004702B1"/>
    <w:rsid w:val="004702FC"/>
    <w:rsid w:val="00470B3D"/>
    <w:rsid w:val="00470C53"/>
    <w:rsid w:val="004714D1"/>
    <w:rsid w:val="00471902"/>
    <w:rsid w:val="00471B98"/>
    <w:rsid w:val="00471BCF"/>
    <w:rsid w:val="004724D9"/>
    <w:rsid w:val="00472918"/>
    <w:rsid w:val="004743A7"/>
    <w:rsid w:val="0047453E"/>
    <w:rsid w:val="004745D5"/>
    <w:rsid w:val="004748A4"/>
    <w:rsid w:val="004752BF"/>
    <w:rsid w:val="004753F0"/>
    <w:rsid w:val="0047670B"/>
    <w:rsid w:val="00477CB9"/>
    <w:rsid w:val="004801C2"/>
    <w:rsid w:val="00480259"/>
    <w:rsid w:val="004808AB"/>
    <w:rsid w:val="0048095B"/>
    <w:rsid w:val="004820B1"/>
    <w:rsid w:val="004823CB"/>
    <w:rsid w:val="00482717"/>
    <w:rsid w:val="0048287E"/>
    <w:rsid w:val="00482AFC"/>
    <w:rsid w:val="00485149"/>
    <w:rsid w:val="0048700B"/>
    <w:rsid w:val="0048771F"/>
    <w:rsid w:val="00487A98"/>
    <w:rsid w:val="00487E94"/>
    <w:rsid w:val="00487F98"/>
    <w:rsid w:val="004905E4"/>
    <w:rsid w:val="00491346"/>
    <w:rsid w:val="00491687"/>
    <w:rsid w:val="00491A76"/>
    <w:rsid w:val="00491CBD"/>
    <w:rsid w:val="00491D0A"/>
    <w:rsid w:val="00491F07"/>
    <w:rsid w:val="00491F8C"/>
    <w:rsid w:val="00492F28"/>
    <w:rsid w:val="00493504"/>
    <w:rsid w:val="00493558"/>
    <w:rsid w:val="00493A00"/>
    <w:rsid w:val="00493B15"/>
    <w:rsid w:val="00493D06"/>
    <w:rsid w:val="00494082"/>
    <w:rsid w:val="004945B4"/>
    <w:rsid w:val="004947F3"/>
    <w:rsid w:val="00494D12"/>
    <w:rsid w:val="00495B15"/>
    <w:rsid w:val="00495DEF"/>
    <w:rsid w:val="00495EAF"/>
    <w:rsid w:val="00495F32"/>
    <w:rsid w:val="004962CA"/>
    <w:rsid w:val="00496927"/>
    <w:rsid w:val="00496E7F"/>
    <w:rsid w:val="00496ED3"/>
    <w:rsid w:val="00497757"/>
    <w:rsid w:val="00497AC8"/>
    <w:rsid w:val="004A008A"/>
    <w:rsid w:val="004A20D2"/>
    <w:rsid w:val="004A276B"/>
    <w:rsid w:val="004A284E"/>
    <w:rsid w:val="004A3A54"/>
    <w:rsid w:val="004A3EE3"/>
    <w:rsid w:val="004A4DB6"/>
    <w:rsid w:val="004A5FCC"/>
    <w:rsid w:val="004A607E"/>
    <w:rsid w:val="004A66EB"/>
    <w:rsid w:val="004A729F"/>
    <w:rsid w:val="004A7333"/>
    <w:rsid w:val="004A771D"/>
    <w:rsid w:val="004A7F61"/>
    <w:rsid w:val="004B01DF"/>
    <w:rsid w:val="004B19F9"/>
    <w:rsid w:val="004B1E72"/>
    <w:rsid w:val="004B1F64"/>
    <w:rsid w:val="004B2953"/>
    <w:rsid w:val="004B2A69"/>
    <w:rsid w:val="004B341B"/>
    <w:rsid w:val="004B36D5"/>
    <w:rsid w:val="004B45B7"/>
    <w:rsid w:val="004B4855"/>
    <w:rsid w:val="004B4F04"/>
    <w:rsid w:val="004B5B25"/>
    <w:rsid w:val="004B5DFB"/>
    <w:rsid w:val="004B5E65"/>
    <w:rsid w:val="004B612D"/>
    <w:rsid w:val="004B689A"/>
    <w:rsid w:val="004B6A02"/>
    <w:rsid w:val="004B6FF8"/>
    <w:rsid w:val="004C0B32"/>
    <w:rsid w:val="004C0C33"/>
    <w:rsid w:val="004C1394"/>
    <w:rsid w:val="004C2132"/>
    <w:rsid w:val="004C43D3"/>
    <w:rsid w:val="004C48C3"/>
    <w:rsid w:val="004C4980"/>
    <w:rsid w:val="004C498F"/>
    <w:rsid w:val="004C4C20"/>
    <w:rsid w:val="004C5CF6"/>
    <w:rsid w:val="004C66D3"/>
    <w:rsid w:val="004C7354"/>
    <w:rsid w:val="004C7936"/>
    <w:rsid w:val="004C7EFC"/>
    <w:rsid w:val="004D0120"/>
    <w:rsid w:val="004D06DB"/>
    <w:rsid w:val="004D0BAC"/>
    <w:rsid w:val="004D0D18"/>
    <w:rsid w:val="004D2478"/>
    <w:rsid w:val="004D25B6"/>
    <w:rsid w:val="004D2BBE"/>
    <w:rsid w:val="004D3040"/>
    <w:rsid w:val="004D38D1"/>
    <w:rsid w:val="004D4DE9"/>
    <w:rsid w:val="004D592C"/>
    <w:rsid w:val="004D60D6"/>
    <w:rsid w:val="004D6A5C"/>
    <w:rsid w:val="004D6B51"/>
    <w:rsid w:val="004D6EF8"/>
    <w:rsid w:val="004D6F01"/>
    <w:rsid w:val="004D745E"/>
    <w:rsid w:val="004D797E"/>
    <w:rsid w:val="004D7E59"/>
    <w:rsid w:val="004E093A"/>
    <w:rsid w:val="004E0B60"/>
    <w:rsid w:val="004E12FC"/>
    <w:rsid w:val="004E1F98"/>
    <w:rsid w:val="004E2302"/>
    <w:rsid w:val="004E2900"/>
    <w:rsid w:val="004E2B59"/>
    <w:rsid w:val="004E2BC0"/>
    <w:rsid w:val="004E2E54"/>
    <w:rsid w:val="004E3745"/>
    <w:rsid w:val="004E3F22"/>
    <w:rsid w:val="004E4749"/>
    <w:rsid w:val="004E4B91"/>
    <w:rsid w:val="004E5FA0"/>
    <w:rsid w:val="004E6B5D"/>
    <w:rsid w:val="004E6C8D"/>
    <w:rsid w:val="004E76CD"/>
    <w:rsid w:val="004E7C65"/>
    <w:rsid w:val="004F074F"/>
    <w:rsid w:val="004F08FC"/>
    <w:rsid w:val="004F151B"/>
    <w:rsid w:val="004F1A52"/>
    <w:rsid w:val="004F1CE9"/>
    <w:rsid w:val="004F1D15"/>
    <w:rsid w:val="004F1EC6"/>
    <w:rsid w:val="004F2233"/>
    <w:rsid w:val="004F3504"/>
    <w:rsid w:val="004F4034"/>
    <w:rsid w:val="004F42FF"/>
    <w:rsid w:val="004F43AD"/>
    <w:rsid w:val="004F4BD4"/>
    <w:rsid w:val="004F505A"/>
    <w:rsid w:val="004F6185"/>
    <w:rsid w:val="004F6D04"/>
    <w:rsid w:val="004F7654"/>
    <w:rsid w:val="00500690"/>
    <w:rsid w:val="005009AE"/>
    <w:rsid w:val="00501A6F"/>
    <w:rsid w:val="00501A8F"/>
    <w:rsid w:val="00502CD4"/>
    <w:rsid w:val="005034FE"/>
    <w:rsid w:val="00503B61"/>
    <w:rsid w:val="00503BEB"/>
    <w:rsid w:val="0050447F"/>
    <w:rsid w:val="0050484F"/>
    <w:rsid w:val="005049C1"/>
    <w:rsid w:val="00504C5A"/>
    <w:rsid w:val="005053F5"/>
    <w:rsid w:val="0050568C"/>
    <w:rsid w:val="0050577B"/>
    <w:rsid w:val="00505FCE"/>
    <w:rsid w:val="00506179"/>
    <w:rsid w:val="00506D0A"/>
    <w:rsid w:val="00506F04"/>
    <w:rsid w:val="005110D5"/>
    <w:rsid w:val="005119D1"/>
    <w:rsid w:val="00511A32"/>
    <w:rsid w:val="00511E1D"/>
    <w:rsid w:val="00513AC8"/>
    <w:rsid w:val="00514439"/>
    <w:rsid w:val="00515458"/>
    <w:rsid w:val="0052019C"/>
    <w:rsid w:val="005203AE"/>
    <w:rsid w:val="00520913"/>
    <w:rsid w:val="0052098A"/>
    <w:rsid w:val="00520CA0"/>
    <w:rsid w:val="005227CD"/>
    <w:rsid w:val="005238DB"/>
    <w:rsid w:val="00525BD1"/>
    <w:rsid w:val="00526880"/>
    <w:rsid w:val="0052691D"/>
    <w:rsid w:val="00527143"/>
    <w:rsid w:val="0052785B"/>
    <w:rsid w:val="005279E6"/>
    <w:rsid w:val="00530053"/>
    <w:rsid w:val="0053086F"/>
    <w:rsid w:val="005312EB"/>
    <w:rsid w:val="00532494"/>
    <w:rsid w:val="00532729"/>
    <w:rsid w:val="005334D9"/>
    <w:rsid w:val="00533589"/>
    <w:rsid w:val="00533D67"/>
    <w:rsid w:val="00534431"/>
    <w:rsid w:val="0053605A"/>
    <w:rsid w:val="00537563"/>
    <w:rsid w:val="00540A80"/>
    <w:rsid w:val="005420FE"/>
    <w:rsid w:val="00542936"/>
    <w:rsid w:val="0054350B"/>
    <w:rsid w:val="00544558"/>
    <w:rsid w:val="00545F19"/>
    <w:rsid w:val="005460E5"/>
    <w:rsid w:val="005460FB"/>
    <w:rsid w:val="00546388"/>
    <w:rsid w:val="005466FA"/>
    <w:rsid w:val="00547C8A"/>
    <w:rsid w:val="00551DE4"/>
    <w:rsid w:val="00551F83"/>
    <w:rsid w:val="00552159"/>
    <w:rsid w:val="00552710"/>
    <w:rsid w:val="00552894"/>
    <w:rsid w:val="00552D5F"/>
    <w:rsid w:val="00553329"/>
    <w:rsid w:val="00553A5E"/>
    <w:rsid w:val="00553C18"/>
    <w:rsid w:val="005544C0"/>
    <w:rsid w:val="00554958"/>
    <w:rsid w:val="00554FE0"/>
    <w:rsid w:val="00555341"/>
    <w:rsid w:val="005577BA"/>
    <w:rsid w:val="00557B3B"/>
    <w:rsid w:val="00557BA7"/>
    <w:rsid w:val="00560055"/>
    <w:rsid w:val="0056021B"/>
    <w:rsid w:val="005603FC"/>
    <w:rsid w:val="005604CE"/>
    <w:rsid w:val="00562D45"/>
    <w:rsid w:val="005633A1"/>
    <w:rsid w:val="00563766"/>
    <w:rsid w:val="00563809"/>
    <w:rsid w:val="00563914"/>
    <w:rsid w:val="00563A51"/>
    <w:rsid w:val="0056416F"/>
    <w:rsid w:val="00565C61"/>
    <w:rsid w:val="005667C5"/>
    <w:rsid w:val="00566A15"/>
    <w:rsid w:val="00566D3B"/>
    <w:rsid w:val="0057045A"/>
    <w:rsid w:val="005712E5"/>
    <w:rsid w:val="0057169F"/>
    <w:rsid w:val="00573063"/>
    <w:rsid w:val="0057461A"/>
    <w:rsid w:val="00574F00"/>
    <w:rsid w:val="00576785"/>
    <w:rsid w:val="00576912"/>
    <w:rsid w:val="00576984"/>
    <w:rsid w:val="00576A41"/>
    <w:rsid w:val="00576B5E"/>
    <w:rsid w:val="0057749D"/>
    <w:rsid w:val="00577987"/>
    <w:rsid w:val="00577B21"/>
    <w:rsid w:val="00577B83"/>
    <w:rsid w:val="00577C58"/>
    <w:rsid w:val="00580B82"/>
    <w:rsid w:val="005813E4"/>
    <w:rsid w:val="005814D1"/>
    <w:rsid w:val="00581572"/>
    <w:rsid w:val="00581E65"/>
    <w:rsid w:val="00582C93"/>
    <w:rsid w:val="00582CDD"/>
    <w:rsid w:val="00584BBF"/>
    <w:rsid w:val="00585FC6"/>
    <w:rsid w:val="00586E3F"/>
    <w:rsid w:val="005872B6"/>
    <w:rsid w:val="00587AF4"/>
    <w:rsid w:val="00587C11"/>
    <w:rsid w:val="0059015E"/>
    <w:rsid w:val="0059081B"/>
    <w:rsid w:val="00592558"/>
    <w:rsid w:val="005932C0"/>
    <w:rsid w:val="005937B2"/>
    <w:rsid w:val="005942EA"/>
    <w:rsid w:val="00596136"/>
    <w:rsid w:val="005A054E"/>
    <w:rsid w:val="005A1080"/>
    <w:rsid w:val="005A1670"/>
    <w:rsid w:val="005A1778"/>
    <w:rsid w:val="005A2586"/>
    <w:rsid w:val="005A31E8"/>
    <w:rsid w:val="005A386F"/>
    <w:rsid w:val="005A3C57"/>
    <w:rsid w:val="005A4392"/>
    <w:rsid w:val="005A4991"/>
    <w:rsid w:val="005A5E38"/>
    <w:rsid w:val="005B0253"/>
    <w:rsid w:val="005B02B7"/>
    <w:rsid w:val="005B0A88"/>
    <w:rsid w:val="005B0AF3"/>
    <w:rsid w:val="005B0DB1"/>
    <w:rsid w:val="005B1743"/>
    <w:rsid w:val="005B1784"/>
    <w:rsid w:val="005B2052"/>
    <w:rsid w:val="005B2C58"/>
    <w:rsid w:val="005B40E0"/>
    <w:rsid w:val="005B4553"/>
    <w:rsid w:val="005B4B23"/>
    <w:rsid w:val="005B5372"/>
    <w:rsid w:val="005B636B"/>
    <w:rsid w:val="005B6B63"/>
    <w:rsid w:val="005B6D59"/>
    <w:rsid w:val="005B7BC0"/>
    <w:rsid w:val="005C1559"/>
    <w:rsid w:val="005C1579"/>
    <w:rsid w:val="005C158E"/>
    <w:rsid w:val="005C204A"/>
    <w:rsid w:val="005C2403"/>
    <w:rsid w:val="005C29C5"/>
    <w:rsid w:val="005C2B1B"/>
    <w:rsid w:val="005C2B39"/>
    <w:rsid w:val="005C303C"/>
    <w:rsid w:val="005C3BCA"/>
    <w:rsid w:val="005C44EF"/>
    <w:rsid w:val="005C477E"/>
    <w:rsid w:val="005C538C"/>
    <w:rsid w:val="005C6483"/>
    <w:rsid w:val="005C663A"/>
    <w:rsid w:val="005C6985"/>
    <w:rsid w:val="005C6E2B"/>
    <w:rsid w:val="005C77DD"/>
    <w:rsid w:val="005C7DF6"/>
    <w:rsid w:val="005D1930"/>
    <w:rsid w:val="005D1B1A"/>
    <w:rsid w:val="005D2921"/>
    <w:rsid w:val="005D2934"/>
    <w:rsid w:val="005D2959"/>
    <w:rsid w:val="005D29C7"/>
    <w:rsid w:val="005D3700"/>
    <w:rsid w:val="005D39BC"/>
    <w:rsid w:val="005D3B68"/>
    <w:rsid w:val="005D45F3"/>
    <w:rsid w:val="005D51EB"/>
    <w:rsid w:val="005D5297"/>
    <w:rsid w:val="005D5505"/>
    <w:rsid w:val="005D6480"/>
    <w:rsid w:val="005D64CA"/>
    <w:rsid w:val="005D7384"/>
    <w:rsid w:val="005E00E9"/>
    <w:rsid w:val="005E0807"/>
    <w:rsid w:val="005E147B"/>
    <w:rsid w:val="005E1C28"/>
    <w:rsid w:val="005E26AD"/>
    <w:rsid w:val="005E2CCA"/>
    <w:rsid w:val="005E33B2"/>
    <w:rsid w:val="005E345E"/>
    <w:rsid w:val="005E386F"/>
    <w:rsid w:val="005E3BBD"/>
    <w:rsid w:val="005E708C"/>
    <w:rsid w:val="005F24FC"/>
    <w:rsid w:val="005F2651"/>
    <w:rsid w:val="005F2672"/>
    <w:rsid w:val="005F3382"/>
    <w:rsid w:val="005F352D"/>
    <w:rsid w:val="005F35F9"/>
    <w:rsid w:val="005F37EA"/>
    <w:rsid w:val="005F51B9"/>
    <w:rsid w:val="005F6093"/>
    <w:rsid w:val="005F65E7"/>
    <w:rsid w:val="005F732A"/>
    <w:rsid w:val="005F76A9"/>
    <w:rsid w:val="005F7B00"/>
    <w:rsid w:val="0060020A"/>
    <w:rsid w:val="00600ED6"/>
    <w:rsid w:val="006017C3"/>
    <w:rsid w:val="00601DA6"/>
    <w:rsid w:val="00601F81"/>
    <w:rsid w:val="0060374B"/>
    <w:rsid w:val="00603961"/>
    <w:rsid w:val="00603B48"/>
    <w:rsid w:val="006049E9"/>
    <w:rsid w:val="00604D0B"/>
    <w:rsid w:val="00604DC6"/>
    <w:rsid w:val="006058AD"/>
    <w:rsid w:val="00605BFD"/>
    <w:rsid w:val="00605CFF"/>
    <w:rsid w:val="00606074"/>
    <w:rsid w:val="00606853"/>
    <w:rsid w:val="00606D6D"/>
    <w:rsid w:val="0060777D"/>
    <w:rsid w:val="00607FE7"/>
    <w:rsid w:val="006101CC"/>
    <w:rsid w:val="00610FCA"/>
    <w:rsid w:val="006120FB"/>
    <w:rsid w:val="00612953"/>
    <w:rsid w:val="00612DC2"/>
    <w:rsid w:val="00613CC8"/>
    <w:rsid w:val="0061430A"/>
    <w:rsid w:val="00614690"/>
    <w:rsid w:val="0061615C"/>
    <w:rsid w:val="006162F1"/>
    <w:rsid w:val="006164BB"/>
    <w:rsid w:val="00616563"/>
    <w:rsid w:val="00616F46"/>
    <w:rsid w:val="006175B4"/>
    <w:rsid w:val="00620E42"/>
    <w:rsid w:val="006211F6"/>
    <w:rsid w:val="00621B8B"/>
    <w:rsid w:val="006222DA"/>
    <w:rsid w:val="0062245B"/>
    <w:rsid w:val="00622AF1"/>
    <w:rsid w:val="006242DE"/>
    <w:rsid w:val="00624409"/>
    <w:rsid w:val="006249E9"/>
    <w:rsid w:val="00624BC1"/>
    <w:rsid w:val="00624BDF"/>
    <w:rsid w:val="00624EF8"/>
    <w:rsid w:val="006255C3"/>
    <w:rsid w:val="00626166"/>
    <w:rsid w:val="00626AF8"/>
    <w:rsid w:val="00627281"/>
    <w:rsid w:val="0063049B"/>
    <w:rsid w:val="00630573"/>
    <w:rsid w:val="00630691"/>
    <w:rsid w:val="006306C2"/>
    <w:rsid w:val="0063104A"/>
    <w:rsid w:val="00631242"/>
    <w:rsid w:val="006323B1"/>
    <w:rsid w:val="00632B27"/>
    <w:rsid w:val="00634341"/>
    <w:rsid w:val="006348FD"/>
    <w:rsid w:val="00634C38"/>
    <w:rsid w:val="00635D22"/>
    <w:rsid w:val="00635DFA"/>
    <w:rsid w:val="006369EC"/>
    <w:rsid w:val="00636BDB"/>
    <w:rsid w:val="006372E3"/>
    <w:rsid w:val="006376F6"/>
    <w:rsid w:val="0064009B"/>
    <w:rsid w:val="00640323"/>
    <w:rsid w:val="00640D0F"/>
    <w:rsid w:val="00640E37"/>
    <w:rsid w:val="006438E8"/>
    <w:rsid w:val="0064521E"/>
    <w:rsid w:val="00645711"/>
    <w:rsid w:val="00645794"/>
    <w:rsid w:val="00645854"/>
    <w:rsid w:val="00645C6D"/>
    <w:rsid w:val="0064626A"/>
    <w:rsid w:val="00647025"/>
    <w:rsid w:val="006470E5"/>
    <w:rsid w:val="00647646"/>
    <w:rsid w:val="00647A86"/>
    <w:rsid w:val="00647E88"/>
    <w:rsid w:val="00647F4B"/>
    <w:rsid w:val="00650B67"/>
    <w:rsid w:val="00650DCA"/>
    <w:rsid w:val="0065117F"/>
    <w:rsid w:val="00651B89"/>
    <w:rsid w:val="00651CB5"/>
    <w:rsid w:val="00651D3F"/>
    <w:rsid w:val="00652FDC"/>
    <w:rsid w:val="006531AA"/>
    <w:rsid w:val="00653E7B"/>
    <w:rsid w:val="0065415A"/>
    <w:rsid w:val="0065452C"/>
    <w:rsid w:val="006549E8"/>
    <w:rsid w:val="006559DB"/>
    <w:rsid w:val="00655CAD"/>
    <w:rsid w:val="006565C2"/>
    <w:rsid w:val="00657A41"/>
    <w:rsid w:val="006600A8"/>
    <w:rsid w:val="00660262"/>
    <w:rsid w:val="00660DF9"/>
    <w:rsid w:val="00661185"/>
    <w:rsid w:val="0066214A"/>
    <w:rsid w:val="00663148"/>
    <w:rsid w:val="006632D7"/>
    <w:rsid w:val="006656BA"/>
    <w:rsid w:val="006656D1"/>
    <w:rsid w:val="00665738"/>
    <w:rsid w:val="006660D5"/>
    <w:rsid w:val="0066680E"/>
    <w:rsid w:val="006670C9"/>
    <w:rsid w:val="006671E5"/>
    <w:rsid w:val="0066736C"/>
    <w:rsid w:val="0066758B"/>
    <w:rsid w:val="006679D7"/>
    <w:rsid w:val="00667BE4"/>
    <w:rsid w:val="00667C82"/>
    <w:rsid w:val="00667F0B"/>
    <w:rsid w:val="00670157"/>
    <w:rsid w:val="006704F0"/>
    <w:rsid w:val="0067058D"/>
    <w:rsid w:val="00670A86"/>
    <w:rsid w:val="006724A8"/>
    <w:rsid w:val="00673663"/>
    <w:rsid w:val="006738F1"/>
    <w:rsid w:val="006739AE"/>
    <w:rsid w:val="006742F0"/>
    <w:rsid w:val="00674734"/>
    <w:rsid w:val="006758F3"/>
    <w:rsid w:val="00677226"/>
    <w:rsid w:val="00677A64"/>
    <w:rsid w:val="00681D97"/>
    <w:rsid w:val="0068280D"/>
    <w:rsid w:val="006832C0"/>
    <w:rsid w:val="0068334D"/>
    <w:rsid w:val="00684140"/>
    <w:rsid w:val="006846A0"/>
    <w:rsid w:val="00684796"/>
    <w:rsid w:val="00685BD2"/>
    <w:rsid w:val="00686718"/>
    <w:rsid w:val="00686FEB"/>
    <w:rsid w:val="00687ED6"/>
    <w:rsid w:val="00691651"/>
    <w:rsid w:val="00691831"/>
    <w:rsid w:val="00692144"/>
    <w:rsid w:val="00692832"/>
    <w:rsid w:val="006935D7"/>
    <w:rsid w:val="006937C1"/>
    <w:rsid w:val="0069384B"/>
    <w:rsid w:val="006938A5"/>
    <w:rsid w:val="00693AFD"/>
    <w:rsid w:val="006940C5"/>
    <w:rsid w:val="00694C5B"/>
    <w:rsid w:val="00695822"/>
    <w:rsid w:val="00695944"/>
    <w:rsid w:val="00695CD9"/>
    <w:rsid w:val="00696666"/>
    <w:rsid w:val="00696897"/>
    <w:rsid w:val="00697410"/>
    <w:rsid w:val="00697B20"/>
    <w:rsid w:val="00697DB4"/>
    <w:rsid w:val="006A0626"/>
    <w:rsid w:val="006A0F6D"/>
    <w:rsid w:val="006A107B"/>
    <w:rsid w:val="006A3013"/>
    <w:rsid w:val="006A3DE1"/>
    <w:rsid w:val="006A5422"/>
    <w:rsid w:val="006A5935"/>
    <w:rsid w:val="006A5AA8"/>
    <w:rsid w:val="006A6042"/>
    <w:rsid w:val="006A626A"/>
    <w:rsid w:val="006A67BC"/>
    <w:rsid w:val="006A68EB"/>
    <w:rsid w:val="006A705E"/>
    <w:rsid w:val="006A70E0"/>
    <w:rsid w:val="006A75E1"/>
    <w:rsid w:val="006A76C5"/>
    <w:rsid w:val="006B0016"/>
    <w:rsid w:val="006B065E"/>
    <w:rsid w:val="006B084F"/>
    <w:rsid w:val="006B18AB"/>
    <w:rsid w:val="006B1E8D"/>
    <w:rsid w:val="006B1FAD"/>
    <w:rsid w:val="006B2C2F"/>
    <w:rsid w:val="006B2DAE"/>
    <w:rsid w:val="006B392F"/>
    <w:rsid w:val="006B3F6A"/>
    <w:rsid w:val="006B433C"/>
    <w:rsid w:val="006B4FCD"/>
    <w:rsid w:val="006B58E4"/>
    <w:rsid w:val="006B77EA"/>
    <w:rsid w:val="006B7877"/>
    <w:rsid w:val="006C0130"/>
    <w:rsid w:val="006C09BD"/>
    <w:rsid w:val="006C0C79"/>
    <w:rsid w:val="006C0E1A"/>
    <w:rsid w:val="006C149C"/>
    <w:rsid w:val="006C1728"/>
    <w:rsid w:val="006C1D49"/>
    <w:rsid w:val="006C23CC"/>
    <w:rsid w:val="006C2751"/>
    <w:rsid w:val="006C3333"/>
    <w:rsid w:val="006C35DC"/>
    <w:rsid w:val="006C38D9"/>
    <w:rsid w:val="006C48F2"/>
    <w:rsid w:val="006C53A4"/>
    <w:rsid w:val="006C548C"/>
    <w:rsid w:val="006C6519"/>
    <w:rsid w:val="006C656C"/>
    <w:rsid w:val="006C7646"/>
    <w:rsid w:val="006C79C4"/>
    <w:rsid w:val="006C7E65"/>
    <w:rsid w:val="006D07A3"/>
    <w:rsid w:val="006D0CD2"/>
    <w:rsid w:val="006D13C8"/>
    <w:rsid w:val="006D1510"/>
    <w:rsid w:val="006D17DF"/>
    <w:rsid w:val="006D1C44"/>
    <w:rsid w:val="006D1E56"/>
    <w:rsid w:val="006D2D48"/>
    <w:rsid w:val="006D2DF2"/>
    <w:rsid w:val="006D345D"/>
    <w:rsid w:val="006D3E04"/>
    <w:rsid w:val="006D4F40"/>
    <w:rsid w:val="006D504E"/>
    <w:rsid w:val="006D5A84"/>
    <w:rsid w:val="006D6962"/>
    <w:rsid w:val="006D6A60"/>
    <w:rsid w:val="006D6BA0"/>
    <w:rsid w:val="006D77AC"/>
    <w:rsid w:val="006E003D"/>
    <w:rsid w:val="006E027F"/>
    <w:rsid w:val="006E1AB9"/>
    <w:rsid w:val="006E341C"/>
    <w:rsid w:val="006E3665"/>
    <w:rsid w:val="006E3BC9"/>
    <w:rsid w:val="006E3FDE"/>
    <w:rsid w:val="006E4A08"/>
    <w:rsid w:val="006E5438"/>
    <w:rsid w:val="006E63E9"/>
    <w:rsid w:val="006E696A"/>
    <w:rsid w:val="006E7234"/>
    <w:rsid w:val="006E7308"/>
    <w:rsid w:val="006E773D"/>
    <w:rsid w:val="006F304F"/>
    <w:rsid w:val="006F423A"/>
    <w:rsid w:val="006F45EC"/>
    <w:rsid w:val="006F4CFA"/>
    <w:rsid w:val="006F4DA5"/>
    <w:rsid w:val="006F52FD"/>
    <w:rsid w:val="006F6DC0"/>
    <w:rsid w:val="006F72ED"/>
    <w:rsid w:val="0070013E"/>
    <w:rsid w:val="007011C3"/>
    <w:rsid w:val="00701C69"/>
    <w:rsid w:val="0070282A"/>
    <w:rsid w:val="00702A1D"/>
    <w:rsid w:val="00702BF4"/>
    <w:rsid w:val="00702F77"/>
    <w:rsid w:val="007031EF"/>
    <w:rsid w:val="0070355A"/>
    <w:rsid w:val="00703BFA"/>
    <w:rsid w:val="00703CE4"/>
    <w:rsid w:val="0070432B"/>
    <w:rsid w:val="00704D88"/>
    <w:rsid w:val="00705A1A"/>
    <w:rsid w:val="00706AD5"/>
    <w:rsid w:val="00706DC6"/>
    <w:rsid w:val="00707182"/>
    <w:rsid w:val="00710233"/>
    <w:rsid w:val="00710E46"/>
    <w:rsid w:val="00711099"/>
    <w:rsid w:val="0071112B"/>
    <w:rsid w:val="0071197F"/>
    <w:rsid w:val="00711E3F"/>
    <w:rsid w:val="00713465"/>
    <w:rsid w:val="0071350D"/>
    <w:rsid w:val="00714244"/>
    <w:rsid w:val="00714577"/>
    <w:rsid w:val="00714ED1"/>
    <w:rsid w:val="0071542E"/>
    <w:rsid w:val="0071639A"/>
    <w:rsid w:val="00717477"/>
    <w:rsid w:val="00721D7A"/>
    <w:rsid w:val="00721F6E"/>
    <w:rsid w:val="007223DA"/>
    <w:rsid w:val="00722759"/>
    <w:rsid w:val="00722B01"/>
    <w:rsid w:val="00723357"/>
    <w:rsid w:val="00723CF6"/>
    <w:rsid w:val="00723EDD"/>
    <w:rsid w:val="0072431B"/>
    <w:rsid w:val="00724A9C"/>
    <w:rsid w:val="00724C9C"/>
    <w:rsid w:val="00725160"/>
    <w:rsid w:val="0072657F"/>
    <w:rsid w:val="00727481"/>
    <w:rsid w:val="007300B1"/>
    <w:rsid w:val="00730635"/>
    <w:rsid w:val="007307BC"/>
    <w:rsid w:val="00731455"/>
    <w:rsid w:val="00731DA1"/>
    <w:rsid w:val="00732A42"/>
    <w:rsid w:val="00732A8C"/>
    <w:rsid w:val="00733848"/>
    <w:rsid w:val="007344DC"/>
    <w:rsid w:val="00734FF4"/>
    <w:rsid w:val="00735D9D"/>
    <w:rsid w:val="007362EB"/>
    <w:rsid w:val="00737059"/>
    <w:rsid w:val="00737B05"/>
    <w:rsid w:val="00737FC8"/>
    <w:rsid w:val="00740A8E"/>
    <w:rsid w:val="00740B83"/>
    <w:rsid w:val="00740D0F"/>
    <w:rsid w:val="00741647"/>
    <w:rsid w:val="007417F6"/>
    <w:rsid w:val="00741963"/>
    <w:rsid w:val="00741D22"/>
    <w:rsid w:val="00741EBE"/>
    <w:rsid w:val="007426DE"/>
    <w:rsid w:val="0074328E"/>
    <w:rsid w:val="007432A7"/>
    <w:rsid w:val="00743AFE"/>
    <w:rsid w:val="00743C81"/>
    <w:rsid w:val="00743F75"/>
    <w:rsid w:val="00744F4C"/>
    <w:rsid w:val="007453DD"/>
    <w:rsid w:val="00745797"/>
    <w:rsid w:val="00745C97"/>
    <w:rsid w:val="00745F69"/>
    <w:rsid w:val="007462D1"/>
    <w:rsid w:val="00746990"/>
    <w:rsid w:val="00750395"/>
    <w:rsid w:val="00750ABA"/>
    <w:rsid w:val="00751A2F"/>
    <w:rsid w:val="007522AA"/>
    <w:rsid w:val="007528DF"/>
    <w:rsid w:val="00752D77"/>
    <w:rsid w:val="00752DDF"/>
    <w:rsid w:val="007530A0"/>
    <w:rsid w:val="00753209"/>
    <w:rsid w:val="007536A0"/>
    <w:rsid w:val="00753DCE"/>
    <w:rsid w:val="007544F1"/>
    <w:rsid w:val="00754B1A"/>
    <w:rsid w:val="00755B8F"/>
    <w:rsid w:val="00755D36"/>
    <w:rsid w:val="00755E8D"/>
    <w:rsid w:val="00755EBD"/>
    <w:rsid w:val="00755F23"/>
    <w:rsid w:val="0075626E"/>
    <w:rsid w:val="00756FB3"/>
    <w:rsid w:val="0075710C"/>
    <w:rsid w:val="0075731A"/>
    <w:rsid w:val="007579B3"/>
    <w:rsid w:val="00757FF5"/>
    <w:rsid w:val="007603EE"/>
    <w:rsid w:val="007605A1"/>
    <w:rsid w:val="00760A4A"/>
    <w:rsid w:val="007614A9"/>
    <w:rsid w:val="007617D4"/>
    <w:rsid w:val="00761BC8"/>
    <w:rsid w:val="007620B9"/>
    <w:rsid w:val="00763C58"/>
    <w:rsid w:val="00763E13"/>
    <w:rsid w:val="00764B6D"/>
    <w:rsid w:val="007651C6"/>
    <w:rsid w:val="0076703D"/>
    <w:rsid w:val="00767431"/>
    <w:rsid w:val="007706A5"/>
    <w:rsid w:val="00770B13"/>
    <w:rsid w:val="00770D66"/>
    <w:rsid w:val="00772AE9"/>
    <w:rsid w:val="00772E4C"/>
    <w:rsid w:val="007732D7"/>
    <w:rsid w:val="0077427F"/>
    <w:rsid w:val="007742A3"/>
    <w:rsid w:val="0077471B"/>
    <w:rsid w:val="00774A99"/>
    <w:rsid w:val="00774DAC"/>
    <w:rsid w:val="00775799"/>
    <w:rsid w:val="007766D2"/>
    <w:rsid w:val="007769B0"/>
    <w:rsid w:val="007775F1"/>
    <w:rsid w:val="00777A3C"/>
    <w:rsid w:val="007806CD"/>
    <w:rsid w:val="007808FB"/>
    <w:rsid w:val="00780D2B"/>
    <w:rsid w:val="00780FCB"/>
    <w:rsid w:val="0078148E"/>
    <w:rsid w:val="0078197C"/>
    <w:rsid w:val="00781EB9"/>
    <w:rsid w:val="00782003"/>
    <w:rsid w:val="007823B6"/>
    <w:rsid w:val="00782476"/>
    <w:rsid w:val="00783938"/>
    <w:rsid w:val="00784621"/>
    <w:rsid w:val="00784E69"/>
    <w:rsid w:val="00784EBC"/>
    <w:rsid w:val="00784F43"/>
    <w:rsid w:val="00785B73"/>
    <w:rsid w:val="00786690"/>
    <w:rsid w:val="00786BA6"/>
    <w:rsid w:val="00786D4B"/>
    <w:rsid w:val="00787BE8"/>
    <w:rsid w:val="00787DD5"/>
    <w:rsid w:val="00790089"/>
    <w:rsid w:val="00790189"/>
    <w:rsid w:val="00790534"/>
    <w:rsid w:val="00790761"/>
    <w:rsid w:val="00790F0D"/>
    <w:rsid w:val="0079147C"/>
    <w:rsid w:val="00792D78"/>
    <w:rsid w:val="00792FE5"/>
    <w:rsid w:val="007945DF"/>
    <w:rsid w:val="00796AEB"/>
    <w:rsid w:val="00796D47"/>
    <w:rsid w:val="00796D88"/>
    <w:rsid w:val="00796EF9"/>
    <w:rsid w:val="0079728A"/>
    <w:rsid w:val="007979DE"/>
    <w:rsid w:val="007A0F47"/>
    <w:rsid w:val="007A12F6"/>
    <w:rsid w:val="007A178A"/>
    <w:rsid w:val="007A1B26"/>
    <w:rsid w:val="007A1F15"/>
    <w:rsid w:val="007A1F8E"/>
    <w:rsid w:val="007A2037"/>
    <w:rsid w:val="007A23F8"/>
    <w:rsid w:val="007A33E9"/>
    <w:rsid w:val="007A5161"/>
    <w:rsid w:val="007A561A"/>
    <w:rsid w:val="007A596D"/>
    <w:rsid w:val="007A5A70"/>
    <w:rsid w:val="007A7EAC"/>
    <w:rsid w:val="007B04C8"/>
    <w:rsid w:val="007B10FA"/>
    <w:rsid w:val="007B1205"/>
    <w:rsid w:val="007B3551"/>
    <w:rsid w:val="007B3606"/>
    <w:rsid w:val="007B38BE"/>
    <w:rsid w:val="007B3914"/>
    <w:rsid w:val="007B4B28"/>
    <w:rsid w:val="007B5344"/>
    <w:rsid w:val="007B74A1"/>
    <w:rsid w:val="007B7518"/>
    <w:rsid w:val="007B77A5"/>
    <w:rsid w:val="007B7C7E"/>
    <w:rsid w:val="007C1295"/>
    <w:rsid w:val="007C14EB"/>
    <w:rsid w:val="007C1552"/>
    <w:rsid w:val="007C15A9"/>
    <w:rsid w:val="007C4388"/>
    <w:rsid w:val="007C4467"/>
    <w:rsid w:val="007C5960"/>
    <w:rsid w:val="007C5DF4"/>
    <w:rsid w:val="007C6085"/>
    <w:rsid w:val="007C65DF"/>
    <w:rsid w:val="007C691E"/>
    <w:rsid w:val="007C6BBE"/>
    <w:rsid w:val="007C6E3F"/>
    <w:rsid w:val="007C7718"/>
    <w:rsid w:val="007C7F08"/>
    <w:rsid w:val="007D1710"/>
    <w:rsid w:val="007D19CD"/>
    <w:rsid w:val="007D2973"/>
    <w:rsid w:val="007D2EB3"/>
    <w:rsid w:val="007D2EE3"/>
    <w:rsid w:val="007D3F3B"/>
    <w:rsid w:val="007D5133"/>
    <w:rsid w:val="007D5642"/>
    <w:rsid w:val="007D6879"/>
    <w:rsid w:val="007D68CE"/>
    <w:rsid w:val="007D69FB"/>
    <w:rsid w:val="007D6E6F"/>
    <w:rsid w:val="007D727C"/>
    <w:rsid w:val="007D73EB"/>
    <w:rsid w:val="007D763D"/>
    <w:rsid w:val="007D7745"/>
    <w:rsid w:val="007D7DDA"/>
    <w:rsid w:val="007D7F62"/>
    <w:rsid w:val="007E0062"/>
    <w:rsid w:val="007E0558"/>
    <w:rsid w:val="007E0A57"/>
    <w:rsid w:val="007E1105"/>
    <w:rsid w:val="007E1775"/>
    <w:rsid w:val="007E1F16"/>
    <w:rsid w:val="007E23D9"/>
    <w:rsid w:val="007E24CE"/>
    <w:rsid w:val="007E26BF"/>
    <w:rsid w:val="007E284B"/>
    <w:rsid w:val="007E3BF6"/>
    <w:rsid w:val="007E3C41"/>
    <w:rsid w:val="007E4526"/>
    <w:rsid w:val="007E45DE"/>
    <w:rsid w:val="007E4E3E"/>
    <w:rsid w:val="007E6264"/>
    <w:rsid w:val="007E641D"/>
    <w:rsid w:val="007E6B86"/>
    <w:rsid w:val="007E709F"/>
    <w:rsid w:val="007E721B"/>
    <w:rsid w:val="007E7AF3"/>
    <w:rsid w:val="007E7E2A"/>
    <w:rsid w:val="007F00FF"/>
    <w:rsid w:val="007F1395"/>
    <w:rsid w:val="007F1464"/>
    <w:rsid w:val="007F1A44"/>
    <w:rsid w:val="007F1B28"/>
    <w:rsid w:val="007F1E9C"/>
    <w:rsid w:val="007F2311"/>
    <w:rsid w:val="007F2997"/>
    <w:rsid w:val="007F3A61"/>
    <w:rsid w:val="007F4631"/>
    <w:rsid w:val="007F5B5D"/>
    <w:rsid w:val="007F5C28"/>
    <w:rsid w:val="007F5D2D"/>
    <w:rsid w:val="007F65E9"/>
    <w:rsid w:val="007F7E2D"/>
    <w:rsid w:val="008001FC"/>
    <w:rsid w:val="00800C9D"/>
    <w:rsid w:val="0080124B"/>
    <w:rsid w:val="00801713"/>
    <w:rsid w:val="00802BBC"/>
    <w:rsid w:val="0080360B"/>
    <w:rsid w:val="008045F6"/>
    <w:rsid w:val="00804981"/>
    <w:rsid w:val="00804C84"/>
    <w:rsid w:val="00805139"/>
    <w:rsid w:val="0080593F"/>
    <w:rsid w:val="00805CF6"/>
    <w:rsid w:val="00806537"/>
    <w:rsid w:val="008065AC"/>
    <w:rsid w:val="008077D2"/>
    <w:rsid w:val="00810A90"/>
    <w:rsid w:val="00810BB3"/>
    <w:rsid w:val="0081130B"/>
    <w:rsid w:val="008121BB"/>
    <w:rsid w:val="00812920"/>
    <w:rsid w:val="00812B37"/>
    <w:rsid w:val="0081390F"/>
    <w:rsid w:val="0081415E"/>
    <w:rsid w:val="00816AED"/>
    <w:rsid w:val="00821B3B"/>
    <w:rsid w:val="00821F9E"/>
    <w:rsid w:val="0082347A"/>
    <w:rsid w:val="0082389D"/>
    <w:rsid w:val="00823F60"/>
    <w:rsid w:val="00824304"/>
    <w:rsid w:val="00824BFF"/>
    <w:rsid w:val="00824C3D"/>
    <w:rsid w:val="00825220"/>
    <w:rsid w:val="00825C4C"/>
    <w:rsid w:val="008261A3"/>
    <w:rsid w:val="00826DF9"/>
    <w:rsid w:val="00827568"/>
    <w:rsid w:val="00827CD9"/>
    <w:rsid w:val="00827DE6"/>
    <w:rsid w:val="008308CC"/>
    <w:rsid w:val="00830C14"/>
    <w:rsid w:val="00830E30"/>
    <w:rsid w:val="008316B7"/>
    <w:rsid w:val="00831DCB"/>
    <w:rsid w:val="008321C8"/>
    <w:rsid w:val="0083266E"/>
    <w:rsid w:val="008326EC"/>
    <w:rsid w:val="008333C6"/>
    <w:rsid w:val="00833689"/>
    <w:rsid w:val="00833C7B"/>
    <w:rsid w:val="00834B6F"/>
    <w:rsid w:val="00834DEC"/>
    <w:rsid w:val="0083508B"/>
    <w:rsid w:val="00835324"/>
    <w:rsid w:val="00835793"/>
    <w:rsid w:val="00836FDF"/>
    <w:rsid w:val="0083728B"/>
    <w:rsid w:val="00837AAB"/>
    <w:rsid w:val="00837C2C"/>
    <w:rsid w:val="00840372"/>
    <w:rsid w:val="00840757"/>
    <w:rsid w:val="008409E3"/>
    <w:rsid w:val="00840A27"/>
    <w:rsid w:val="008414B4"/>
    <w:rsid w:val="00841B79"/>
    <w:rsid w:val="00842071"/>
    <w:rsid w:val="00842487"/>
    <w:rsid w:val="00842BF6"/>
    <w:rsid w:val="008430A9"/>
    <w:rsid w:val="00843C4B"/>
    <w:rsid w:val="00844162"/>
    <w:rsid w:val="00845033"/>
    <w:rsid w:val="00845302"/>
    <w:rsid w:val="00846370"/>
    <w:rsid w:val="00846CC1"/>
    <w:rsid w:val="00846D25"/>
    <w:rsid w:val="0084705B"/>
    <w:rsid w:val="008473A1"/>
    <w:rsid w:val="008503EF"/>
    <w:rsid w:val="008505C4"/>
    <w:rsid w:val="00850F83"/>
    <w:rsid w:val="00850F93"/>
    <w:rsid w:val="00851A39"/>
    <w:rsid w:val="00852907"/>
    <w:rsid w:val="008550C8"/>
    <w:rsid w:val="00855438"/>
    <w:rsid w:val="00857E1A"/>
    <w:rsid w:val="008603BD"/>
    <w:rsid w:val="00860871"/>
    <w:rsid w:val="00861762"/>
    <w:rsid w:val="008617D7"/>
    <w:rsid w:val="00862842"/>
    <w:rsid w:val="00862B65"/>
    <w:rsid w:val="008637E0"/>
    <w:rsid w:val="00864CA5"/>
    <w:rsid w:val="00864DDD"/>
    <w:rsid w:val="00866363"/>
    <w:rsid w:val="00866794"/>
    <w:rsid w:val="00870250"/>
    <w:rsid w:val="0087082B"/>
    <w:rsid w:val="0087132C"/>
    <w:rsid w:val="008727B5"/>
    <w:rsid w:val="0087359F"/>
    <w:rsid w:val="00873B2C"/>
    <w:rsid w:val="00873B67"/>
    <w:rsid w:val="00874131"/>
    <w:rsid w:val="0087529B"/>
    <w:rsid w:val="00876593"/>
    <w:rsid w:val="00876C81"/>
    <w:rsid w:val="00876CA6"/>
    <w:rsid w:val="008774A6"/>
    <w:rsid w:val="00877653"/>
    <w:rsid w:val="008777FA"/>
    <w:rsid w:val="008804E9"/>
    <w:rsid w:val="0088092A"/>
    <w:rsid w:val="008813FF"/>
    <w:rsid w:val="00881781"/>
    <w:rsid w:val="00882E11"/>
    <w:rsid w:val="00883CD5"/>
    <w:rsid w:val="0088438E"/>
    <w:rsid w:val="0088465F"/>
    <w:rsid w:val="00885D41"/>
    <w:rsid w:val="008863F2"/>
    <w:rsid w:val="00886C2F"/>
    <w:rsid w:val="00887675"/>
    <w:rsid w:val="00890CE9"/>
    <w:rsid w:val="0089152D"/>
    <w:rsid w:val="00891BF4"/>
    <w:rsid w:val="00891F34"/>
    <w:rsid w:val="00892342"/>
    <w:rsid w:val="008927AF"/>
    <w:rsid w:val="008927DB"/>
    <w:rsid w:val="00892DCA"/>
    <w:rsid w:val="0089302A"/>
    <w:rsid w:val="0089340C"/>
    <w:rsid w:val="00893B11"/>
    <w:rsid w:val="00893FC9"/>
    <w:rsid w:val="00894406"/>
    <w:rsid w:val="00894B82"/>
    <w:rsid w:val="00894DE0"/>
    <w:rsid w:val="008952A8"/>
    <w:rsid w:val="00896B3F"/>
    <w:rsid w:val="00897941"/>
    <w:rsid w:val="008A0CA8"/>
    <w:rsid w:val="008A0F86"/>
    <w:rsid w:val="008A11E9"/>
    <w:rsid w:val="008A143E"/>
    <w:rsid w:val="008A1637"/>
    <w:rsid w:val="008A3801"/>
    <w:rsid w:val="008A3AB4"/>
    <w:rsid w:val="008A3AE2"/>
    <w:rsid w:val="008A3C14"/>
    <w:rsid w:val="008A472B"/>
    <w:rsid w:val="008A5420"/>
    <w:rsid w:val="008A559D"/>
    <w:rsid w:val="008A5ADB"/>
    <w:rsid w:val="008A5DB5"/>
    <w:rsid w:val="008A6AFD"/>
    <w:rsid w:val="008A6D19"/>
    <w:rsid w:val="008A72E8"/>
    <w:rsid w:val="008A7439"/>
    <w:rsid w:val="008A767F"/>
    <w:rsid w:val="008B09B1"/>
    <w:rsid w:val="008B1132"/>
    <w:rsid w:val="008B14C4"/>
    <w:rsid w:val="008B2A59"/>
    <w:rsid w:val="008B2F16"/>
    <w:rsid w:val="008B35E3"/>
    <w:rsid w:val="008B4A95"/>
    <w:rsid w:val="008B581B"/>
    <w:rsid w:val="008B67D7"/>
    <w:rsid w:val="008B700D"/>
    <w:rsid w:val="008B73AD"/>
    <w:rsid w:val="008C0897"/>
    <w:rsid w:val="008C0F1C"/>
    <w:rsid w:val="008C1596"/>
    <w:rsid w:val="008C1A3A"/>
    <w:rsid w:val="008C1DB1"/>
    <w:rsid w:val="008C2229"/>
    <w:rsid w:val="008C3084"/>
    <w:rsid w:val="008C6384"/>
    <w:rsid w:val="008C6B3E"/>
    <w:rsid w:val="008C6D2A"/>
    <w:rsid w:val="008C72BF"/>
    <w:rsid w:val="008C74DB"/>
    <w:rsid w:val="008C7B63"/>
    <w:rsid w:val="008D0190"/>
    <w:rsid w:val="008D01AA"/>
    <w:rsid w:val="008D0434"/>
    <w:rsid w:val="008D13AA"/>
    <w:rsid w:val="008D13CD"/>
    <w:rsid w:val="008D1CFB"/>
    <w:rsid w:val="008D2049"/>
    <w:rsid w:val="008D2410"/>
    <w:rsid w:val="008D2B96"/>
    <w:rsid w:val="008D2C4E"/>
    <w:rsid w:val="008D3BD2"/>
    <w:rsid w:val="008D3CC1"/>
    <w:rsid w:val="008D3EFA"/>
    <w:rsid w:val="008D4474"/>
    <w:rsid w:val="008D46BA"/>
    <w:rsid w:val="008D47C9"/>
    <w:rsid w:val="008D4843"/>
    <w:rsid w:val="008D4E69"/>
    <w:rsid w:val="008D505E"/>
    <w:rsid w:val="008D5BB2"/>
    <w:rsid w:val="008D6147"/>
    <w:rsid w:val="008D63B9"/>
    <w:rsid w:val="008D672F"/>
    <w:rsid w:val="008D6DE4"/>
    <w:rsid w:val="008D72ED"/>
    <w:rsid w:val="008D76C0"/>
    <w:rsid w:val="008D7A6C"/>
    <w:rsid w:val="008D7D9E"/>
    <w:rsid w:val="008D7DB0"/>
    <w:rsid w:val="008E00BF"/>
    <w:rsid w:val="008E0AB6"/>
    <w:rsid w:val="008E189C"/>
    <w:rsid w:val="008E2F68"/>
    <w:rsid w:val="008E3322"/>
    <w:rsid w:val="008E3871"/>
    <w:rsid w:val="008E436D"/>
    <w:rsid w:val="008E5389"/>
    <w:rsid w:val="008E551C"/>
    <w:rsid w:val="008E5631"/>
    <w:rsid w:val="008E67D5"/>
    <w:rsid w:val="008E74B6"/>
    <w:rsid w:val="008E7BD4"/>
    <w:rsid w:val="008F07DA"/>
    <w:rsid w:val="008F0A6D"/>
    <w:rsid w:val="008F1C7D"/>
    <w:rsid w:val="008F1E28"/>
    <w:rsid w:val="008F2340"/>
    <w:rsid w:val="008F2714"/>
    <w:rsid w:val="008F2D32"/>
    <w:rsid w:val="008F2FDA"/>
    <w:rsid w:val="008F321B"/>
    <w:rsid w:val="008F36D7"/>
    <w:rsid w:val="008F3A0F"/>
    <w:rsid w:val="008F4321"/>
    <w:rsid w:val="008F4C90"/>
    <w:rsid w:val="008F4DE2"/>
    <w:rsid w:val="008F503B"/>
    <w:rsid w:val="008F51A7"/>
    <w:rsid w:val="008F5268"/>
    <w:rsid w:val="008F5ABB"/>
    <w:rsid w:val="008F6225"/>
    <w:rsid w:val="008F6C8E"/>
    <w:rsid w:val="008F7164"/>
    <w:rsid w:val="008F7517"/>
    <w:rsid w:val="009000D3"/>
    <w:rsid w:val="00900556"/>
    <w:rsid w:val="00902971"/>
    <w:rsid w:val="009035B0"/>
    <w:rsid w:val="00904970"/>
    <w:rsid w:val="00904B0D"/>
    <w:rsid w:val="00904CDD"/>
    <w:rsid w:val="009051EB"/>
    <w:rsid w:val="00905302"/>
    <w:rsid w:val="0090543A"/>
    <w:rsid w:val="00905E80"/>
    <w:rsid w:val="00907227"/>
    <w:rsid w:val="009101D6"/>
    <w:rsid w:val="00910FF2"/>
    <w:rsid w:val="00911391"/>
    <w:rsid w:val="00911CF5"/>
    <w:rsid w:val="0091248C"/>
    <w:rsid w:val="00912665"/>
    <w:rsid w:val="00912F7D"/>
    <w:rsid w:val="00913893"/>
    <w:rsid w:val="00913902"/>
    <w:rsid w:val="00913B08"/>
    <w:rsid w:val="009157FF"/>
    <w:rsid w:val="00916116"/>
    <w:rsid w:val="00916567"/>
    <w:rsid w:val="00916F00"/>
    <w:rsid w:val="00917076"/>
    <w:rsid w:val="0091797A"/>
    <w:rsid w:val="00917DE3"/>
    <w:rsid w:val="00917E3E"/>
    <w:rsid w:val="00917F6D"/>
    <w:rsid w:val="009202E8"/>
    <w:rsid w:val="00920409"/>
    <w:rsid w:val="00920776"/>
    <w:rsid w:val="009208DF"/>
    <w:rsid w:val="0092097D"/>
    <w:rsid w:val="00921D1B"/>
    <w:rsid w:val="00921D24"/>
    <w:rsid w:val="00922DC4"/>
    <w:rsid w:val="009245CE"/>
    <w:rsid w:val="00924FEB"/>
    <w:rsid w:val="00925098"/>
    <w:rsid w:val="0092596C"/>
    <w:rsid w:val="00925B3B"/>
    <w:rsid w:val="00925BCB"/>
    <w:rsid w:val="00925C47"/>
    <w:rsid w:val="0092610D"/>
    <w:rsid w:val="009262E3"/>
    <w:rsid w:val="0092666A"/>
    <w:rsid w:val="00926E8D"/>
    <w:rsid w:val="0092735C"/>
    <w:rsid w:val="00930B49"/>
    <w:rsid w:val="009314DD"/>
    <w:rsid w:val="0093166A"/>
    <w:rsid w:val="00931843"/>
    <w:rsid w:val="00931E49"/>
    <w:rsid w:val="009330F1"/>
    <w:rsid w:val="00933420"/>
    <w:rsid w:val="00935387"/>
    <w:rsid w:val="00935A97"/>
    <w:rsid w:val="00935C46"/>
    <w:rsid w:val="009360EF"/>
    <w:rsid w:val="00936583"/>
    <w:rsid w:val="00936A84"/>
    <w:rsid w:val="009377F0"/>
    <w:rsid w:val="00937C6A"/>
    <w:rsid w:val="009414A0"/>
    <w:rsid w:val="00941B29"/>
    <w:rsid w:val="00941FAB"/>
    <w:rsid w:val="00942FC4"/>
    <w:rsid w:val="0094351A"/>
    <w:rsid w:val="009441F5"/>
    <w:rsid w:val="00944ABD"/>
    <w:rsid w:val="00944DEF"/>
    <w:rsid w:val="0094508B"/>
    <w:rsid w:val="009461E5"/>
    <w:rsid w:val="0094672B"/>
    <w:rsid w:val="00946790"/>
    <w:rsid w:val="00946B2A"/>
    <w:rsid w:val="0095007D"/>
    <w:rsid w:val="009503EF"/>
    <w:rsid w:val="0095041D"/>
    <w:rsid w:val="0095053C"/>
    <w:rsid w:val="0095063A"/>
    <w:rsid w:val="00950AE6"/>
    <w:rsid w:val="00950E8C"/>
    <w:rsid w:val="009510C8"/>
    <w:rsid w:val="00951D08"/>
    <w:rsid w:val="0095287E"/>
    <w:rsid w:val="009531CD"/>
    <w:rsid w:val="00953286"/>
    <w:rsid w:val="0095362F"/>
    <w:rsid w:val="00954013"/>
    <w:rsid w:val="009540A4"/>
    <w:rsid w:val="009546D3"/>
    <w:rsid w:val="009549D1"/>
    <w:rsid w:val="00954DD3"/>
    <w:rsid w:val="00955393"/>
    <w:rsid w:val="00955EF1"/>
    <w:rsid w:val="009565A8"/>
    <w:rsid w:val="00956DAB"/>
    <w:rsid w:val="00957B95"/>
    <w:rsid w:val="00957C75"/>
    <w:rsid w:val="00957F4C"/>
    <w:rsid w:val="00960202"/>
    <w:rsid w:val="009607C3"/>
    <w:rsid w:val="00960FA1"/>
    <w:rsid w:val="009613E3"/>
    <w:rsid w:val="00961A73"/>
    <w:rsid w:val="00962201"/>
    <w:rsid w:val="00962D63"/>
    <w:rsid w:val="00962F63"/>
    <w:rsid w:val="009642E3"/>
    <w:rsid w:val="009646D3"/>
    <w:rsid w:val="00964818"/>
    <w:rsid w:val="009648CF"/>
    <w:rsid w:val="00965810"/>
    <w:rsid w:val="00965D4B"/>
    <w:rsid w:val="00965EDD"/>
    <w:rsid w:val="00966456"/>
    <w:rsid w:val="00966746"/>
    <w:rsid w:val="00966D17"/>
    <w:rsid w:val="00966F70"/>
    <w:rsid w:val="009679CD"/>
    <w:rsid w:val="00967FD9"/>
    <w:rsid w:val="00972804"/>
    <w:rsid w:val="009728B9"/>
    <w:rsid w:val="009729D0"/>
    <w:rsid w:val="00972D08"/>
    <w:rsid w:val="00972F0E"/>
    <w:rsid w:val="0097307F"/>
    <w:rsid w:val="00973649"/>
    <w:rsid w:val="00973D5F"/>
    <w:rsid w:val="009744AE"/>
    <w:rsid w:val="00974C19"/>
    <w:rsid w:val="00975593"/>
    <w:rsid w:val="00975A6A"/>
    <w:rsid w:val="00976233"/>
    <w:rsid w:val="0097634B"/>
    <w:rsid w:val="00976D97"/>
    <w:rsid w:val="00977118"/>
    <w:rsid w:val="00977641"/>
    <w:rsid w:val="009779C6"/>
    <w:rsid w:val="00977C47"/>
    <w:rsid w:val="009802B0"/>
    <w:rsid w:val="009803D9"/>
    <w:rsid w:val="00981010"/>
    <w:rsid w:val="009810AD"/>
    <w:rsid w:val="009817AA"/>
    <w:rsid w:val="009818C2"/>
    <w:rsid w:val="009830E7"/>
    <w:rsid w:val="009837CE"/>
    <w:rsid w:val="009847F9"/>
    <w:rsid w:val="00984B1A"/>
    <w:rsid w:val="00984DAD"/>
    <w:rsid w:val="00984FA3"/>
    <w:rsid w:val="009859CB"/>
    <w:rsid w:val="00985ED3"/>
    <w:rsid w:val="00986F1C"/>
    <w:rsid w:val="009873CC"/>
    <w:rsid w:val="009874E7"/>
    <w:rsid w:val="009876A0"/>
    <w:rsid w:val="00987BE9"/>
    <w:rsid w:val="00991E13"/>
    <w:rsid w:val="00991F00"/>
    <w:rsid w:val="00993F3B"/>
    <w:rsid w:val="00994202"/>
    <w:rsid w:val="00994592"/>
    <w:rsid w:val="00994E5A"/>
    <w:rsid w:val="00995583"/>
    <w:rsid w:val="00995856"/>
    <w:rsid w:val="00995B55"/>
    <w:rsid w:val="009961A4"/>
    <w:rsid w:val="00996634"/>
    <w:rsid w:val="00996FD4"/>
    <w:rsid w:val="009A0604"/>
    <w:rsid w:val="009A0696"/>
    <w:rsid w:val="009A0786"/>
    <w:rsid w:val="009A187E"/>
    <w:rsid w:val="009A26EB"/>
    <w:rsid w:val="009A3755"/>
    <w:rsid w:val="009A4666"/>
    <w:rsid w:val="009A46C4"/>
    <w:rsid w:val="009A4AE0"/>
    <w:rsid w:val="009A4E2E"/>
    <w:rsid w:val="009A6219"/>
    <w:rsid w:val="009A7878"/>
    <w:rsid w:val="009B01C7"/>
    <w:rsid w:val="009B0C9F"/>
    <w:rsid w:val="009B0F91"/>
    <w:rsid w:val="009B1302"/>
    <w:rsid w:val="009B1818"/>
    <w:rsid w:val="009B20B9"/>
    <w:rsid w:val="009B2C69"/>
    <w:rsid w:val="009B2FEC"/>
    <w:rsid w:val="009B5253"/>
    <w:rsid w:val="009B52BA"/>
    <w:rsid w:val="009B53E3"/>
    <w:rsid w:val="009B5784"/>
    <w:rsid w:val="009B6B24"/>
    <w:rsid w:val="009B7092"/>
    <w:rsid w:val="009B7182"/>
    <w:rsid w:val="009B7408"/>
    <w:rsid w:val="009B741D"/>
    <w:rsid w:val="009B7DA4"/>
    <w:rsid w:val="009C006F"/>
    <w:rsid w:val="009C1023"/>
    <w:rsid w:val="009C109E"/>
    <w:rsid w:val="009C1260"/>
    <w:rsid w:val="009C17F5"/>
    <w:rsid w:val="009C1BFC"/>
    <w:rsid w:val="009C25AC"/>
    <w:rsid w:val="009C2794"/>
    <w:rsid w:val="009C2897"/>
    <w:rsid w:val="009C2B3F"/>
    <w:rsid w:val="009C3F91"/>
    <w:rsid w:val="009C479F"/>
    <w:rsid w:val="009C4E25"/>
    <w:rsid w:val="009C535B"/>
    <w:rsid w:val="009C538F"/>
    <w:rsid w:val="009C5D5B"/>
    <w:rsid w:val="009C6531"/>
    <w:rsid w:val="009C66C4"/>
    <w:rsid w:val="009C6E73"/>
    <w:rsid w:val="009C78FD"/>
    <w:rsid w:val="009D11D0"/>
    <w:rsid w:val="009D1287"/>
    <w:rsid w:val="009D1770"/>
    <w:rsid w:val="009D20A9"/>
    <w:rsid w:val="009D275F"/>
    <w:rsid w:val="009D2794"/>
    <w:rsid w:val="009D321C"/>
    <w:rsid w:val="009D321E"/>
    <w:rsid w:val="009D40AF"/>
    <w:rsid w:val="009D4D22"/>
    <w:rsid w:val="009D6141"/>
    <w:rsid w:val="009D6A8B"/>
    <w:rsid w:val="009D74FA"/>
    <w:rsid w:val="009D762D"/>
    <w:rsid w:val="009D769D"/>
    <w:rsid w:val="009D79A8"/>
    <w:rsid w:val="009E03F9"/>
    <w:rsid w:val="009E0D30"/>
    <w:rsid w:val="009E0D69"/>
    <w:rsid w:val="009E13BC"/>
    <w:rsid w:val="009E16B1"/>
    <w:rsid w:val="009E18CC"/>
    <w:rsid w:val="009E2711"/>
    <w:rsid w:val="009E32EC"/>
    <w:rsid w:val="009E3F6C"/>
    <w:rsid w:val="009E4299"/>
    <w:rsid w:val="009E43F9"/>
    <w:rsid w:val="009E4446"/>
    <w:rsid w:val="009E47CA"/>
    <w:rsid w:val="009E495D"/>
    <w:rsid w:val="009E4A8F"/>
    <w:rsid w:val="009E7340"/>
    <w:rsid w:val="009E7AB2"/>
    <w:rsid w:val="009E7AEC"/>
    <w:rsid w:val="009E7E09"/>
    <w:rsid w:val="009F0C89"/>
    <w:rsid w:val="009F0CFA"/>
    <w:rsid w:val="009F1AB7"/>
    <w:rsid w:val="009F1D88"/>
    <w:rsid w:val="009F1ECB"/>
    <w:rsid w:val="009F2343"/>
    <w:rsid w:val="009F2BA3"/>
    <w:rsid w:val="009F3348"/>
    <w:rsid w:val="009F33DB"/>
    <w:rsid w:val="009F34E5"/>
    <w:rsid w:val="009F368F"/>
    <w:rsid w:val="009F3931"/>
    <w:rsid w:val="009F3C47"/>
    <w:rsid w:val="009F3D9C"/>
    <w:rsid w:val="009F4B73"/>
    <w:rsid w:val="009F4F64"/>
    <w:rsid w:val="009F5B09"/>
    <w:rsid w:val="009F5DC8"/>
    <w:rsid w:val="009F654B"/>
    <w:rsid w:val="009F6803"/>
    <w:rsid w:val="009F6AD3"/>
    <w:rsid w:val="009F7CB4"/>
    <w:rsid w:val="00A0066F"/>
    <w:rsid w:val="00A00708"/>
    <w:rsid w:val="00A013F0"/>
    <w:rsid w:val="00A01779"/>
    <w:rsid w:val="00A027AF"/>
    <w:rsid w:val="00A0321A"/>
    <w:rsid w:val="00A0329F"/>
    <w:rsid w:val="00A03597"/>
    <w:rsid w:val="00A04031"/>
    <w:rsid w:val="00A0403F"/>
    <w:rsid w:val="00A043E3"/>
    <w:rsid w:val="00A04ED4"/>
    <w:rsid w:val="00A05050"/>
    <w:rsid w:val="00A05376"/>
    <w:rsid w:val="00A06371"/>
    <w:rsid w:val="00A066AB"/>
    <w:rsid w:val="00A066FB"/>
    <w:rsid w:val="00A06DAB"/>
    <w:rsid w:val="00A07BBC"/>
    <w:rsid w:val="00A07CB7"/>
    <w:rsid w:val="00A07D27"/>
    <w:rsid w:val="00A1006D"/>
    <w:rsid w:val="00A102BC"/>
    <w:rsid w:val="00A103A2"/>
    <w:rsid w:val="00A104DA"/>
    <w:rsid w:val="00A10DA4"/>
    <w:rsid w:val="00A116CF"/>
    <w:rsid w:val="00A1179E"/>
    <w:rsid w:val="00A11FC3"/>
    <w:rsid w:val="00A120F8"/>
    <w:rsid w:val="00A12AC6"/>
    <w:rsid w:val="00A12C55"/>
    <w:rsid w:val="00A12EC8"/>
    <w:rsid w:val="00A1309A"/>
    <w:rsid w:val="00A132E7"/>
    <w:rsid w:val="00A13576"/>
    <w:rsid w:val="00A13CA5"/>
    <w:rsid w:val="00A1482E"/>
    <w:rsid w:val="00A160BD"/>
    <w:rsid w:val="00A1647E"/>
    <w:rsid w:val="00A169C4"/>
    <w:rsid w:val="00A17469"/>
    <w:rsid w:val="00A17E5F"/>
    <w:rsid w:val="00A20C00"/>
    <w:rsid w:val="00A21072"/>
    <w:rsid w:val="00A22C20"/>
    <w:rsid w:val="00A22CD1"/>
    <w:rsid w:val="00A235F4"/>
    <w:rsid w:val="00A239FB"/>
    <w:rsid w:val="00A24339"/>
    <w:rsid w:val="00A2492C"/>
    <w:rsid w:val="00A257E5"/>
    <w:rsid w:val="00A25D8F"/>
    <w:rsid w:val="00A2604D"/>
    <w:rsid w:val="00A26BAD"/>
    <w:rsid w:val="00A27438"/>
    <w:rsid w:val="00A30EEC"/>
    <w:rsid w:val="00A31230"/>
    <w:rsid w:val="00A328E6"/>
    <w:rsid w:val="00A335A5"/>
    <w:rsid w:val="00A33AFE"/>
    <w:rsid w:val="00A34E76"/>
    <w:rsid w:val="00A35C0C"/>
    <w:rsid w:val="00A36CEF"/>
    <w:rsid w:val="00A36F6A"/>
    <w:rsid w:val="00A37004"/>
    <w:rsid w:val="00A37927"/>
    <w:rsid w:val="00A37B7C"/>
    <w:rsid w:val="00A37BD2"/>
    <w:rsid w:val="00A41175"/>
    <w:rsid w:val="00A4139C"/>
    <w:rsid w:val="00A418BA"/>
    <w:rsid w:val="00A41CFC"/>
    <w:rsid w:val="00A429F9"/>
    <w:rsid w:val="00A4536A"/>
    <w:rsid w:val="00A45464"/>
    <w:rsid w:val="00A4595E"/>
    <w:rsid w:val="00A45FF6"/>
    <w:rsid w:val="00A467CC"/>
    <w:rsid w:val="00A471FF"/>
    <w:rsid w:val="00A47F28"/>
    <w:rsid w:val="00A50C94"/>
    <w:rsid w:val="00A5119D"/>
    <w:rsid w:val="00A526B3"/>
    <w:rsid w:val="00A52881"/>
    <w:rsid w:val="00A53AC3"/>
    <w:rsid w:val="00A53B45"/>
    <w:rsid w:val="00A53F2B"/>
    <w:rsid w:val="00A5427F"/>
    <w:rsid w:val="00A54DD0"/>
    <w:rsid w:val="00A54EFF"/>
    <w:rsid w:val="00A557FB"/>
    <w:rsid w:val="00A55D8F"/>
    <w:rsid w:val="00A565B6"/>
    <w:rsid w:val="00A56F3D"/>
    <w:rsid w:val="00A60224"/>
    <w:rsid w:val="00A609E1"/>
    <w:rsid w:val="00A60EF8"/>
    <w:rsid w:val="00A613B8"/>
    <w:rsid w:val="00A61D22"/>
    <w:rsid w:val="00A626B4"/>
    <w:rsid w:val="00A632C4"/>
    <w:rsid w:val="00A646B9"/>
    <w:rsid w:val="00A65716"/>
    <w:rsid w:val="00A66492"/>
    <w:rsid w:val="00A668D9"/>
    <w:rsid w:val="00A67868"/>
    <w:rsid w:val="00A678D5"/>
    <w:rsid w:val="00A67A75"/>
    <w:rsid w:val="00A67D8B"/>
    <w:rsid w:val="00A70040"/>
    <w:rsid w:val="00A70C1E"/>
    <w:rsid w:val="00A7150C"/>
    <w:rsid w:val="00A716EB"/>
    <w:rsid w:val="00A71B41"/>
    <w:rsid w:val="00A71B69"/>
    <w:rsid w:val="00A71D2A"/>
    <w:rsid w:val="00A71DA0"/>
    <w:rsid w:val="00A73135"/>
    <w:rsid w:val="00A73D39"/>
    <w:rsid w:val="00A73E2E"/>
    <w:rsid w:val="00A74FFA"/>
    <w:rsid w:val="00A753F6"/>
    <w:rsid w:val="00A756D3"/>
    <w:rsid w:val="00A75871"/>
    <w:rsid w:val="00A75B8B"/>
    <w:rsid w:val="00A765C8"/>
    <w:rsid w:val="00A777DF"/>
    <w:rsid w:val="00A77853"/>
    <w:rsid w:val="00A80266"/>
    <w:rsid w:val="00A80280"/>
    <w:rsid w:val="00A802AE"/>
    <w:rsid w:val="00A80444"/>
    <w:rsid w:val="00A8070C"/>
    <w:rsid w:val="00A8110A"/>
    <w:rsid w:val="00A81309"/>
    <w:rsid w:val="00A8187C"/>
    <w:rsid w:val="00A81A85"/>
    <w:rsid w:val="00A8222D"/>
    <w:rsid w:val="00A8293F"/>
    <w:rsid w:val="00A8308E"/>
    <w:rsid w:val="00A83D98"/>
    <w:rsid w:val="00A84B36"/>
    <w:rsid w:val="00A851FC"/>
    <w:rsid w:val="00A863EE"/>
    <w:rsid w:val="00A86FD7"/>
    <w:rsid w:val="00A8715C"/>
    <w:rsid w:val="00A871D9"/>
    <w:rsid w:val="00A87481"/>
    <w:rsid w:val="00A87AE7"/>
    <w:rsid w:val="00A87D44"/>
    <w:rsid w:val="00A90860"/>
    <w:rsid w:val="00A90FE1"/>
    <w:rsid w:val="00A910DE"/>
    <w:rsid w:val="00A91443"/>
    <w:rsid w:val="00A9246F"/>
    <w:rsid w:val="00A92E0C"/>
    <w:rsid w:val="00A930E5"/>
    <w:rsid w:val="00A933C8"/>
    <w:rsid w:val="00A934B5"/>
    <w:rsid w:val="00A93758"/>
    <w:rsid w:val="00A93C58"/>
    <w:rsid w:val="00A94AE7"/>
    <w:rsid w:val="00A94D20"/>
    <w:rsid w:val="00A9513A"/>
    <w:rsid w:val="00A95A09"/>
    <w:rsid w:val="00A95DEF"/>
    <w:rsid w:val="00A9659C"/>
    <w:rsid w:val="00A96C19"/>
    <w:rsid w:val="00A97916"/>
    <w:rsid w:val="00A97975"/>
    <w:rsid w:val="00A979DD"/>
    <w:rsid w:val="00AA0628"/>
    <w:rsid w:val="00AA0E4B"/>
    <w:rsid w:val="00AA183A"/>
    <w:rsid w:val="00AA1975"/>
    <w:rsid w:val="00AA1F61"/>
    <w:rsid w:val="00AA2930"/>
    <w:rsid w:val="00AA4189"/>
    <w:rsid w:val="00AA4388"/>
    <w:rsid w:val="00AA4416"/>
    <w:rsid w:val="00AA48F2"/>
    <w:rsid w:val="00AA4BC8"/>
    <w:rsid w:val="00AA5085"/>
    <w:rsid w:val="00AA58F2"/>
    <w:rsid w:val="00AA5A34"/>
    <w:rsid w:val="00AA5D14"/>
    <w:rsid w:val="00AA6508"/>
    <w:rsid w:val="00AA6908"/>
    <w:rsid w:val="00AA6FB2"/>
    <w:rsid w:val="00AA7123"/>
    <w:rsid w:val="00AA7650"/>
    <w:rsid w:val="00AA7679"/>
    <w:rsid w:val="00AA76DD"/>
    <w:rsid w:val="00AB0A1A"/>
    <w:rsid w:val="00AB0AE1"/>
    <w:rsid w:val="00AB14F4"/>
    <w:rsid w:val="00AB21D1"/>
    <w:rsid w:val="00AB25AB"/>
    <w:rsid w:val="00AB25C9"/>
    <w:rsid w:val="00AB2863"/>
    <w:rsid w:val="00AB31C4"/>
    <w:rsid w:val="00AB32C1"/>
    <w:rsid w:val="00AB3F66"/>
    <w:rsid w:val="00AB4E20"/>
    <w:rsid w:val="00AB51CB"/>
    <w:rsid w:val="00AB5292"/>
    <w:rsid w:val="00AB54BC"/>
    <w:rsid w:val="00AB6AF6"/>
    <w:rsid w:val="00AB6C57"/>
    <w:rsid w:val="00AB709C"/>
    <w:rsid w:val="00AB7BBF"/>
    <w:rsid w:val="00AC0BF9"/>
    <w:rsid w:val="00AC26D7"/>
    <w:rsid w:val="00AC32D4"/>
    <w:rsid w:val="00AC3511"/>
    <w:rsid w:val="00AC3621"/>
    <w:rsid w:val="00AC3920"/>
    <w:rsid w:val="00AC3C7D"/>
    <w:rsid w:val="00AC4401"/>
    <w:rsid w:val="00AC456F"/>
    <w:rsid w:val="00AC590C"/>
    <w:rsid w:val="00AC5AB7"/>
    <w:rsid w:val="00AC6201"/>
    <w:rsid w:val="00AC6915"/>
    <w:rsid w:val="00AC6969"/>
    <w:rsid w:val="00AC6F79"/>
    <w:rsid w:val="00AC7DA3"/>
    <w:rsid w:val="00AD04DE"/>
    <w:rsid w:val="00AD0B2B"/>
    <w:rsid w:val="00AD0FCE"/>
    <w:rsid w:val="00AD102B"/>
    <w:rsid w:val="00AD1FF2"/>
    <w:rsid w:val="00AD3080"/>
    <w:rsid w:val="00AD3437"/>
    <w:rsid w:val="00AD43CA"/>
    <w:rsid w:val="00AD45BF"/>
    <w:rsid w:val="00AD5BAE"/>
    <w:rsid w:val="00AD5C44"/>
    <w:rsid w:val="00AD5C73"/>
    <w:rsid w:val="00AD5D40"/>
    <w:rsid w:val="00AD5DA3"/>
    <w:rsid w:val="00AD5F15"/>
    <w:rsid w:val="00AD73B6"/>
    <w:rsid w:val="00AD7A1D"/>
    <w:rsid w:val="00AE08F0"/>
    <w:rsid w:val="00AE0C27"/>
    <w:rsid w:val="00AE0DC3"/>
    <w:rsid w:val="00AE0EE0"/>
    <w:rsid w:val="00AE19D7"/>
    <w:rsid w:val="00AE2227"/>
    <w:rsid w:val="00AE2229"/>
    <w:rsid w:val="00AE23C9"/>
    <w:rsid w:val="00AE33C5"/>
    <w:rsid w:val="00AE45A3"/>
    <w:rsid w:val="00AE4B6B"/>
    <w:rsid w:val="00AE634F"/>
    <w:rsid w:val="00AE65A7"/>
    <w:rsid w:val="00AE6D34"/>
    <w:rsid w:val="00AE72B6"/>
    <w:rsid w:val="00AE7C03"/>
    <w:rsid w:val="00AF13C6"/>
    <w:rsid w:val="00AF15FE"/>
    <w:rsid w:val="00AF189E"/>
    <w:rsid w:val="00AF2035"/>
    <w:rsid w:val="00AF2090"/>
    <w:rsid w:val="00AF2355"/>
    <w:rsid w:val="00AF23D9"/>
    <w:rsid w:val="00AF2BB2"/>
    <w:rsid w:val="00AF3318"/>
    <w:rsid w:val="00AF3708"/>
    <w:rsid w:val="00AF3CF4"/>
    <w:rsid w:val="00AF3F20"/>
    <w:rsid w:val="00AF41CA"/>
    <w:rsid w:val="00AF4F53"/>
    <w:rsid w:val="00AF5AAF"/>
    <w:rsid w:val="00AF6704"/>
    <w:rsid w:val="00AF76D9"/>
    <w:rsid w:val="00B00DCA"/>
    <w:rsid w:val="00B0162C"/>
    <w:rsid w:val="00B01892"/>
    <w:rsid w:val="00B02FC7"/>
    <w:rsid w:val="00B030D0"/>
    <w:rsid w:val="00B039D6"/>
    <w:rsid w:val="00B04EA5"/>
    <w:rsid w:val="00B05124"/>
    <w:rsid w:val="00B053F8"/>
    <w:rsid w:val="00B0578B"/>
    <w:rsid w:val="00B06618"/>
    <w:rsid w:val="00B06667"/>
    <w:rsid w:val="00B073C3"/>
    <w:rsid w:val="00B07AFB"/>
    <w:rsid w:val="00B10FFF"/>
    <w:rsid w:val="00B11318"/>
    <w:rsid w:val="00B121F8"/>
    <w:rsid w:val="00B1223D"/>
    <w:rsid w:val="00B12316"/>
    <w:rsid w:val="00B12B3A"/>
    <w:rsid w:val="00B12FD7"/>
    <w:rsid w:val="00B15B8E"/>
    <w:rsid w:val="00B15C31"/>
    <w:rsid w:val="00B165E7"/>
    <w:rsid w:val="00B1664F"/>
    <w:rsid w:val="00B16D44"/>
    <w:rsid w:val="00B16F8E"/>
    <w:rsid w:val="00B16FF3"/>
    <w:rsid w:val="00B17F59"/>
    <w:rsid w:val="00B203FC"/>
    <w:rsid w:val="00B21BAE"/>
    <w:rsid w:val="00B21CDB"/>
    <w:rsid w:val="00B21D06"/>
    <w:rsid w:val="00B232A2"/>
    <w:rsid w:val="00B2368E"/>
    <w:rsid w:val="00B24136"/>
    <w:rsid w:val="00B268EA"/>
    <w:rsid w:val="00B26BB1"/>
    <w:rsid w:val="00B273C0"/>
    <w:rsid w:val="00B2752A"/>
    <w:rsid w:val="00B27553"/>
    <w:rsid w:val="00B275D2"/>
    <w:rsid w:val="00B279F5"/>
    <w:rsid w:val="00B300B5"/>
    <w:rsid w:val="00B300B9"/>
    <w:rsid w:val="00B309B3"/>
    <w:rsid w:val="00B31A14"/>
    <w:rsid w:val="00B31D63"/>
    <w:rsid w:val="00B3242A"/>
    <w:rsid w:val="00B33298"/>
    <w:rsid w:val="00B33FC9"/>
    <w:rsid w:val="00B34577"/>
    <w:rsid w:val="00B34998"/>
    <w:rsid w:val="00B34E09"/>
    <w:rsid w:val="00B34EB3"/>
    <w:rsid w:val="00B35854"/>
    <w:rsid w:val="00B359D3"/>
    <w:rsid w:val="00B35A1F"/>
    <w:rsid w:val="00B35BA4"/>
    <w:rsid w:val="00B361C9"/>
    <w:rsid w:val="00B370D9"/>
    <w:rsid w:val="00B41D97"/>
    <w:rsid w:val="00B41DB7"/>
    <w:rsid w:val="00B42A32"/>
    <w:rsid w:val="00B42C90"/>
    <w:rsid w:val="00B438C3"/>
    <w:rsid w:val="00B439A5"/>
    <w:rsid w:val="00B43A4F"/>
    <w:rsid w:val="00B45CD5"/>
    <w:rsid w:val="00B463BC"/>
    <w:rsid w:val="00B463F4"/>
    <w:rsid w:val="00B5049B"/>
    <w:rsid w:val="00B50CBC"/>
    <w:rsid w:val="00B50F41"/>
    <w:rsid w:val="00B51A6E"/>
    <w:rsid w:val="00B52510"/>
    <w:rsid w:val="00B5296F"/>
    <w:rsid w:val="00B52F7A"/>
    <w:rsid w:val="00B5448D"/>
    <w:rsid w:val="00B54980"/>
    <w:rsid w:val="00B54A9F"/>
    <w:rsid w:val="00B54C01"/>
    <w:rsid w:val="00B55479"/>
    <w:rsid w:val="00B56B57"/>
    <w:rsid w:val="00B56DD7"/>
    <w:rsid w:val="00B56F3F"/>
    <w:rsid w:val="00B56F6D"/>
    <w:rsid w:val="00B5730A"/>
    <w:rsid w:val="00B5732B"/>
    <w:rsid w:val="00B577F9"/>
    <w:rsid w:val="00B57801"/>
    <w:rsid w:val="00B602DE"/>
    <w:rsid w:val="00B6060E"/>
    <w:rsid w:val="00B60CB6"/>
    <w:rsid w:val="00B614CB"/>
    <w:rsid w:val="00B61B16"/>
    <w:rsid w:val="00B61E40"/>
    <w:rsid w:val="00B61FDC"/>
    <w:rsid w:val="00B61FE7"/>
    <w:rsid w:val="00B62422"/>
    <w:rsid w:val="00B62B7D"/>
    <w:rsid w:val="00B63E19"/>
    <w:rsid w:val="00B645A0"/>
    <w:rsid w:val="00B64D76"/>
    <w:rsid w:val="00B667EC"/>
    <w:rsid w:val="00B66C7D"/>
    <w:rsid w:val="00B675DC"/>
    <w:rsid w:val="00B67608"/>
    <w:rsid w:val="00B67847"/>
    <w:rsid w:val="00B716D0"/>
    <w:rsid w:val="00B717B7"/>
    <w:rsid w:val="00B71BC6"/>
    <w:rsid w:val="00B7227C"/>
    <w:rsid w:val="00B726EE"/>
    <w:rsid w:val="00B72759"/>
    <w:rsid w:val="00B73549"/>
    <w:rsid w:val="00B73616"/>
    <w:rsid w:val="00B73C63"/>
    <w:rsid w:val="00B73CFA"/>
    <w:rsid w:val="00B7500B"/>
    <w:rsid w:val="00B75C31"/>
    <w:rsid w:val="00B75F5E"/>
    <w:rsid w:val="00B75F6C"/>
    <w:rsid w:val="00B76DDE"/>
    <w:rsid w:val="00B8150C"/>
    <w:rsid w:val="00B81997"/>
    <w:rsid w:val="00B819CA"/>
    <w:rsid w:val="00B82153"/>
    <w:rsid w:val="00B826D7"/>
    <w:rsid w:val="00B83496"/>
    <w:rsid w:val="00B837D3"/>
    <w:rsid w:val="00B841F6"/>
    <w:rsid w:val="00B8424D"/>
    <w:rsid w:val="00B845D3"/>
    <w:rsid w:val="00B84F88"/>
    <w:rsid w:val="00B851E0"/>
    <w:rsid w:val="00B85A81"/>
    <w:rsid w:val="00B8606A"/>
    <w:rsid w:val="00B86A46"/>
    <w:rsid w:val="00B87192"/>
    <w:rsid w:val="00B876AF"/>
    <w:rsid w:val="00B877CD"/>
    <w:rsid w:val="00B87B2E"/>
    <w:rsid w:val="00B87BA7"/>
    <w:rsid w:val="00B87C89"/>
    <w:rsid w:val="00B87E7B"/>
    <w:rsid w:val="00B9105A"/>
    <w:rsid w:val="00B91A1E"/>
    <w:rsid w:val="00B91DDA"/>
    <w:rsid w:val="00B92AB2"/>
    <w:rsid w:val="00B92E70"/>
    <w:rsid w:val="00B933DD"/>
    <w:rsid w:val="00B9341A"/>
    <w:rsid w:val="00B93647"/>
    <w:rsid w:val="00B95B74"/>
    <w:rsid w:val="00B9655D"/>
    <w:rsid w:val="00B9707B"/>
    <w:rsid w:val="00B970FB"/>
    <w:rsid w:val="00B97108"/>
    <w:rsid w:val="00B9721A"/>
    <w:rsid w:val="00B97BF7"/>
    <w:rsid w:val="00BA02A0"/>
    <w:rsid w:val="00BA0D9A"/>
    <w:rsid w:val="00BA1142"/>
    <w:rsid w:val="00BA27B4"/>
    <w:rsid w:val="00BA2A0E"/>
    <w:rsid w:val="00BA2DD7"/>
    <w:rsid w:val="00BA2E72"/>
    <w:rsid w:val="00BA30F8"/>
    <w:rsid w:val="00BA3D9D"/>
    <w:rsid w:val="00BA4AA5"/>
    <w:rsid w:val="00BA5A0D"/>
    <w:rsid w:val="00BA6757"/>
    <w:rsid w:val="00BA6C89"/>
    <w:rsid w:val="00BA798B"/>
    <w:rsid w:val="00BA7B5F"/>
    <w:rsid w:val="00BB0699"/>
    <w:rsid w:val="00BB07D9"/>
    <w:rsid w:val="00BB07DC"/>
    <w:rsid w:val="00BB0A4E"/>
    <w:rsid w:val="00BB0CEE"/>
    <w:rsid w:val="00BB108A"/>
    <w:rsid w:val="00BB1D66"/>
    <w:rsid w:val="00BB2A22"/>
    <w:rsid w:val="00BB3867"/>
    <w:rsid w:val="00BB3E64"/>
    <w:rsid w:val="00BB4BB9"/>
    <w:rsid w:val="00BB518E"/>
    <w:rsid w:val="00BB58A8"/>
    <w:rsid w:val="00BB6EB8"/>
    <w:rsid w:val="00BB7011"/>
    <w:rsid w:val="00BB7103"/>
    <w:rsid w:val="00BC00A3"/>
    <w:rsid w:val="00BC0638"/>
    <w:rsid w:val="00BC0920"/>
    <w:rsid w:val="00BC2193"/>
    <w:rsid w:val="00BC24C8"/>
    <w:rsid w:val="00BC2D79"/>
    <w:rsid w:val="00BC44E9"/>
    <w:rsid w:val="00BC451D"/>
    <w:rsid w:val="00BC4721"/>
    <w:rsid w:val="00BC4844"/>
    <w:rsid w:val="00BC49E4"/>
    <w:rsid w:val="00BC4C71"/>
    <w:rsid w:val="00BC4F49"/>
    <w:rsid w:val="00BC5300"/>
    <w:rsid w:val="00BC585E"/>
    <w:rsid w:val="00BC632B"/>
    <w:rsid w:val="00BC7567"/>
    <w:rsid w:val="00BC792E"/>
    <w:rsid w:val="00BC7C44"/>
    <w:rsid w:val="00BC7F78"/>
    <w:rsid w:val="00BD061F"/>
    <w:rsid w:val="00BD07A5"/>
    <w:rsid w:val="00BD08D2"/>
    <w:rsid w:val="00BD0F1E"/>
    <w:rsid w:val="00BD17E5"/>
    <w:rsid w:val="00BD1DF0"/>
    <w:rsid w:val="00BD2259"/>
    <w:rsid w:val="00BD25C3"/>
    <w:rsid w:val="00BD271A"/>
    <w:rsid w:val="00BD2C95"/>
    <w:rsid w:val="00BD60E5"/>
    <w:rsid w:val="00BD63B9"/>
    <w:rsid w:val="00BD698D"/>
    <w:rsid w:val="00BD74CE"/>
    <w:rsid w:val="00BD7D24"/>
    <w:rsid w:val="00BD7E7E"/>
    <w:rsid w:val="00BE02CF"/>
    <w:rsid w:val="00BE0D36"/>
    <w:rsid w:val="00BE1FE0"/>
    <w:rsid w:val="00BE2033"/>
    <w:rsid w:val="00BE2EF3"/>
    <w:rsid w:val="00BE382D"/>
    <w:rsid w:val="00BE3B3B"/>
    <w:rsid w:val="00BE3BC9"/>
    <w:rsid w:val="00BE4EBB"/>
    <w:rsid w:val="00BE507B"/>
    <w:rsid w:val="00BE543F"/>
    <w:rsid w:val="00BE6300"/>
    <w:rsid w:val="00BE65A0"/>
    <w:rsid w:val="00BE6735"/>
    <w:rsid w:val="00BE6CCD"/>
    <w:rsid w:val="00BF0094"/>
    <w:rsid w:val="00BF0709"/>
    <w:rsid w:val="00BF13C0"/>
    <w:rsid w:val="00BF15D9"/>
    <w:rsid w:val="00BF1FD8"/>
    <w:rsid w:val="00BF21AD"/>
    <w:rsid w:val="00BF2353"/>
    <w:rsid w:val="00BF299A"/>
    <w:rsid w:val="00BF2A06"/>
    <w:rsid w:val="00BF319A"/>
    <w:rsid w:val="00BF32B2"/>
    <w:rsid w:val="00BF3367"/>
    <w:rsid w:val="00BF34B9"/>
    <w:rsid w:val="00BF3916"/>
    <w:rsid w:val="00BF4142"/>
    <w:rsid w:val="00BF4501"/>
    <w:rsid w:val="00BF4BB2"/>
    <w:rsid w:val="00BF5240"/>
    <w:rsid w:val="00BF57A4"/>
    <w:rsid w:val="00BF6191"/>
    <w:rsid w:val="00C01278"/>
    <w:rsid w:val="00C01442"/>
    <w:rsid w:val="00C02D3A"/>
    <w:rsid w:val="00C030F2"/>
    <w:rsid w:val="00C0331F"/>
    <w:rsid w:val="00C035DF"/>
    <w:rsid w:val="00C03B17"/>
    <w:rsid w:val="00C04325"/>
    <w:rsid w:val="00C0598B"/>
    <w:rsid w:val="00C0632D"/>
    <w:rsid w:val="00C065EA"/>
    <w:rsid w:val="00C06D80"/>
    <w:rsid w:val="00C07491"/>
    <w:rsid w:val="00C0764C"/>
    <w:rsid w:val="00C07BF2"/>
    <w:rsid w:val="00C101FB"/>
    <w:rsid w:val="00C103C9"/>
    <w:rsid w:val="00C1090F"/>
    <w:rsid w:val="00C117E8"/>
    <w:rsid w:val="00C12252"/>
    <w:rsid w:val="00C13C0B"/>
    <w:rsid w:val="00C13C7C"/>
    <w:rsid w:val="00C14222"/>
    <w:rsid w:val="00C146E7"/>
    <w:rsid w:val="00C150F3"/>
    <w:rsid w:val="00C152E7"/>
    <w:rsid w:val="00C15450"/>
    <w:rsid w:val="00C15730"/>
    <w:rsid w:val="00C15BD9"/>
    <w:rsid w:val="00C15ECA"/>
    <w:rsid w:val="00C16680"/>
    <w:rsid w:val="00C17449"/>
    <w:rsid w:val="00C20296"/>
    <w:rsid w:val="00C2044E"/>
    <w:rsid w:val="00C20905"/>
    <w:rsid w:val="00C20D64"/>
    <w:rsid w:val="00C212A3"/>
    <w:rsid w:val="00C21F37"/>
    <w:rsid w:val="00C22944"/>
    <w:rsid w:val="00C22B86"/>
    <w:rsid w:val="00C2315D"/>
    <w:rsid w:val="00C236AC"/>
    <w:rsid w:val="00C23748"/>
    <w:rsid w:val="00C237E9"/>
    <w:rsid w:val="00C248AE"/>
    <w:rsid w:val="00C249C6"/>
    <w:rsid w:val="00C254D7"/>
    <w:rsid w:val="00C25A4B"/>
    <w:rsid w:val="00C25A6A"/>
    <w:rsid w:val="00C261BD"/>
    <w:rsid w:val="00C278FC"/>
    <w:rsid w:val="00C30C05"/>
    <w:rsid w:val="00C30C4D"/>
    <w:rsid w:val="00C31191"/>
    <w:rsid w:val="00C31C3C"/>
    <w:rsid w:val="00C3308B"/>
    <w:rsid w:val="00C342F2"/>
    <w:rsid w:val="00C34682"/>
    <w:rsid w:val="00C34695"/>
    <w:rsid w:val="00C35455"/>
    <w:rsid w:val="00C35B32"/>
    <w:rsid w:val="00C37023"/>
    <w:rsid w:val="00C37B68"/>
    <w:rsid w:val="00C4070F"/>
    <w:rsid w:val="00C426C5"/>
    <w:rsid w:val="00C4278E"/>
    <w:rsid w:val="00C4308D"/>
    <w:rsid w:val="00C43171"/>
    <w:rsid w:val="00C431EB"/>
    <w:rsid w:val="00C44069"/>
    <w:rsid w:val="00C440AC"/>
    <w:rsid w:val="00C441EE"/>
    <w:rsid w:val="00C44965"/>
    <w:rsid w:val="00C44BDB"/>
    <w:rsid w:val="00C44F50"/>
    <w:rsid w:val="00C4514C"/>
    <w:rsid w:val="00C4583F"/>
    <w:rsid w:val="00C46244"/>
    <w:rsid w:val="00C468FE"/>
    <w:rsid w:val="00C47F39"/>
    <w:rsid w:val="00C5000B"/>
    <w:rsid w:val="00C508D9"/>
    <w:rsid w:val="00C50D34"/>
    <w:rsid w:val="00C51173"/>
    <w:rsid w:val="00C51405"/>
    <w:rsid w:val="00C51E8A"/>
    <w:rsid w:val="00C52830"/>
    <w:rsid w:val="00C52B1D"/>
    <w:rsid w:val="00C53EA9"/>
    <w:rsid w:val="00C540E7"/>
    <w:rsid w:val="00C55031"/>
    <w:rsid w:val="00C5529D"/>
    <w:rsid w:val="00C55CEC"/>
    <w:rsid w:val="00C5698A"/>
    <w:rsid w:val="00C56B9C"/>
    <w:rsid w:val="00C57648"/>
    <w:rsid w:val="00C576C2"/>
    <w:rsid w:val="00C57C09"/>
    <w:rsid w:val="00C60DA0"/>
    <w:rsid w:val="00C614BC"/>
    <w:rsid w:val="00C615B2"/>
    <w:rsid w:val="00C61FA4"/>
    <w:rsid w:val="00C6383D"/>
    <w:rsid w:val="00C63D15"/>
    <w:rsid w:val="00C63F95"/>
    <w:rsid w:val="00C6419F"/>
    <w:rsid w:val="00C6424F"/>
    <w:rsid w:val="00C64B64"/>
    <w:rsid w:val="00C64B91"/>
    <w:rsid w:val="00C65AF4"/>
    <w:rsid w:val="00C65BBA"/>
    <w:rsid w:val="00C660BC"/>
    <w:rsid w:val="00C66183"/>
    <w:rsid w:val="00C6668A"/>
    <w:rsid w:val="00C666DA"/>
    <w:rsid w:val="00C669D2"/>
    <w:rsid w:val="00C66B30"/>
    <w:rsid w:val="00C66B5F"/>
    <w:rsid w:val="00C67181"/>
    <w:rsid w:val="00C677CD"/>
    <w:rsid w:val="00C67D2C"/>
    <w:rsid w:val="00C70B80"/>
    <w:rsid w:val="00C70EF5"/>
    <w:rsid w:val="00C719CC"/>
    <w:rsid w:val="00C72CDF"/>
    <w:rsid w:val="00C72D6E"/>
    <w:rsid w:val="00C734EA"/>
    <w:rsid w:val="00C7457E"/>
    <w:rsid w:val="00C749FC"/>
    <w:rsid w:val="00C74BFA"/>
    <w:rsid w:val="00C74D0F"/>
    <w:rsid w:val="00C75751"/>
    <w:rsid w:val="00C75F7D"/>
    <w:rsid w:val="00C76F4A"/>
    <w:rsid w:val="00C7746C"/>
    <w:rsid w:val="00C77D76"/>
    <w:rsid w:val="00C8038C"/>
    <w:rsid w:val="00C817EE"/>
    <w:rsid w:val="00C829C3"/>
    <w:rsid w:val="00C83ACF"/>
    <w:rsid w:val="00C848E8"/>
    <w:rsid w:val="00C8495E"/>
    <w:rsid w:val="00C865C7"/>
    <w:rsid w:val="00C8669D"/>
    <w:rsid w:val="00C86803"/>
    <w:rsid w:val="00C86D0B"/>
    <w:rsid w:val="00C86EF1"/>
    <w:rsid w:val="00C9094C"/>
    <w:rsid w:val="00C90CE0"/>
    <w:rsid w:val="00C91278"/>
    <w:rsid w:val="00C91A47"/>
    <w:rsid w:val="00C91D79"/>
    <w:rsid w:val="00C92671"/>
    <w:rsid w:val="00C9282A"/>
    <w:rsid w:val="00C92D9C"/>
    <w:rsid w:val="00C92DEE"/>
    <w:rsid w:val="00C9303B"/>
    <w:rsid w:val="00C931D5"/>
    <w:rsid w:val="00C938D7"/>
    <w:rsid w:val="00C93A35"/>
    <w:rsid w:val="00C946B4"/>
    <w:rsid w:val="00C948BD"/>
    <w:rsid w:val="00C94909"/>
    <w:rsid w:val="00C94AAA"/>
    <w:rsid w:val="00C94B9C"/>
    <w:rsid w:val="00C94D12"/>
    <w:rsid w:val="00C94D89"/>
    <w:rsid w:val="00C94F98"/>
    <w:rsid w:val="00C954B1"/>
    <w:rsid w:val="00C95686"/>
    <w:rsid w:val="00C95BDE"/>
    <w:rsid w:val="00C966ED"/>
    <w:rsid w:val="00C975E2"/>
    <w:rsid w:val="00C975F9"/>
    <w:rsid w:val="00C97F3F"/>
    <w:rsid w:val="00CA061C"/>
    <w:rsid w:val="00CA08EC"/>
    <w:rsid w:val="00CA0A4E"/>
    <w:rsid w:val="00CA0FC0"/>
    <w:rsid w:val="00CA1715"/>
    <w:rsid w:val="00CA1829"/>
    <w:rsid w:val="00CA1D05"/>
    <w:rsid w:val="00CA20FA"/>
    <w:rsid w:val="00CA263B"/>
    <w:rsid w:val="00CA2A43"/>
    <w:rsid w:val="00CA3202"/>
    <w:rsid w:val="00CA3299"/>
    <w:rsid w:val="00CA33F8"/>
    <w:rsid w:val="00CA3421"/>
    <w:rsid w:val="00CA34FC"/>
    <w:rsid w:val="00CA35D6"/>
    <w:rsid w:val="00CA3690"/>
    <w:rsid w:val="00CA3D62"/>
    <w:rsid w:val="00CA4A8F"/>
    <w:rsid w:val="00CA4AC4"/>
    <w:rsid w:val="00CA5FE9"/>
    <w:rsid w:val="00CA62CD"/>
    <w:rsid w:val="00CA640C"/>
    <w:rsid w:val="00CA6CD2"/>
    <w:rsid w:val="00CA6DBA"/>
    <w:rsid w:val="00CA771E"/>
    <w:rsid w:val="00CB075A"/>
    <w:rsid w:val="00CB0D82"/>
    <w:rsid w:val="00CB0DB0"/>
    <w:rsid w:val="00CB1C99"/>
    <w:rsid w:val="00CB2605"/>
    <w:rsid w:val="00CB41EE"/>
    <w:rsid w:val="00CB44AB"/>
    <w:rsid w:val="00CB454E"/>
    <w:rsid w:val="00CB45B0"/>
    <w:rsid w:val="00CB58D6"/>
    <w:rsid w:val="00CB5A8E"/>
    <w:rsid w:val="00CB5A8F"/>
    <w:rsid w:val="00CB5E60"/>
    <w:rsid w:val="00CB5F61"/>
    <w:rsid w:val="00CB6174"/>
    <w:rsid w:val="00CB70EB"/>
    <w:rsid w:val="00CB71AE"/>
    <w:rsid w:val="00CB7EB9"/>
    <w:rsid w:val="00CC0B87"/>
    <w:rsid w:val="00CC0F34"/>
    <w:rsid w:val="00CC1008"/>
    <w:rsid w:val="00CC11A6"/>
    <w:rsid w:val="00CC12E8"/>
    <w:rsid w:val="00CC1506"/>
    <w:rsid w:val="00CC19E1"/>
    <w:rsid w:val="00CC1D7A"/>
    <w:rsid w:val="00CC2B58"/>
    <w:rsid w:val="00CC3651"/>
    <w:rsid w:val="00CC3B64"/>
    <w:rsid w:val="00CC4206"/>
    <w:rsid w:val="00CC44AB"/>
    <w:rsid w:val="00CC4846"/>
    <w:rsid w:val="00CC4CE2"/>
    <w:rsid w:val="00CC4D5D"/>
    <w:rsid w:val="00CC5D0B"/>
    <w:rsid w:val="00CC68C3"/>
    <w:rsid w:val="00CC69D3"/>
    <w:rsid w:val="00CC71F5"/>
    <w:rsid w:val="00CC7290"/>
    <w:rsid w:val="00CC74A6"/>
    <w:rsid w:val="00CC7B94"/>
    <w:rsid w:val="00CC7D10"/>
    <w:rsid w:val="00CD0319"/>
    <w:rsid w:val="00CD0BDF"/>
    <w:rsid w:val="00CD1908"/>
    <w:rsid w:val="00CD1D91"/>
    <w:rsid w:val="00CD3090"/>
    <w:rsid w:val="00CD4385"/>
    <w:rsid w:val="00CD4D95"/>
    <w:rsid w:val="00CD5D9F"/>
    <w:rsid w:val="00CD5F86"/>
    <w:rsid w:val="00CD6567"/>
    <w:rsid w:val="00CD6CEB"/>
    <w:rsid w:val="00CD7910"/>
    <w:rsid w:val="00CE04C0"/>
    <w:rsid w:val="00CE0EC9"/>
    <w:rsid w:val="00CE13C9"/>
    <w:rsid w:val="00CE1907"/>
    <w:rsid w:val="00CE1A79"/>
    <w:rsid w:val="00CE26A7"/>
    <w:rsid w:val="00CE2D98"/>
    <w:rsid w:val="00CE2DA5"/>
    <w:rsid w:val="00CE3166"/>
    <w:rsid w:val="00CE3D22"/>
    <w:rsid w:val="00CE4D51"/>
    <w:rsid w:val="00CE6101"/>
    <w:rsid w:val="00CE6B5E"/>
    <w:rsid w:val="00CE73A3"/>
    <w:rsid w:val="00CF02AF"/>
    <w:rsid w:val="00CF0EB4"/>
    <w:rsid w:val="00CF161C"/>
    <w:rsid w:val="00CF2213"/>
    <w:rsid w:val="00CF25EA"/>
    <w:rsid w:val="00CF3034"/>
    <w:rsid w:val="00CF3896"/>
    <w:rsid w:val="00CF3915"/>
    <w:rsid w:val="00CF39B7"/>
    <w:rsid w:val="00CF3A54"/>
    <w:rsid w:val="00CF3AAB"/>
    <w:rsid w:val="00CF4654"/>
    <w:rsid w:val="00CF5F05"/>
    <w:rsid w:val="00CF74E9"/>
    <w:rsid w:val="00CF7CDA"/>
    <w:rsid w:val="00D005C8"/>
    <w:rsid w:val="00D00E5D"/>
    <w:rsid w:val="00D01B31"/>
    <w:rsid w:val="00D01CD7"/>
    <w:rsid w:val="00D0200E"/>
    <w:rsid w:val="00D021E3"/>
    <w:rsid w:val="00D0239B"/>
    <w:rsid w:val="00D0330A"/>
    <w:rsid w:val="00D034DB"/>
    <w:rsid w:val="00D03B05"/>
    <w:rsid w:val="00D04157"/>
    <w:rsid w:val="00D04F51"/>
    <w:rsid w:val="00D05BA5"/>
    <w:rsid w:val="00D05EF7"/>
    <w:rsid w:val="00D0758E"/>
    <w:rsid w:val="00D10791"/>
    <w:rsid w:val="00D113C3"/>
    <w:rsid w:val="00D12007"/>
    <w:rsid w:val="00D12336"/>
    <w:rsid w:val="00D12ACC"/>
    <w:rsid w:val="00D130F7"/>
    <w:rsid w:val="00D13309"/>
    <w:rsid w:val="00D137F5"/>
    <w:rsid w:val="00D13B31"/>
    <w:rsid w:val="00D155C6"/>
    <w:rsid w:val="00D15E8D"/>
    <w:rsid w:val="00D16E5C"/>
    <w:rsid w:val="00D175AE"/>
    <w:rsid w:val="00D17600"/>
    <w:rsid w:val="00D1766D"/>
    <w:rsid w:val="00D17F51"/>
    <w:rsid w:val="00D20ACB"/>
    <w:rsid w:val="00D20F88"/>
    <w:rsid w:val="00D20FD6"/>
    <w:rsid w:val="00D21A5F"/>
    <w:rsid w:val="00D21B4D"/>
    <w:rsid w:val="00D21C60"/>
    <w:rsid w:val="00D22957"/>
    <w:rsid w:val="00D229B3"/>
    <w:rsid w:val="00D22F2A"/>
    <w:rsid w:val="00D22F4B"/>
    <w:rsid w:val="00D232D3"/>
    <w:rsid w:val="00D2365E"/>
    <w:rsid w:val="00D23FFD"/>
    <w:rsid w:val="00D24A89"/>
    <w:rsid w:val="00D2547E"/>
    <w:rsid w:val="00D25AFC"/>
    <w:rsid w:val="00D2653B"/>
    <w:rsid w:val="00D305D4"/>
    <w:rsid w:val="00D30B7E"/>
    <w:rsid w:val="00D31354"/>
    <w:rsid w:val="00D31BB8"/>
    <w:rsid w:val="00D33411"/>
    <w:rsid w:val="00D33545"/>
    <w:rsid w:val="00D34CD9"/>
    <w:rsid w:val="00D34DBC"/>
    <w:rsid w:val="00D35594"/>
    <w:rsid w:val="00D356AE"/>
    <w:rsid w:val="00D35E3F"/>
    <w:rsid w:val="00D40067"/>
    <w:rsid w:val="00D400FD"/>
    <w:rsid w:val="00D40318"/>
    <w:rsid w:val="00D40E6F"/>
    <w:rsid w:val="00D40F75"/>
    <w:rsid w:val="00D4141B"/>
    <w:rsid w:val="00D414BC"/>
    <w:rsid w:val="00D41BBB"/>
    <w:rsid w:val="00D42122"/>
    <w:rsid w:val="00D42280"/>
    <w:rsid w:val="00D42D03"/>
    <w:rsid w:val="00D44588"/>
    <w:rsid w:val="00D45159"/>
    <w:rsid w:val="00D459E3"/>
    <w:rsid w:val="00D45B58"/>
    <w:rsid w:val="00D4614E"/>
    <w:rsid w:val="00D46467"/>
    <w:rsid w:val="00D46DF6"/>
    <w:rsid w:val="00D472A9"/>
    <w:rsid w:val="00D4752B"/>
    <w:rsid w:val="00D50E6C"/>
    <w:rsid w:val="00D50EEC"/>
    <w:rsid w:val="00D51303"/>
    <w:rsid w:val="00D5148A"/>
    <w:rsid w:val="00D51B81"/>
    <w:rsid w:val="00D51C02"/>
    <w:rsid w:val="00D527A4"/>
    <w:rsid w:val="00D540C9"/>
    <w:rsid w:val="00D541D6"/>
    <w:rsid w:val="00D54AC7"/>
    <w:rsid w:val="00D54B10"/>
    <w:rsid w:val="00D56151"/>
    <w:rsid w:val="00D5618A"/>
    <w:rsid w:val="00D562AF"/>
    <w:rsid w:val="00D56F70"/>
    <w:rsid w:val="00D57B34"/>
    <w:rsid w:val="00D60F94"/>
    <w:rsid w:val="00D61F83"/>
    <w:rsid w:val="00D62102"/>
    <w:rsid w:val="00D63831"/>
    <w:rsid w:val="00D63972"/>
    <w:rsid w:val="00D63C92"/>
    <w:rsid w:val="00D63FBC"/>
    <w:rsid w:val="00D63FE2"/>
    <w:rsid w:val="00D64CD1"/>
    <w:rsid w:val="00D64ED2"/>
    <w:rsid w:val="00D64FBA"/>
    <w:rsid w:val="00D654A3"/>
    <w:rsid w:val="00D65AE4"/>
    <w:rsid w:val="00D66065"/>
    <w:rsid w:val="00D66240"/>
    <w:rsid w:val="00D663A9"/>
    <w:rsid w:val="00D665EA"/>
    <w:rsid w:val="00D66698"/>
    <w:rsid w:val="00D67390"/>
    <w:rsid w:val="00D6775A"/>
    <w:rsid w:val="00D67C18"/>
    <w:rsid w:val="00D67E9D"/>
    <w:rsid w:val="00D70A13"/>
    <w:rsid w:val="00D72211"/>
    <w:rsid w:val="00D722FB"/>
    <w:rsid w:val="00D72E42"/>
    <w:rsid w:val="00D73196"/>
    <w:rsid w:val="00D73BA0"/>
    <w:rsid w:val="00D73E97"/>
    <w:rsid w:val="00D74C16"/>
    <w:rsid w:val="00D75009"/>
    <w:rsid w:val="00D75DF4"/>
    <w:rsid w:val="00D760BB"/>
    <w:rsid w:val="00D76353"/>
    <w:rsid w:val="00D763A1"/>
    <w:rsid w:val="00D7674C"/>
    <w:rsid w:val="00D76854"/>
    <w:rsid w:val="00D76EFE"/>
    <w:rsid w:val="00D77162"/>
    <w:rsid w:val="00D77431"/>
    <w:rsid w:val="00D776F1"/>
    <w:rsid w:val="00D777F9"/>
    <w:rsid w:val="00D77C76"/>
    <w:rsid w:val="00D800E4"/>
    <w:rsid w:val="00D8063D"/>
    <w:rsid w:val="00D81081"/>
    <w:rsid w:val="00D81165"/>
    <w:rsid w:val="00D812E4"/>
    <w:rsid w:val="00D8203E"/>
    <w:rsid w:val="00D830BE"/>
    <w:rsid w:val="00D83161"/>
    <w:rsid w:val="00D83397"/>
    <w:rsid w:val="00D83912"/>
    <w:rsid w:val="00D83CDF"/>
    <w:rsid w:val="00D850D7"/>
    <w:rsid w:val="00D854B8"/>
    <w:rsid w:val="00D854B9"/>
    <w:rsid w:val="00D85734"/>
    <w:rsid w:val="00D8581C"/>
    <w:rsid w:val="00D85C32"/>
    <w:rsid w:val="00D86AB6"/>
    <w:rsid w:val="00D8719C"/>
    <w:rsid w:val="00D92238"/>
    <w:rsid w:val="00D92289"/>
    <w:rsid w:val="00D928F2"/>
    <w:rsid w:val="00D934D5"/>
    <w:rsid w:val="00D93A9F"/>
    <w:rsid w:val="00D93CB7"/>
    <w:rsid w:val="00D93CF2"/>
    <w:rsid w:val="00D93E8B"/>
    <w:rsid w:val="00D944C2"/>
    <w:rsid w:val="00D94AA3"/>
    <w:rsid w:val="00D956A7"/>
    <w:rsid w:val="00D96027"/>
    <w:rsid w:val="00D962C4"/>
    <w:rsid w:val="00D9711E"/>
    <w:rsid w:val="00D977E8"/>
    <w:rsid w:val="00D97C44"/>
    <w:rsid w:val="00D97E34"/>
    <w:rsid w:val="00D97EF4"/>
    <w:rsid w:val="00DA037B"/>
    <w:rsid w:val="00DA0C71"/>
    <w:rsid w:val="00DA17EF"/>
    <w:rsid w:val="00DA185F"/>
    <w:rsid w:val="00DA1957"/>
    <w:rsid w:val="00DA1E82"/>
    <w:rsid w:val="00DA326F"/>
    <w:rsid w:val="00DA32AF"/>
    <w:rsid w:val="00DA349F"/>
    <w:rsid w:val="00DA376F"/>
    <w:rsid w:val="00DA3A3C"/>
    <w:rsid w:val="00DA4A7D"/>
    <w:rsid w:val="00DA4BCE"/>
    <w:rsid w:val="00DA5860"/>
    <w:rsid w:val="00DA5A9A"/>
    <w:rsid w:val="00DA5CF6"/>
    <w:rsid w:val="00DB0C81"/>
    <w:rsid w:val="00DB123B"/>
    <w:rsid w:val="00DB1BD1"/>
    <w:rsid w:val="00DB20E5"/>
    <w:rsid w:val="00DB2462"/>
    <w:rsid w:val="00DB2796"/>
    <w:rsid w:val="00DB3DE7"/>
    <w:rsid w:val="00DB47A3"/>
    <w:rsid w:val="00DB5682"/>
    <w:rsid w:val="00DB618E"/>
    <w:rsid w:val="00DB6E88"/>
    <w:rsid w:val="00DB774C"/>
    <w:rsid w:val="00DB78C5"/>
    <w:rsid w:val="00DB7958"/>
    <w:rsid w:val="00DC0267"/>
    <w:rsid w:val="00DC0A85"/>
    <w:rsid w:val="00DC16C3"/>
    <w:rsid w:val="00DC1772"/>
    <w:rsid w:val="00DC26E6"/>
    <w:rsid w:val="00DC2A61"/>
    <w:rsid w:val="00DC325C"/>
    <w:rsid w:val="00DC3F94"/>
    <w:rsid w:val="00DC4782"/>
    <w:rsid w:val="00DC494E"/>
    <w:rsid w:val="00DC4F6B"/>
    <w:rsid w:val="00DC5CA5"/>
    <w:rsid w:val="00DC727B"/>
    <w:rsid w:val="00DC7584"/>
    <w:rsid w:val="00DC7658"/>
    <w:rsid w:val="00DC7865"/>
    <w:rsid w:val="00DC79D9"/>
    <w:rsid w:val="00DD0476"/>
    <w:rsid w:val="00DD1102"/>
    <w:rsid w:val="00DD1D6D"/>
    <w:rsid w:val="00DD2779"/>
    <w:rsid w:val="00DD27B3"/>
    <w:rsid w:val="00DD334D"/>
    <w:rsid w:val="00DD3435"/>
    <w:rsid w:val="00DD3728"/>
    <w:rsid w:val="00DD3F69"/>
    <w:rsid w:val="00DD45E5"/>
    <w:rsid w:val="00DD5285"/>
    <w:rsid w:val="00DD59F6"/>
    <w:rsid w:val="00DD5E18"/>
    <w:rsid w:val="00DD5FF2"/>
    <w:rsid w:val="00DD67D8"/>
    <w:rsid w:val="00DD7A25"/>
    <w:rsid w:val="00DE0434"/>
    <w:rsid w:val="00DE0C65"/>
    <w:rsid w:val="00DE0F4B"/>
    <w:rsid w:val="00DE18AE"/>
    <w:rsid w:val="00DE1F3A"/>
    <w:rsid w:val="00DE236B"/>
    <w:rsid w:val="00DE246D"/>
    <w:rsid w:val="00DE2AB4"/>
    <w:rsid w:val="00DE2CB5"/>
    <w:rsid w:val="00DE430C"/>
    <w:rsid w:val="00DE438A"/>
    <w:rsid w:val="00DE51D2"/>
    <w:rsid w:val="00DE52A9"/>
    <w:rsid w:val="00DE5877"/>
    <w:rsid w:val="00DE7082"/>
    <w:rsid w:val="00DE77E0"/>
    <w:rsid w:val="00DF0AA3"/>
    <w:rsid w:val="00DF1256"/>
    <w:rsid w:val="00DF16FB"/>
    <w:rsid w:val="00DF209A"/>
    <w:rsid w:val="00DF22D5"/>
    <w:rsid w:val="00DF25C8"/>
    <w:rsid w:val="00DF373B"/>
    <w:rsid w:val="00DF3E43"/>
    <w:rsid w:val="00DF3F19"/>
    <w:rsid w:val="00DF4964"/>
    <w:rsid w:val="00DF52EE"/>
    <w:rsid w:val="00DF55BB"/>
    <w:rsid w:val="00DF5DBD"/>
    <w:rsid w:val="00DF651E"/>
    <w:rsid w:val="00DF69C1"/>
    <w:rsid w:val="00DF7268"/>
    <w:rsid w:val="00DF7B4C"/>
    <w:rsid w:val="00E00BC6"/>
    <w:rsid w:val="00E01060"/>
    <w:rsid w:val="00E01EEC"/>
    <w:rsid w:val="00E02146"/>
    <w:rsid w:val="00E02D2F"/>
    <w:rsid w:val="00E0449C"/>
    <w:rsid w:val="00E056E3"/>
    <w:rsid w:val="00E05A00"/>
    <w:rsid w:val="00E0724E"/>
    <w:rsid w:val="00E073BA"/>
    <w:rsid w:val="00E075D9"/>
    <w:rsid w:val="00E07A8C"/>
    <w:rsid w:val="00E108D5"/>
    <w:rsid w:val="00E115F9"/>
    <w:rsid w:val="00E116F1"/>
    <w:rsid w:val="00E12981"/>
    <w:rsid w:val="00E12F0C"/>
    <w:rsid w:val="00E132FA"/>
    <w:rsid w:val="00E134E7"/>
    <w:rsid w:val="00E14C99"/>
    <w:rsid w:val="00E1676B"/>
    <w:rsid w:val="00E17152"/>
    <w:rsid w:val="00E17AAD"/>
    <w:rsid w:val="00E17F1E"/>
    <w:rsid w:val="00E20BE1"/>
    <w:rsid w:val="00E21816"/>
    <w:rsid w:val="00E2239C"/>
    <w:rsid w:val="00E235A2"/>
    <w:rsid w:val="00E244AF"/>
    <w:rsid w:val="00E249E3"/>
    <w:rsid w:val="00E24C33"/>
    <w:rsid w:val="00E252D1"/>
    <w:rsid w:val="00E254D8"/>
    <w:rsid w:val="00E255CA"/>
    <w:rsid w:val="00E258C2"/>
    <w:rsid w:val="00E25DB2"/>
    <w:rsid w:val="00E2602E"/>
    <w:rsid w:val="00E2621C"/>
    <w:rsid w:val="00E2672F"/>
    <w:rsid w:val="00E26B96"/>
    <w:rsid w:val="00E277AB"/>
    <w:rsid w:val="00E27F46"/>
    <w:rsid w:val="00E31029"/>
    <w:rsid w:val="00E311FA"/>
    <w:rsid w:val="00E313F9"/>
    <w:rsid w:val="00E31AF1"/>
    <w:rsid w:val="00E32583"/>
    <w:rsid w:val="00E327E4"/>
    <w:rsid w:val="00E32DA4"/>
    <w:rsid w:val="00E32E56"/>
    <w:rsid w:val="00E33470"/>
    <w:rsid w:val="00E33A4B"/>
    <w:rsid w:val="00E34707"/>
    <w:rsid w:val="00E3499A"/>
    <w:rsid w:val="00E34CDD"/>
    <w:rsid w:val="00E35C71"/>
    <w:rsid w:val="00E36ED8"/>
    <w:rsid w:val="00E40E33"/>
    <w:rsid w:val="00E40ECA"/>
    <w:rsid w:val="00E4130B"/>
    <w:rsid w:val="00E42538"/>
    <w:rsid w:val="00E4278A"/>
    <w:rsid w:val="00E427A1"/>
    <w:rsid w:val="00E42B86"/>
    <w:rsid w:val="00E43053"/>
    <w:rsid w:val="00E43093"/>
    <w:rsid w:val="00E445A8"/>
    <w:rsid w:val="00E44CA8"/>
    <w:rsid w:val="00E46124"/>
    <w:rsid w:val="00E465E2"/>
    <w:rsid w:val="00E468FF"/>
    <w:rsid w:val="00E46DD6"/>
    <w:rsid w:val="00E46DEE"/>
    <w:rsid w:val="00E471B6"/>
    <w:rsid w:val="00E473B8"/>
    <w:rsid w:val="00E478D6"/>
    <w:rsid w:val="00E50A4A"/>
    <w:rsid w:val="00E5120B"/>
    <w:rsid w:val="00E51389"/>
    <w:rsid w:val="00E515D4"/>
    <w:rsid w:val="00E51827"/>
    <w:rsid w:val="00E5239B"/>
    <w:rsid w:val="00E52F49"/>
    <w:rsid w:val="00E53E0A"/>
    <w:rsid w:val="00E53EA2"/>
    <w:rsid w:val="00E54186"/>
    <w:rsid w:val="00E54894"/>
    <w:rsid w:val="00E54AF5"/>
    <w:rsid w:val="00E54C9E"/>
    <w:rsid w:val="00E55A86"/>
    <w:rsid w:val="00E568F0"/>
    <w:rsid w:val="00E5760B"/>
    <w:rsid w:val="00E60E1C"/>
    <w:rsid w:val="00E60FD3"/>
    <w:rsid w:val="00E61077"/>
    <w:rsid w:val="00E61DC4"/>
    <w:rsid w:val="00E62C6E"/>
    <w:rsid w:val="00E62FAC"/>
    <w:rsid w:val="00E633FA"/>
    <w:rsid w:val="00E63C19"/>
    <w:rsid w:val="00E642DD"/>
    <w:rsid w:val="00E643AB"/>
    <w:rsid w:val="00E66018"/>
    <w:rsid w:val="00E66783"/>
    <w:rsid w:val="00E66F14"/>
    <w:rsid w:val="00E67407"/>
    <w:rsid w:val="00E67E36"/>
    <w:rsid w:val="00E70A01"/>
    <w:rsid w:val="00E71289"/>
    <w:rsid w:val="00E716DC"/>
    <w:rsid w:val="00E71B4C"/>
    <w:rsid w:val="00E724A5"/>
    <w:rsid w:val="00E73358"/>
    <w:rsid w:val="00E73B71"/>
    <w:rsid w:val="00E73F18"/>
    <w:rsid w:val="00E740CC"/>
    <w:rsid w:val="00E740DE"/>
    <w:rsid w:val="00E7424F"/>
    <w:rsid w:val="00E74755"/>
    <w:rsid w:val="00E74ACF"/>
    <w:rsid w:val="00E74D2B"/>
    <w:rsid w:val="00E751FE"/>
    <w:rsid w:val="00E75642"/>
    <w:rsid w:val="00E75D62"/>
    <w:rsid w:val="00E75D67"/>
    <w:rsid w:val="00E75DDF"/>
    <w:rsid w:val="00E75E07"/>
    <w:rsid w:val="00E761DB"/>
    <w:rsid w:val="00E76AB9"/>
    <w:rsid w:val="00E7752A"/>
    <w:rsid w:val="00E77D9A"/>
    <w:rsid w:val="00E77E05"/>
    <w:rsid w:val="00E77F52"/>
    <w:rsid w:val="00E8069C"/>
    <w:rsid w:val="00E8116D"/>
    <w:rsid w:val="00E812CB"/>
    <w:rsid w:val="00E813EA"/>
    <w:rsid w:val="00E815CB"/>
    <w:rsid w:val="00E81974"/>
    <w:rsid w:val="00E81E62"/>
    <w:rsid w:val="00E826C8"/>
    <w:rsid w:val="00E8495C"/>
    <w:rsid w:val="00E84C89"/>
    <w:rsid w:val="00E84C9E"/>
    <w:rsid w:val="00E85174"/>
    <w:rsid w:val="00E853A0"/>
    <w:rsid w:val="00E856C7"/>
    <w:rsid w:val="00E858DF"/>
    <w:rsid w:val="00E86B0B"/>
    <w:rsid w:val="00E87420"/>
    <w:rsid w:val="00E87487"/>
    <w:rsid w:val="00E87C2B"/>
    <w:rsid w:val="00E9096F"/>
    <w:rsid w:val="00E90B8D"/>
    <w:rsid w:val="00E90CF6"/>
    <w:rsid w:val="00E92331"/>
    <w:rsid w:val="00E930C0"/>
    <w:rsid w:val="00E9526B"/>
    <w:rsid w:val="00E95A25"/>
    <w:rsid w:val="00E95ECE"/>
    <w:rsid w:val="00E96616"/>
    <w:rsid w:val="00E96716"/>
    <w:rsid w:val="00E96A2D"/>
    <w:rsid w:val="00EA2162"/>
    <w:rsid w:val="00EA2974"/>
    <w:rsid w:val="00EA3320"/>
    <w:rsid w:val="00EA376D"/>
    <w:rsid w:val="00EA4A2D"/>
    <w:rsid w:val="00EA4D1F"/>
    <w:rsid w:val="00EA4D8B"/>
    <w:rsid w:val="00EA4FA1"/>
    <w:rsid w:val="00EA5164"/>
    <w:rsid w:val="00EA661C"/>
    <w:rsid w:val="00EA7E8C"/>
    <w:rsid w:val="00EB032B"/>
    <w:rsid w:val="00EB13E7"/>
    <w:rsid w:val="00EB1A14"/>
    <w:rsid w:val="00EB28C9"/>
    <w:rsid w:val="00EB2F6A"/>
    <w:rsid w:val="00EB321F"/>
    <w:rsid w:val="00EB34B5"/>
    <w:rsid w:val="00EB3BA2"/>
    <w:rsid w:val="00EB42CC"/>
    <w:rsid w:val="00EB573E"/>
    <w:rsid w:val="00EB59AB"/>
    <w:rsid w:val="00EB5B00"/>
    <w:rsid w:val="00EB605B"/>
    <w:rsid w:val="00EB64D3"/>
    <w:rsid w:val="00EB6AF8"/>
    <w:rsid w:val="00EB6C3D"/>
    <w:rsid w:val="00EB6CB5"/>
    <w:rsid w:val="00EB6F54"/>
    <w:rsid w:val="00EB70CC"/>
    <w:rsid w:val="00EB752C"/>
    <w:rsid w:val="00EB7E12"/>
    <w:rsid w:val="00EB7EAB"/>
    <w:rsid w:val="00EC0AA2"/>
    <w:rsid w:val="00EC0B29"/>
    <w:rsid w:val="00EC1563"/>
    <w:rsid w:val="00EC172D"/>
    <w:rsid w:val="00EC26DB"/>
    <w:rsid w:val="00EC39E6"/>
    <w:rsid w:val="00EC45A5"/>
    <w:rsid w:val="00EC45BA"/>
    <w:rsid w:val="00EC5534"/>
    <w:rsid w:val="00EC5824"/>
    <w:rsid w:val="00EC589A"/>
    <w:rsid w:val="00EC5B64"/>
    <w:rsid w:val="00EC6513"/>
    <w:rsid w:val="00EC6F1E"/>
    <w:rsid w:val="00EC718F"/>
    <w:rsid w:val="00EC7A7F"/>
    <w:rsid w:val="00ED15EB"/>
    <w:rsid w:val="00ED1AC2"/>
    <w:rsid w:val="00ED1F21"/>
    <w:rsid w:val="00ED1F64"/>
    <w:rsid w:val="00ED20C3"/>
    <w:rsid w:val="00ED339E"/>
    <w:rsid w:val="00ED36D4"/>
    <w:rsid w:val="00ED3E98"/>
    <w:rsid w:val="00ED41F8"/>
    <w:rsid w:val="00ED4C62"/>
    <w:rsid w:val="00ED5FEE"/>
    <w:rsid w:val="00ED6709"/>
    <w:rsid w:val="00ED6881"/>
    <w:rsid w:val="00ED68EF"/>
    <w:rsid w:val="00ED7CEC"/>
    <w:rsid w:val="00EE0AD7"/>
    <w:rsid w:val="00EE195D"/>
    <w:rsid w:val="00EE2843"/>
    <w:rsid w:val="00EE2F62"/>
    <w:rsid w:val="00EE3017"/>
    <w:rsid w:val="00EE32B1"/>
    <w:rsid w:val="00EE3D05"/>
    <w:rsid w:val="00EE525A"/>
    <w:rsid w:val="00EE5312"/>
    <w:rsid w:val="00EE5FD1"/>
    <w:rsid w:val="00EE61D3"/>
    <w:rsid w:val="00EE67BC"/>
    <w:rsid w:val="00EE6C87"/>
    <w:rsid w:val="00EE7881"/>
    <w:rsid w:val="00EE79F9"/>
    <w:rsid w:val="00EF025A"/>
    <w:rsid w:val="00EF0B53"/>
    <w:rsid w:val="00EF0C27"/>
    <w:rsid w:val="00EF117D"/>
    <w:rsid w:val="00EF13F2"/>
    <w:rsid w:val="00EF15C8"/>
    <w:rsid w:val="00EF17C4"/>
    <w:rsid w:val="00EF1CD0"/>
    <w:rsid w:val="00EF21CA"/>
    <w:rsid w:val="00EF2300"/>
    <w:rsid w:val="00EF24F4"/>
    <w:rsid w:val="00EF2DF3"/>
    <w:rsid w:val="00EF34A9"/>
    <w:rsid w:val="00EF3E16"/>
    <w:rsid w:val="00EF4426"/>
    <w:rsid w:val="00EF577A"/>
    <w:rsid w:val="00EF5E52"/>
    <w:rsid w:val="00EF5F03"/>
    <w:rsid w:val="00EF5F90"/>
    <w:rsid w:val="00EF6342"/>
    <w:rsid w:val="00EF677C"/>
    <w:rsid w:val="00EF6A9E"/>
    <w:rsid w:val="00EF7113"/>
    <w:rsid w:val="00EF72B3"/>
    <w:rsid w:val="00EF74F6"/>
    <w:rsid w:val="00F0050E"/>
    <w:rsid w:val="00F00821"/>
    <w:rsid w:val="00F00C0E"/>
    <w:rsid w:val="00F00D5B"/>
    <w:rsid w:val="00F0106D"/>
    <w:rsid w:val="00F014EE"/>
    <w:rsid w:val="00F0196A"/>
    <w:rsid w:val="00F01A60"/>
    <w:rsid w:val="00F021D5"/>
    <w:rsid w:val="00F02B0B"/>
    <w:rsid w:val="00F037E1"/>
    <w:rsid w:val="00F03A64"/>
    <w:rsid w:val="00F04505"/>
    <w:rsid w:val="00F05D94"/>
    <w:rsid w:val="00F06791"/>
    <w:rsid w:val="00F06C5F"/>
    <w:rsid w:val="00F06D04"/>
    <w:rsid w:val="00F07636"/>
    <w:rsid w:val="00F07D0A"/>
    <w:rsid w:val="00F07D69"/>
    <w:rsid w:val="00F10A9C"/>
    <w:rsid w:val="00F10C3E"/>
    <w:rsid w:val="00F11302"/>
    <w:rsid w:val="00F11319"/>
    <w:rsid w:val="00F11560"/>
    <w:rsid w:val="00F126CA"/>
    <w:rsid w:val="00F12AC0"/>
    <w:rsid w:val="00F14064"/>
    <w:rsid w:val="00F1427A"/>
    <w:rsid w:val="00F145AF"/>
    <w:rsid w:val="00F14E9C"/>
    <w:rsid w:val="00F152BE"/>
    <w:rsid w:val="00F1555A"/>
    <w:rsid w:val="00F15CF8"/>
    <w:rsid w:val="00F15D5F"/>
    <w:rsid w:val="00F1638C"/>
    <w:rsid w:val="00F167EA"/>
    <w:rsid w:val="00F1692F"/>
    <w:rsid w:val="00F16E67"/>
    <w:rsid w:val="00F177FD"/>
    <w:rsid w:val="00F17ADD"/>
    <w:rsid w:val="00F17EAC"/>
    <w:rsid w:val="00F20567"/>
    <w:rsid w:val="00F205B8"/>
    <w:rsid w:val="00F205CE"/>
    <w:rsid w:val="00F213B8"/>
    <w:rsid w:val="00F21663"/>
    <w:rsid w:val="00F21B9F"/>
    <w:rsid w:val="00F22709"/>
    <w:rsid w:val="00F22D87"/>
    <w:rsid w:val="00F23635"/>
    <w:rsid w:val="00F2413C"/>
    <w:rsid w:val="00F24BC9"/>
    <w:rsid w:val="00F2588D"/>
    <w:rsid w:val="00F259F9"/>
    <w:rsid w:val="00F266F7"/>
    <w:rsid w:val="00F27810"/>
    <w:rsid w:val="00F27B65"/>
    <w:rsid w:val="00F31118"/>
    <w:rsid w:val="00F31B1D"/>
    <w:rsid w:val="00F3246D"/>
    <w:rsid w:val="00F328B4"/>
    <w:rsid w:val="00F32E6D"/>
    <w:rsid w:val="00F32EDD"/>
    <w:rsid w:val="00F337CE"/>
    <w:rsid w:val="00F33A75"/>
    <w:rsid w:val="00F353AC"/>
    <w:rsid w:val="00F357DC"/>
    <w:rsid w:val="00F35928"/>
    <w:rsid w:val="00F35CE5"/>
    <w:rsid w:val="00F3686F"/>
    <w:rsid w:val="00F36C9A"/>
    <w:rsid w:val="00F37366"/>
    <w:rsid w:val="00F375D6"/>
    <w:rsid w:val="00F401F2"/>
    <w:rsid w:val="00F411C4"/>
    <w:rsid w:val="00F418AC"/>
    <w:rsid w:val="00F41E4B"/>
    <w:rsid w:val="00F423EA"/>
    <w:rsid w:val="00F438DA"/>
    <w:rsid w:val="00F44024"/>
    <w:rsid w:val="00F44140"/>
    <w:rsid w:val="00F447A0"/>
    <w:rsid w:val="00F4480A"/>
    <w:rsid w:val="00F44A6E"/>
    <w:rsid w:val="00F45A2D"/>
    <w:rsid w:val="00F4670F"/>
    <w:rsid w:val="00F4673F"/>
    <w:rsid w:val="00F46F9A"/>
    <w:rsid w:val="00F4768A"/>
    <w:rsid w:val="00F5037C"/>
    <w:rsid w:val="00F50C8B"/>
    <w:rsid w:val="00F50EDE"/>
    <w:rsid w:val="00F518A8"/>
    <w:rsid w:val="00F5203C"/>
    <w:rsid w:val="00F54007"/>
    <w:rsid w:val="00F5576B"/>
    <w:rsid w:val="00F55A93"/>
    <w:rsid w:val="00F56F01"/>
    <w:rsid w:val="00F5744E"/>
    <w:rsid w:val="00F57511"/>
    <w:rsid w:val="00F57D72"/>
    <w:rsid w:val="00F600A9"/>
    <w:rsid w:val="00F60495"/>
    <w:rsid w:val="00F605E9"/>
    <w:rsid w:val="00F607A5"/>
    <w:rsid w:val="00F60B2F"/>
    <w:rsid w:val="00F61239"/>
    <w:rsid w:val="00F617E2"/>
    <w:rsid w:val="00F61E14"/>
    <w:rsid w:val="00F62730"/>
    <w:rsid w:val="00F629B3"/>
    <w:rsid w:val="00F62ED4"/>
    <w:rsid w:val="00F630B9"/>
    <w:rsid w:val="00F631F2"/>
    <w:rsid w:val="00F63A0D"/>
    <w:rsid w:val="00F63B01"/>
    <w:rsid w:val="00F641A8"/>
    <w:rsid w:val="00F64CBE"/>
    <w:rsid w:val="00F652C9"/>
    <w:rsid w:val="00F6598A"/>
    <w:rsid w:val="00F65AA6"/>
    <w:rsid w:val="00F67094"/>
    <w:rsid w:val="00F674D1"/>
    <w:rsid w:val="00F67AF4"/>
    <w:rsid w:val="00F70E8E"/>
    <w:rsid w:val="00F713AD"/>
    <w:rsid w:val="00F728EC"/>
    <w:rsid w:val="00F7393B"/>
    <w:rsid w:val="00F73D03"/>
    <w:rsid w:val="00F741D7"/>
    <w:rsid w:val="00F75DEF"/>
    <w:rsid w:val="00F766F2"/>
    <w:rsid w:val="00F76F6A"/>
    <w:rsid w:val="00F77E0B"/>
    <w:rsid w:val="00F77F43"/>
    <w:rsid w:val="00F80DF2"/>
    <w:rsid w:val="00F81223"/>
    <w:rsid w:val="00F81636"/>
    <w:rsid w:val="00F81A18"/>
    <w:rsid w:val="00F82E23"/>
    <w:rsid w:val="00F82EDB"/>
    <w:rsid w:val="00F8328C"/>
    <w:rsid w:val="00F84728"/>
    <w:rsid w:val="00F84896"/>
    <w:rsid w:val="00F84CD8"/>
    <w:rsid w:val="00F8537F"/>
    <w:rsid w:val="00F86896"/>
    <w:rsid w:val="00F86C87"/>
    <w:rsid w:val="00F86D3F"/>
    <w:rsid w:val="00F86E78"/>
    <w:rsid w:val="00F86EC6"/>
    <w:rsid w:val="00F902D1"/>
    <w:rsid w:val="00F90C8E"/>
    <w:rsid w:val="00F91359"/>
    <w:rsid w:val="00F91968"/>
    <w:rsid w:val="00F91C72"/>
    <w:rsid w:val="00F92138"/>
    <w:rsid w:val="00F923ED"/>
    <w:rsid w:val="00F92CB2"/>
    <w:rsid w:val="00F92D7E"/>
    <w:rsid w:val="00F959DC"/>
    <w:rsid w:val="00F95B8E"/>
    <w:rsid w:val="00F963D5"/>
    <w:rsid w:val="00F96AF3"/>
    <w:rsid w:val="00F96E7C"/>
    <w:rsid w:val="00F97686"/>
    <w:rsid w:val="00F97D73"/>
    <w:rsid w:val="00FA0417"/>
    <w:rsid w:val="00FA0BBE"/>
    <w:rsid w:val="00FA0FA9"/>
    <w:rsid w:val="00FA14B6"/>
    <w:rsid w:val="00FA1D6C"/>
    <w:rsid w:val="00FA1FF5"/>
    <w:rsid w:val="00FA2874"/>
    <w:rsid w:val="00FA2BC6"/>
    <w:rsid w:val="00FA3146"/>
    <w:rsid w:val="00FA34EF"/>
    <w:rsid w:val="00FA3981"/>
    <w:rsid w:val="00FA3B91"/>
    <w:rsid w:val="00FA41C6"/>
    <w:rsid w:val="00FA48F8"/>
    <w:rsid w:val="00FA4A39"/>
    <w:rsid w:val="00FA4BF6"/>
    <w:rsid w:val="00FA4F2C"/>
    <w:rsid w:val="00FA4F30"/>
    <w:rsid w:val="00FA5CED"/>
    <w:rsid w:val="00FA5FFE"/>
    <w:rsid w:val="00FA6687"/>
    <w:rsid w:val="00FA679A"/>
    <w:rsid w:val="00FA6801"/>
    <w:rsid w:val="00FA7615"/>
    <w:rsid w:val="00FA7A80"/>
    <w:rsid w:val="00FB0508"/>
    <w:rsid w:val="00FB16C2"/>
    <w:rsid w:val="00FB2667"/>
    <w:rsid w:val="00FB2D91"/>
    <w:rsid w:val="00FB30F7"/>
    <w:rsid w:val="00FB453D"/>
    <w:rsid w:val="00FB4599"/>
    <w:rsid w:val="00FB45AD"/>
    <w:rsid w:val="00FB5892"/>
    <w:rsid w:val="00FB595D"/>
    <w:rsid w:val="00FB61F0"/>
    <w:rsid w:val="00FB680E"/>
    <w:rsid w:val="00FB6F1A"/>
    <w:rsid w:val="00FB706D"/>
    <w:rsid w:val="00FB7A25"/>
    <w:rsid w:val="00FB7C91"/>
    <w:rsid w:val="00FC0EF6"/>
    <w:rsid w:val="00FC105C"/>
    <w:rsid w:val="00FC1611"/>
    <w:rsid w:val="00FC187D"/>
    <w:rsid w:val="00FC1C6F"/>
    <w:rsid w:val="00FC23DE"/>
    <w:rsid w:val="00FC2446"/>
    <w:rsid w:val="00FC261F"/>
    <w:rsid w:val="00FC266C"/>
    <w:rsid w:val="00FC357C"/>
    <w:rsid w:val="00FC390B"/>
    <w:rsid w:val="00FC39F4"/>
    <w:rsid w:val="00FC3D4F"/>
    <w:rsid w:val="00FC4520"/>
    <w:rsid w:val="00FC585A"/>
    <w:rsid w:val="00FC64F8"/>
    <w:rsid w:val="00FC6526"/>
    <w:rsid w:val="00FC7013"/>
    <w:rsid w:val="00FC79AF"/>
    <w:rsid w:val="00FD0D8B"/>
    <w:rsid w:val="00FD1208"/>
    <w:rsid w:val="00FD1C01"/>
    <w:rsid w:val="00FD255A"/>
    <w:rsid w:val="00FD2611"/>
    <w:rsid w:val="00FD2678"/>
    <w:rsid w:val="00FD26BD"/>
    <w:rsid w:val="00FD2781"/>
    <w:rsid w:val="00FD3414"/>
    <w:rsid w:val="00FD3977"/>
    <w:rsid w:val="00FD43CE"/>
    <w:rsid w:val="00FD486D"/>
    <w:rsid w:val="00FD4D8A"/>
    <w:rsid w:val="00FD5226"/>
    <w:rsid w:val="00FD6E02"/>
    <w:rsid w:val="00FD76D4"/>
    <w:rsid w:val="00FD77B5"/>
    <w:rsid w:val="00FD798E"/>
    <w:rsid w:val="00FD7CA1"/>
    <w:rsid w:val="00FD7F79"/>
    <w:rsid w:val="00FE12E8"/>
    <w:rsid w:val="00FE1D78"/>
    <w:rsid w:val="00FE1F72"/>
    <w:rsid w:val="00FE1FD7"/>
    <w:rsid w:val="00FE21A5"/>
    <w:rsid w:val="00FE296F"/>
    <w:rsid w:val="00FE3435"/>
    <w:rsid w:val="00FE3520"/>
    <w:rsid w:val="00FE36C4"/>
    <w:rsid w:val="00FE57C6"/>
    <w:rsid w:val="00FE6445"/>
    <w:rsid w:val="00FE65BE"/>
    <w:rsid w:val="00FE6B26"/>
    <w:rsid w:val="00FE6BB4"/>
    <w:rsid w:val="00FE7E14"/>
    <w:rsid w:val="00FF1E01"/>
    <w:rsid w:val="00FF202A"/>
    <w:rsid w:val="00FF2F8C"/>
    <w:rsid w:val="00FF341E"/>
    <w:rsid w:val="00FF3740"/>
    <w:rsid w:val="00FF39FB"/>
    <w:rsid w:val="00FF3E54"/>
    <w:rsid w:val="00FF42B9"/>
    <w:rsid w:val="00FF46B2"/>
    <w:rsid w:val="00FF4758"/>
    <w:rsid w:val="00FF4A54"/>
    <w:rsid w:val="00FF4F77"/>
    <w:rsid w:val="00FF5526"/>
    <w:rsid w:val="00FF5DCE"/>
    <w:rsid w:val="00FF5E8B"/>
    <w:rsid w:val="00FF6C48"/>
    <w:rsid w:val="00FF7015"/>
    <w:rsid w:val="00FF7B4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B0ACFE"/>
  <w15:chartTrackingRefBased/>
  <w15:docId w15:val="{21AED2A1-E711-4ABB-BD9F-AB1A6318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widowControl w:val="0"/>
      <w:suppressAutoHyphens/>
    </w:pPr>
    <w:rPr>
      <w:rFonts w:eastAsia="WenQuanYi Zen Hei" w:cs="Lohit Hindi"/>
      <w:color w:val="00000A"/>
      <w:kern w:val="1"/>
      <w:sz w:val="24"/>
      <w:szCs w:val="24"/>
      <w:lang w:eastAsia="zh-CN" w:bidi="hi-IN"/>
    </w:rPr>
  </w:style>
  <w:style w:type="paragraph" w:styleId="Cmsor1">
    <w:name w:val="heading 1"/>
    <w:basedOn w:val="Cmsor"/>
    <w:next w:val="Szvegtrzs"/>
    <w:link w:val="Cmsor1Char"/>
    <w:qFormat/>
    <w:rsid w:val="00FC266C"/>
    <w:pPr>
      <w:pageBreakBefore/>
      <w:numPr>
        <w:numId w:val="6"/>
      </w:numPr>
      <w:spacing w:before="0" w:after="480" w:line="360" w:lineRule="auto"/>
      <w:outlineLvl w:val="0"/>
    </w:pPr>
    <w:rPr>
      <w:rFonts w:ascii="Times New Roman" w:hAnsi="Times New Roman" w:cs="Times New Roman"/>
      <w:b/>
      <w:bCs/>
      <w:kern w:val="32"/>
      <w:sz w:val="40"/>
      <w:szCs w:val="40"/>
    </w:rPr>
  </w:style>
  <w:style w:type="paragraph" w:styleId="Cmsor2">
    <w:name w:val="heading 2"/>
    <w:basedOn w:val="Norml"/>
    <w:next w:val="Norml"/>
    <w:link w:val="Cmsor2Char"/>
    <w:qFormat/>
    <w:rsid w:val="00935387"/>
    <w:pPr>
      <w:keepNext/>
      <w:numPr>
        <w:ilvl w:val="1"/>
        <w:numId w:val="4"/>
      </w:numPr>
      <w:spacing w:before="480" w:after="360" w:line="360" w:lineRule="auto"/>
      <w:outlineLvl w:val="1"/>
    </w:pPr>
    <w:rPr>
      <w:rFonts w:cs="Times New Roman"/>
      <w:b/>
      <w:bCs/>
      <w:sz w:val="32"/>
      <w:szCs w:val="32"/>
    </w:rPr>
  </w:style>
  <w:style w:type="paragraph" w:styleId="Cmsor3">
    <w:name w:val="heading 3"/>
    <w:basedOn w:val="Szvegtrzs"/>
    <w:next w:val="Szvegtrzs"/>
    <w:link w:val="Cmsor3Char"/>
    <w:qFormat/>
    <w:rsid w:val="00935387"/>
    <w:pPr>
      <w:numPr>
        <w:ilvl w:val="2"/>
        <w:numId w:val="5"/>
      </w:numPr>
      <w:spacing w:before="360" w:after="240" w:line="360" w:lineRule="auto"/>
      <w:outlineLvl w:val="2"/>
    </w:pPr>
    <w:rPr>
      <w:b/>
      <w:bCs/>
      <w:sz w:val="28"/>
      <w:szCs w:val="26"/>
    </w:rPr>
  </w:style>
  <w:style w:type="paragraph" w:styleId="Cmsor4">
    <w:name w:val="heading 4"/>
    <w:basedOn w:val="Norml"/>
    <w:next w:val="Norml"/>
    <w:link w:val="Cmsor4Char"/>
    <w:uiPriority w:val="9"/>
    <w:semiHidden/>
    <w:unhideWhenUsed/>
    <w:qFormat/>
    <w:rsid w:val="00DA0C71"/>
    <w:pPr>
      <w:keepNext/>
      <w:keepLines/>
      <w:spacing w:before="40"/>
      <w:outlineLvl w:val="3"/>
    </w:pPr>
    <w:rPr>
      <w:rFonts w:asciiTheme="majorHAnsi" w:eastAsiaTheme="majorEastAsia" w:hAnsiTheme="majorHAnsi" w:cs="Mangal"/>
      <w:i/>
      <w:iCs/>
      <w:color w:val="2F5496" w:themeColor="accent1" w:themeShade="BF"/>
      <w:szCs w:val="21"/>
    </w:rPr>
  </w:style>
  <w:style w:type="paragraph" w:styleId="Cmsor5">
    <w:name w:val="heading 5"/>
    <w:basedOn w:val="Norml"/>
    <w:next w:val="Norml"/>
    <w:link w:val="Cmsor5Char"/>
    <w:uiPriority w:val="9"/>
    <w:semiHidden/>
    <w:unhideWhenUsed/>
    <w:qFormat/>
    <w:rsid w:val="00DA0C71"/>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Cmsor">
    <w:name w:val="Címsor"/>
    <w:basedOn w:val="Norml"/>
    <w:next w:val="Szvegtrzs"/>
    <w:link w:val="CmsorChar"/>
    <w:pPr>
      <w:keepNext/>
      <w:spacing w:before="240" w:after="120"/>
    </w:pPr>
    <w:rPr>
      <w:rFonts w:ascii="Arial" w:hAnsi="Arial"/>
      <w:sz w:val="28"/>
      <w:szCs w:val="28"/>
    </w:rPr>
  </w:style>
  <w:style w:type="paragraph" w:styleId="Szvegtrzs">
    <w:name w:val="Body Text"/>
    <w:basedOn w:val="Norml"/>
    <w:link w:val="SzvegtrzsChar"/>
    <w:pPr>
      <w:spacing w:after="120" w:line="288" w:lineRule="auto"/>
    </w:pPr>
  </w:style>
  <w:style w:type="character" w:customStyle="1" w:styleId="SzvegtrzsChar">
    <w:name w:val="Szövegtörzs Char"/>
    <w:basedOn w:val="Bekezdsalapbettpusa"/>
    <w:link w:val="Szvegtrzs"/>
    <w:rsid w:val="00106E31"/>
    <w:rPr>
      <w:rFonts w:eastAsia="WenQuanYi Zen Hei" w:cs="Lohit Hindi"/>
      <w:color w:val="00000A"/>
      <w:kern w:val="1"/>
      <w:sz w:val="24"/>
      <w:szCs w:val="24"/>
      <w:lang w:eastAsia="zh-CN" w:bidi="hi-IN"/>
    </w:rPr>
  </w:style>
  <w:style w:type="character" w:customStyle="1" w:styleId="CmsorChar">
    <w:name w:val="Címsor Char"/>
    <w:basedOn w:val="Bekezdsalapbettpusa"/>
    <w:link w:val="Cmsor"/>
    <w:rsid w:val="00106E31"/>
    <w:rPr>
      <w:rFonts w:ascii="Arial" w:eastAsia="WenQuanYi Zen Hei" w:hAnsi="Arial" w:cs="Lohit Hindi"/>
      <w:color w:val="00000A"/>
      <w:kern w:val="1"/>
      <w:sz w:val="28"/>
      <w:szCs w:val="28"/>
      <w:lang w:eastAsia="zh-CN" w:bidi="hi-IN"/>
    </w:rPr>
  </w:style>
  <w:style w:type="character" w:customStyle="1" w:styleId="Cmsor1Char">
    <w:name w:val="Címsor 1 Char"/>
    <w:basedOn w:val="CmsorChar"/>
    <w:link w:val="Cmsor1"/>
    <w:rsid w:val="00FC266C"/>
    <w:rPr>
      <w:rFonts w:ascii="Arial" w:eastAsia="WenQuanYi Zen Hei" w:hAnsi="Arial" w:cs="Lohit Hindi"/>
      <w:b/>
      <w:bCs/>
      <w:color w:val="00000A"/>
      <w:kern w:val="32"/>
      <w:sz w:val="40"/>
      <w:szCs w:val="40"/>
      <w:lang w:eastAsia="zh-CN" w:bidi="hi-IN"/>
    </w:rPr>
  </w:style>
  <w:style w:type="character" w:customStyle="1" w:styleId="Cmsor2Char">
    <w:name w:val="Címsor 2 Char"/>
    <w:basedOn w:val="Bekezdsalapbettpusa"/>
    <w:link w:val="Cmsor2"/>
    <w:rsid w:val="00106E31"/>
    <w:rPr>
      <w:rFonts w:eastAsia="WenQuanYi Zen Hei"/>
      <w:b/>
      <w:bCs/>
      <w:color w:val="00000A"/>
      <w:kern w:val="1"/>
      <w:sz w:val="32"/>
      <w:szCs w:val="32"/>
      <w:lang w:eastAsia="zh-CN" w:bidi="hi-IN"/>
    </w:rPr>
  </w:style>
  <w:style w:type="character" w:customStyle="1" w:styleId="Cmsor3Char">
    <w:name w:val="Címsor 3 Char"/>
    <w:basedOn w:val="SzvegtrzsChar"/>
    <w:link w:val="Cmsor3"/>
    <w:rsid w:val="00106E31"/>
    <w:rPr>
      <w:rFonts w:eastAsia="WenQuanYi Zen Hei" w:cs="Lohit Hindi"/>
      <w:b/>
      <w:bCs/>
      <w:color w:val="00000A"/>
      <w:kern w:val="1"/>
      <w:sz w:val="28"/>
      <w:szCs w:val="26"/>
      <w:lang w:eastAsia="zh-CN" w:bidi="hi-IN"/>
    </w:rPr>
  </w:style>
  <w:style w:type="character" w:customStyle="1" w:styleId="Cmsor4Char">
    <w:name w:val="Címsor 4 Char"/>
    <w:basedOn w:val="Bekezdsalapbettpusa"/>
    <w:link w:val="Cmsor4"/>
    <w:uiPriority w:val="9"/>
    <w:semiHidden/>
    <w:rsid w:val="00DA0C71"/>
    <w:rPr>
      <w:rFonts w:asciiTheme="majorHAnsi" w:eastAsiaTheme="majorEastAsia" w:hAnsiTheme="majorHAnsi" w:cs="Mangal"/>
      <w:i/>
      <w:iCs/>
      <w:color w:val="2F5496" w:themeColor="accent1" w:themeShade="BF"/>
      <w:kern w:val="1"/>
      <w:sz w:val="24"/>
      <w:szCs w:val="21"/>
      <w:lang w:eastAsia="zh-CN" w:bidi="hi-IN"/>
    </w:rPr>
  </w:style>
  <w:style w:type="character" w:customStyle="1" w:styleId="Cmsor5Char">
    <w:name w:val="Címsor 5 Char"/>
    <w:basedOn w:val="Bekezdsalapbettpusa"/>
    <w:link w:val="Cmsor5"/>
    <w:uiPriority w:val="9"/>
    <w:semiHidden/>
    <w:rsid w:val="00DA0C71"/>
    <w:rPr>
      <w:rFonts w:asciiTheme="majorHAnsi" w:eastAsiaTheme="majorEastAsia" w:hAnsiTheme="majorHAnsi" w:cs="Mangal"/>
      <w:color w:val="2F5496" w:themeColor="accent1" w:themeShade="BF"/>
      <w:kern w:val="1"/>
      <w:sz w:val="24"/>
      <w:szCs w:val="21"/>
      <w:lang w:eastAsia="zh-CN" w:bidi="hi-IN"/>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ekezdsalapbettpusa1">
    <w:name w:val="Bekezdés alapbetűtípusa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Felsorolsjel">
    <w:name w:val="Felsorolásjel"/>
    <w:rPr>
      <w:rFonts w:ascii="OpenSymbol" w:eastAsia="OpenSymbol" w:hAnsi="OpenSymbol" w:cs="OpenSymbol"/>
    </w:rPr>
  </w:style>
  <w:style w:type="paragraph" w:styleId="Lista">
    <w:name w:val="List"/>
    <w:basedOn w:val="Szvegtrzs"/>
    <w:rPr>
      <w:rFonts w:ascii="Linux Libertine G" w:hAnsi="Linux Libertine G"/>
    </w:rPr>
  </w:style>
  <w:style w:type="paragraph" w:styleId="Kpalrs">
    <w:name w:val="caption"/>
    <w:basedOn w:val="Norml"/>
    <w:qFormat/>
    <w:pPr>
      <w:suppressLineNumbers/>
      <w:spacing w:before="120" w:after="120"/>
    </w:pPr>
    <w:rPr>
      <w:rFonts w:ascii="Linux Libertine G" w:hAnsi="Linux Libertine G" w:cs="Mangal"/>
      <w:i/>
      <w:iCs/>
    </w:rPr>
  </w:style>
  <w:style w:type="paragraph" w:customStyle="1" w:styleId="Trgymutat">
    <w:name w:val="Tárgymutató"/>
    <w:basedOn w:val="Norml"/>
    <w:pPr>
      <w:suppressLineNumbers/>
    </w:pPr>
    <w:rPr>
      <w:rFonts w:ascii="Linux Libertine G" w:hAnsi="Linux Libertine G"/>
    </w:rPr>
  </w:style>
  <w:style w:type="paragraph" w:customStyle="1" w:styleId="Kpalrs1">
    <w:name w:val="Képaláírás1"/>
    <w:basedOn w:val="Norml"/>
    <w:pPr>
      <w:suppressLineNumbers/>
      <w:spacing w:before="120" w:after="120"/>
    </w:pPr>
    <w:rPr>
      <w:i/>
      <w:iCs/>
    </w:rPr>
  </w:style>
  <w:style w:type="paragraph" w:customStyle="1" w:styleId="Tblzattartalom">
    <w:name w:val="Táblázattartalom"/>
    <w:basedOn w:val="Norml"/>
    <w:pPr>
      <w:suppressLineNumbers/>
    </w:pPr>
  </w:style>
  <w:style w:type="paragraph" w:customStyle="1" w:styleId="Tblzatfejlc">
    <w:name w:val="Táblázatfejléc"/>
    <w:basedOn w:val="Tblzattartalom"/>
    <w:pPr>
      <w:jc w:val="center"/>
    </w:pPr>
    <w:rPr>
      <w:b/>
      <w:bCs/>
    </w:rPr>
  </w:style>
  <w:style w:type="paragraph" w:customStyle="1" w:styleId="Alapszvegtrzs">
    <w:name w:val="Alap szövegtörzs"/>
    <w:basedOn w:val="Norml"/>
    <w:pPr>
      <w:spacing w:line="320" w:lineRule="atLeast"/>
      <w:jc w:val="both"/>
    </w:pPr>
    <w:rPr>
      <w:rFonts w:ascii="Arial" w:hAnsi="Arial" w:cs="Arial"/>
      <w:sz w:val="22"/>
    </w:rPr>
  </w:style>
  <w:style w:type="paragraph" w:customStyle="1" w:styleId="Normlis">
    <w:name w:val="Normális"/>
    <w:basedOn w:val="Norml"/>
    <w:pPr>
      <w:tabs>
        <w:tab w:val="left" w:pos="1650"/>
        <w:tab w:val="left" w:pos="3736"/>
        <w:tab w:val="left" w:pos="5670"/>
        <w:tab w:val="left" w:pos="8504"/>
      </w:tabs>
      <w:spacing w:before="40" w:after="40"/>
    </w:pPr>
  </w:style>
  <w:style w:type="paragraph" w:customStyle="1" w:styleId="Szvegtrzs21">
    <w:name w:val="Szövegtörzs 21"/>
    <w:basedOn w:val="Norml"/>
    <w:pPr>
      <w:spacing w:before="240"/>
      <w:jc w:val="center"/>
    </w:pPr>
    <w:rPr>
      <w:b/>
      <w:sz w:val="32"/>
    </w:rPr>
  </w:style>
  <w:style w:type="paragraph" w:styleId="lfej">
    <w:name w:val="header"/>
    <w:basedOn w:val="Norml"/>
    <w:pPr>
      <w:spacing w:after="240"/>
      <w:jc w:val="center"/>
    </w:pPr>
    <w:rPr>
      <w:b/>
    </w:rPr>
  </w:style>
  <w:style w:type="paragraph" w:styleId="llb">
    <w:name w:val="footer"/>
    <w:basedOn w:val="Norml"/>
    <w:link w:val="llbChar"/>
    <w:uiPriority w:val="99"/>
    <w:pPr>
      <w:tabs>
        <w:tab w:val="center" w:pos="4536"/>
        <w:tab w:val="right" w:pos="9072"/>
      </w:tabs>
    </w:pPr>
  </w:style>
  <w:style w:type="character" w:customStyle="1" w:styleId="llbChar">
    <w:name w:val="Élőláb Char"/>
    <w:basedOn w:val="Bekezdsalapbettpusa"/>
    <w:link w:val="llb"/>
    <w:uiPriority w:val="99"/>
    <w:rsid w:val="0095053C"/>
    <w:rPr>
      <w:rFonts w:eastAsia="WenQuanYi Zen Hei" w:cs="Lohit Hindi"/>
      <w:color w:val="00000A"/>
      <w:kern w:val="1"/>
      <w:sz w:val="24"/>
      <w:szCs w:val="24"/>
      <w:lang w:eastAsia="zh-CN" w:bidi="hi-IN"/>
    </w:rPr>
  </w:style>
  <w:style w:type="paragraph" w:styleId="Cm">
    <w:name w:val="Title"/>
    <w:basedOn w:val="Cmsor1"/>
    <w:next w:val="Szvegtrzs"/>
    <w:link w:val="CmChar"/>
    <w:qFormat/>
    <w:rsid w:val="00D66698"/>
    <w:pPr>
      <w:numPr>
        <w:numId w:val="1"/>
      </w:numPr>
      <w:jc w:val="center"/>
    </w:pPr>
  </w:style>
  <w:style w:type="character" w:customStyle="1" w:styleId="CmChar">
    <w:name w:val="Cím Char"/>
    <w:basedOn w:val="Cmsor1Char"/>
    <w:link w:val="Cm"/>
    <w:rsid w:val="00106E31"/>
    <w:rPr>
      <w:rFonts w:ascii="Arial" w:eastAsia="WenQuanYi Zen Hei" w:hAnsi="Arial" w:cs="Lohit Hindi"/>
      <w:b/>
      <w:bCs/>
      <w:color w:val="00000A"/>
      <w:kern w:val="32"/>
      <w:sz w:val="40"/>
      <w:szCs w:val="40"/>
      <w:lang w:eastAsia="zh-CN" w:bidi="hi-IN"/>
    </w:rPr>
  </w:style>
  <w:style w:type="paragraph" w:styleId="Idzet">
    <w:name w:val="Quote"/>
    <w:basedOn w:val="Norml"/>
    <w:qFormat/>
    <w:pPr>
      <w:spacing w:after="283"/>
      <w:ind w:left="567" w:right="567"/>
    </w:pPr>
  </w:style>
  <w:style w:type="paragraph" w:styleId="Alcm">
    <w:name w:val="Subtitle"/>
    <w:basedOn w:val="Cmsor"/>
    <w:next w:val="Szvegtrzs"/>
    <w:qFormat/>
    <w:pPr>
      <w:spacing w:before="60"/>
      <w:jc w:val="center"/>
    </w:pPr>
    <w:rPr>
      <w:sz w:val="36"/>
      <w:szCs w:val="36"/>
    </w:rPr>
  </w:style>
  <w:style w:type="paragraph" w:customStyle="1" w:styleId="Cmsor0">
    <w:name w:val="Címsor*"/>
    <w:basedOn w:val="Cmsor1"/>
    <w:pPr>
      <w:numPr>
        <w:numId w:val="0"/>
      </w:numPr>
      <w:jc w:val="center"/>
    </w:pPr>
    <w:rPr>
      <w:rFonts w:cs="Arial"/>
    </w:rPr>
  </w:style>
  <w:style w:type="paragraph" w:customStyle="1" w:styleId="Kiemelt">
    <w:name w:val="Kiemelt"/>
    <w:basedOn w:val="Szvegtrzs"/>
    <w:rPr>
      <w:b/>
      <w:bCs/>
    </w:rPr>
  </w:style>
  <w:style w:type="paragraph" w:customStyle="1" w:styleId="Igaztott">
    <w:name w:val="Igazított"/>
    <w:basedOn w:val="Szvegtrzs"/>
    <w:pPr>
      <w:tabs>
        <w:tab w:val="left" w:pos="1695"/>
        <w:tab w:val="left" w:pos="2160"/>
        <w:tab w:val="left" w:pos="2550"/>
      </w:tabs>
    </w:pPr>
  </w:style>
  <w:style w:type="paragraph" w:styleId="Megszlts">
    <w:name w:val="Salutation"/>
    <w:basedOn w:val="Norml"/>
    <w:pPr>
      <w:suppressLineNumbers/>
    </w:pPr>
  </w:style>
  <w:style w:type="paragraph" w:styleId="Vgjegyzetszvege">
    <w:name w:val="endnote text"/>
    <w:basedOn w:val="Norml"/>
    <w:pPr>
      <w:suppressLineNumbers/>
      <w:ind w:left="339" w:hanging="339"/>
    </w:pPr>
    <w:rPr>
      <w:sz w:val="20"/>
      <w:szCs w:val="20"/>
    </w:rPr>
  </w:style>
  <w:style w:type="paragraph" w:customStyle="1" w:styleId="Nyilatkozat">
    <w:name w:val="Nyilatkozat"/>
    <w:basedOn w:val="Szvegtrzs"/>
    <w:pPr>
      <w:spacing w:line="360" w:lineRule="auto"/>
      <w:ind w:left="850" w:right="850"/>
      <w:jc w:val="both"/>
    </w:pPr>
  </w:style>
  <w:style w:type="paragraph" w:customStyle="1" w:styleId="Proslfej">
    <w:name w:val="Páros élőfej"/>
    <w:basedOn w:val="Norml"/>
    <w:pPr>
      <w:suppressLineNumbers/>
      <w:tabs>
        <w:tab w:val="center" w:pos="4819"/>
        <w:tab w:val="right" w:pos="9638"/>
      </w:tabs>
    </w:pPr>
  </w:style>
  <w:style w:type="paragraph" w:customStyle="1" w:styleId="Irodalomjegyzk1">
    <w:name w:val="Irodalomjegyzék 1"/>
    <w:basedOn w:val="Trgymutat"/>
    <w:rPr>
      <w:rFonts w:ascii="Times New Roman" w:hAnsi="Times New Roman" w:cs="Times New Roman"/>
    </w:rPr>
  </w:style>
  <w:style w:type="paragraph" w:styleId="Tartalomjegyzkcmsora">
    <w:name w:val="TOC Heading"/>
    <w:basedOn w:val="Cmsor1"/>
    <w:next w:val="Norml"/>
    <w:uiPriority w:val="39"/>
    <w:unhideWhenUsed/>
    <w:qFormat/>
    <w:rsid w:val="0095053C"/>
    <w:pPr>
      <w:keepLines/>
      <w:widowControl/>
      <w:numPr>
        <w:numId w:val="0"/>
      </w:numPr>
      <w:suppressAutoHyphens w:val="0"/>
      <w:spacing w:before="240" w:after="0" w:line="259" w:lineRule="auto"/>
      <w:outlineLvl w:val="9"/>
    </w:pPr>
    <w:rPr>
      <w:rFonts w:asciiTheme="majorHAnsi" w:eastAsiaTheme="majorEastAsia" w:hAnsiTheme="majorHAnsi" w:cstheme="majorBidi"/>
      <w:b w:val="0"/>
      <w:bCs w:val="0"/>
      <w:color w:val="2F5496" w:themeColor="accent1" w:themeShade="BF"/>
      <w:kern w:val="0"/>
      <w:lang w:eastAsia="hu-HU" w:bidi="ar-SA"/>
    </w:rPr>
  </w:style>
  <w:style w:type="paragraph" w:styleId="TJ1">
    <w:name w:val="toc 1"/>
    <w:basedOn w:val="Norml"/>
    <w:next w:val="Norml"/>
    <w:autoRedefine/>
    <w:uiPriority w:val="39"/>
    <w:unhideWhenUsed/>
    <w:rsid w:val="0095053C"/>
    <w:pPr>
      <w:spacing w:after="100"/>
    </w:pPr>
    <w:rPr>
      <w:rFonts w:cs="Mangal"/>
      <w:szCs w:val="21"/>
    </w:rPr>
  </w:style>
  <w:style w:type="paragraph" w:styleId="TJ2">
    <w:name w:val="toc 2"/>
    <w:basedOn w:val="Norml"/>
    <w:next w:val="Norml"/>
    <w:autoRedefine/>
    <w:uiPriority w:val="39"/>
    <w:unhideWhenUsed/>
    <w:rsid w:val="0095053C"/>
    <w:pPr>
      <w:spacing w:after="100"/>
      <w:ind w:left="240"/>
    </w:pPr>
    <w:rPr>
      <w:rFonts w:cs="Mangal"/>
      <w:szCs w:val="21"/>
    </w:rPr>
  </w:style>
  <w:style w:type="character" w:styleId="Hiperhivatkozs">
    <w:name w:val="Hyperlink"/>
    <w:basedOn w:val="Bekezdsalapbettpusa"/>
    <w:uiPriority w:val="99"/>
    <w:unhideWhenUsed/>
    <w:rsid w:val="0095053C"/>
    <w:rPr>
      <w:color w:val="0563C1" w:themeColor="hyperlink"/>
      <w:u w:val="single"/>
    </w:rPr>
  </w:style>
  <w:style w:type="character" w:styleId="Helyrzszveg">
    <w:name w:val="Placeholder Text"/>
    <w:basedOn w:val="Bekezdsalapbettpusa"/>
    <w:uiPriority w:val="99"/>
    <w:semiHidden/>
    <w:rsid w:val="0095053C"/>
    <w:rPr>
      <w:color w:val="808080"/>
    </w:rPr>
  </w:style>
  <w:style w:type="paragraph" w:styleId="TJ3">
    <w:name w:val="toc 3"/>
    <w:basedOn w:val="Norml"/>
    <w:next w:val="Norml"/>
    <w:autoRedefine/>
    <w:uiPriority w:val="39"/>
    <w:unhideWhenUsed/>
    <w:rsid w:val="00233B7D"/>
    <w:pPr>
      <w:widowControl/>
      <w:suppressAutoHyphens w:val="0"/>
      <w:spacing w:after="100" w:line="259" w:lineRule="auto"/>
      <w:ind w:left="440"/>
    </w:pPr>
    <w:rPr>
      <w:rFonts w:asciiTheme="minorHAnsi" w:eastAsiaTheme="minorEastAsia" w:hAnsiTheme="minorHAnsi" w:cs="Times New Roman"/>
      <w:color w:val="auto"/>
      <w:kern w:val="0"/>
      <w:sz w:val="22"/>
      <w:szCs w:val="22"/>
      <w:lang w:eastAsia="hu-HU" w:bidi="ar-SA"/>
    </w:rPr>
  </w:style>
  <w:style w:type="character" w:styleId="Feloldatlanmegemlts">
    <w:name w:val="Unresolved Mention"/>
    <w:basedOn w:val="Bekezdsalapbettpusa"/>
    <w:uiPriority w:val="99"/>
    <w:semiHidden/>
    <w:unhideWhenUsed/>
    <w:rsid w:val="00F0196A"/>
    <w:rPr>
      <w:color w:val="605E5C"/>
      <w:shd w:val="clear" w:color="auto" w:fill="E1DFDD"/>
    </w:rPr>
  </w:style>
  <w:style w:type="paragraph" w:styleId="Listaszerbekezds">
    <w:name w:val="List Paragraph"/>
    <w:basedOn w:val="Norml"/>
    <w:uiPriority w:val="34"/>
    <w:qFormat/>
    <w:rsid w:val="00240D0B"/>
    <w:pPr>
      <w:ind w:left="720"/>
      <w:contextualSpacing/>
    </w:pPr>
    <w:rPr>
      <w:rFonts w:cs="Mangal"/>
      <w:szCs w:val="21"/>
    </w:rPr>
  </w:style>
  <w:style w:type="paragraph" w:customStyle="1" w:styleId="Referencia">
    <w:name w:val="Referencia"/>
    <w:basedOn w:val="Norml"/>
    <w:uiPriority w:val="99"/>
    <w:rsid w:val="002F392A"/>
    <w:pPr>
      <w:widowControl/>
      <w:numPr>
        <w:numId w:val="2"/>
      </w:numPr>
      <w:suppressAutoHyphens w:val="0"/>
      <w:ind w:hanging="630"/>
    </w:pPr>
    <w:rPr>
      <w:rFonts w:eastAsia="Times New Roman" w:cs="Times New Roman"/>
      <w:color w:val="auto"/>
      <w:kern w:val="0"/>
      <w:sz w:val="20"/>
      <w:lang w:eastAsia="en-US" w:bidi="ar-SA"/>
    </w:rPr>
  </w:style>
  <w:style w:type="character" w:styleId="Mrltotthiperhivatkozs">
    <w:name w:val="FollowedHyperlink"/>
    <w:basedOn w:val="Bekezdsalapbettpusa"/>
    <w:uiPriority w:val="99"/>
    <w:semiHidden/>
    <w:unhideWhenUsed/>
    <w:rsid w:val="00AF6704"/>
    <w:rPr>
      <w:color w:val="954F72" w:themeColor="followedHyperlink"/>
      <w:u w:val="single"/>
    </w:rPr>
  </w:style>
  <w:style w:type="table" w:styleId="Rcsostblzat">
    <w:name w:val="Table Grid"/>
    <w:basedOn w:val="Normltblzat"/>
    <w:uiPriority w:val="59"/>
    <w:rsid w:val="00F61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3F326E"/>
    <w:rPr>
      <w:rFonts w:cs="Mangal"/>
      <w:sz w:val="20"/>
      <w:szCs w:val="18"/>
    </w:rPr>
  </w:style>
  <w:style w:type="character" w:customStyle="1" w:styleId="LbjegyzetszvegChar">
    <w:name w:val="Lábjegyzetszöveg Char"/>
    <w:basedOn w:val="Bekezdsalapbettpusa"/>
    <w:link w:val="Lbjegyzetszveg"/>
    <w:uiPriority w:val="99"/>
    <w:semiHidden/>
    <w:rsid w:val="003F326E"/>
    <w:rPr>
      <w:rFonts w:eastAsia="WenQuanYi Zen Hei" w:cs="Mangal"/>
      <w:color w:val="00000A"/>
      <w:kern w:val="1"/>
      <w:szCs w:val="18"/>
      <w:lang w:eastAsia="zh-CN" w:bidi="hi-IN"/>
    </w:rPr>
  </w:style>
  <w:style w:type="character" w:styleId="Lbjegyzet-hivatkozs">
    <w:name w:val="footnote reference"/>
    <w:basedOn w:val="Bekezdsalapbettpusa"/>
    <w:uiPriority w:val="99"/>
    <w:semiHidden/>
    <w:unhideWhenUsed/>
    <w:rsid w:val="003F326E"/>
    <w:rPr>
      <w:vertAlign w:val="superscript"/>
    </w:rPr>
  </w:style>
  <w:style w:type="paragraph" w:customStyle="1" w:styleId="Szakdoga-Cmsor4">
    <w:name w:val="Szakdoga - Címsor 4"/>
    <w:basedOn w:val="Cmsor3"/>
    <w:link w:val="Szakdoga-Cmsor4Char"/>
    <w:qFormat/>
    <w:rsid w:val="004B2953"/>
    <w:pPr>
      <w:numPr>
        <w:ilvl w:val="3"/>
      </w:numPr>
      <w:spacing w:before="120" w:after="0"/>
      <w:ind w:left="1723" w:hanging="646"/>
    </w:pPr>
  </w:style>
  <w:style w:type="character" w:customStyle="1" w:styleId="Szakdoga-Cmsor4Char">
    <w:name w:val="Szakdoga - Címsor 4 Char"/>
    <w:basedOn w:val="Cmsor3Char"/>
    <w:link w:val="Szakdoga-Cmsor4"/>
    <w:rsid w:val="004B2953"/>
    <w:rPr>
      <w:rFonts w:eastAsia="WenQuanYi Zen Hei" w:cs="Lohit Hindi"/>
      <w:b/>
      <w:bCs/>
      <w:color w:val="00000A"/>
      <w:kern w:val="1"/>
      <w:sz w:val="28"/>
      <w:szCs w:val="26"/>
      <w:lang w:eastAsia="zh-CN" w:bidi="hi-IN"/>
    </w:rPr>
  </w:style>
  <w:style w:type="paragraph" w:customStyle="1" w:styleId="Szakdoga-Cmsor3">
    <w:name w:val="Szakdoga - Címsor 3"/>
    <w:basedOn w:val="Cmsor3"/>
    <w:link w:val="Szakdoga-Cmsor3Char"/>
    <w:autoRedefine/>
    <w:rsid w:val="00106E31"/>
  </w:style>
  <w:style w:type="character" w:customStyle="1" w:styleId="Szakdoga-Cmsor3Char">
    <w:name w:val="Szakdoga - Címsor 3 Char"/>
    <w:basedOn w:val="Cmsor3Char"/>
    <w:link w:val="Szakdoga-Cmsor3"/>
    <w:rsid w:val="00106E31"/>
    <w:rPr>
      <w:rFonts w:eastAsia="WenQuanYi Zen Hei" w:cs="Lohit Hindi"/>
      <w:b/>
      <w:bCs/>
      <w:color w:val="00000A"/>
      <w:kern w:val="1"/>
      <w:sz w:val="28"/>
      <w:szCs w:val="26"/>
      <w:lang w:eastAsia="zh-CN" w:bidi="hi-IN"/>
    </w:rPr>
  </w:style>
  <w:style w:type="paragraph" w:customStyle="1" w:styleId="Szakdoga-Cmsor2">
    <w:name w:val="Szakdoga - Címsor 2"/>
    <w:basedOn w:val="Cmsor2"/>
    <w:link w:val="Szakdoga-Cmsor2Char"/>
    <w:autoRedefine/>
    <w:rsid w:val="00106E31"/>
  </w:style>
  <w:style w:type="character" w:customStyle="1" w:styleId="Szakdoga-Cmsor2Char">
    <w:name w:val="Szakdoga - Címsor 2 Char"/>
    <w:basedOn w:val="Cmsor2Char"/>
    <w:link w:val="Szakdoga-Cmsor2"/>
    <w:rsid w:val="00106E31"/>
    <w:rPr>
      <w:rFonts w:eastAsia="WenQuanYi Zen Hei"/>
      <w:b/>
      <w:bCs/>
      <w:color w:val="00000A"/>
      <w:kern w:val="1"/>
      <w:sz w:val="32"/>
      <w:szCs w:val="32"/>
      <w:lang w:eastAsia="zh-CN" w:bidi="hi-IN"/>
    </w:rPr>
  </w:style>
  <w:style w:type="paragraph" w:customStyle="1" w:styleId="Szakdoga-Cmsor1">
    <w:name w:val="Szakdoga - Címsor 1"/>
    <w:basedOn w:val="Cmsor1"/>
    <w:link w:val="Szakdoga-Cmsor1Char"/>
    <w:autoRedefine/>
    <w:rsid w:val="00106E31"/>
    <w:pPr>
      <w:numPr>
        <w:numId w:val="3"/>
      </w:numPr>
    </w:pPr>
  </w:style>
  <w:style w:type="character" w:customStyle="1" w:styleId="Szakdoga-Cmsor1Char">
    <w:name w:val="Szakdoga - Címsor 1 Char"/>
    <w:basedOn w:val="Cmsor1Char"/>
    <w:link w:val="Szakdoga-Cmsor1"/>
    <w:rsid w:val="00106E31"/>
    <w:rPr>
      <w:rFonts w:ascii="Arial" w:eastAsia="WenQuanYi Zen Hei" w:hAnsi="Arial" w:cs="Lohit Hindi"/>
      <w:b/>
      <w:bCs/>
      <w:color w:val="00000A"/>
      <w:kern w:val="32"/>
      <w:sz w:val="40"/>
      <w:szCs w:val="40"/>
      <w:lang w:eastAsia="zh-CN" w:bidi="hi-IN"/>
    </w:rPr>
  </w:style>
  <w:style w:type="paragraph" w:customStyle="1" w:styleId="Szakdoga-Cm">
    <w:name w:val="Szakdoga - Cím"/>
    <w:basedOn w:val="Cm"/>
    <w:link w:val="Szakdoga-CmChar"/>
    <w:rsid w:val="00106E31"/>
  </w:style>
  <w:style w:type="character" w:customStyle="1" w:styleId="Szakdoga-CmChar">
    <w:name w:val="Szakdoga - Cím Char"/>
    <w:basedOn w:val="CmChar"/>
    <w:link w:val="Szakdoga-Cm"/>
    <w:rsid w:val="00106E31"/>
    <w:rPr>
      <w:rFonts w:ascii="Arial" w:eastAsia="WenQuanYi Zen Hei" w:hAnsi="Arial" w:cs="Lohit Hindi"/>
      <w:b/>
      <w:bCs/>
      <w:color w:val="00000A"/>
      <w:kern w:val="32"/>
      <w:sz w:val="40"/>
      <w:szCs w:val="40"/>
      <w:lang w:eastAsia="zh-CN" w:bidi="hi-IN"/>
    </w:rPr>
  </w:style>
  <w:style w:type="paragraph" w:styleId="TJ4">
    <w:name w:val="toc 4"/>
    <w:basedOn w:val="Norml"/>
    <w:next w:val="Norml"/>
    <w:autoRedefine/>
    <w:uiPriority w:val="39"/>
    <w:unhideWhenUsed/>
    <w:rsid w:val="00DA0C71"/>
    <w:pPr>
      <w:widowControl/>
      <w:suppressAutoHyphens w:val="0"/>
      <w:spacing w:after="100" w:line="259" w:lineRule="auto"/>
      <w:ind w:left="660"/>
    </w:pPr>
    <w:rPr>
      <w:rFonts w:asciiTheme="minorHAnsi" w:eastAsiaTheme="minorEastAsia" w:hAnsiTheme="minorHAnsi" w:cstheme="minorBidi"/>
      <w:color w:val="auto"/>
      <w:kern w:val="0"/>
      <w:sz w:val="22"/>
      <w:szCs w:val="22"/>
      <w:lang w:eastAsia="hu-HU" w:bidi="ar-SA"/>
    </w:rPr>
  </w:style>
  <w:style w:type="paragraph" w:styleId="TJ5">
    <w:name w:val="toc 5"/>
    <w:basedOn w:val="Norml"/>
    <w:next w:val="Norml"/>
    <w:autoRedefine/>
    <w:uiPriority w:val="39"/>
    <w:unhideWhenUsed/>
    <w:rsid w:val="00966456"/>
    <w:pPr>
      <w:widowControl/>
      <w:suppressAutoHyphens w:val="0"/>
      <w:spacing w:after="100" w:line="259" w:lineRule="auto"/>
      <w:ind w:left="880"/>
    </w:pPr>
    <w:rPr>
      <w:rFonts w:asciiTheme="minorHAnsi" w:eastAsiaTheme="minorEastAsia" w:hAnsiTheme="minorHAnsi" w:cstheme="minorBidi"/>
      <w:color w:val="auto"/>
      <w:kern w:val="0"/>
      <w:sz w:val="22"/>
      <w:szCs w:val="22"/>
      <w:lang w:eastAsia="hu-HU" w:bidi="ar-SA"/>
    </w:rPr>
  </w:style>
  <w:style w:type="paragraph" w:styleId="TJ6">
    <w:name w:val="toc 6"/>
    <w:basedOn w:val="Norml"/>
    <w:next w:val="Norml"/>
    <w:autoRedefine/>
    <w:uiPriority w:val="39"/>
    <w:unhideWhenUsed/>
    <w:rsid w:val="00966456"/>
    <w:pPr>
      <w:widowControl/>
      <w:suppressAutoHyphens w:val="0"/>
      <w:spacing w:after="100" w:line="259" w:lineRule="auto"/>
      <w:ind w:left="1100"/>
    </w:pPr>
    <w:rPr>
      <w:rFonts w:asciiTheme="minorHAnsi" w:eastAsiaTheme="minorEastAsia" w:hAnsiTheme="minorHAnsi" w:cstheme="minorBidi"/>
      <w:color w:val="auto"/>
      <w:kern w:val="0"/>
      <w:sz w:val="22"/>
      <w:szCs w:val="22"/>
      <w:lang w:eastAsia="hu-HU" w:bidi="ar-SA"/>
    </w:rPr>
  </w:style>
  <w:style w:type="paragraph" w:styleId="TJ7">
    <w:name w:val="toc 7"/>
    <w:basedOn w:val="Norml"/>
    <w:next w:val="Norml"/>
    <w:autoRedefine/>
    <w:uiPriority w:val="39"/>
    <w:unhideWhenUsed/>
    <w:rsid w:val="00966456"/>
    <w:pPr>
      <w:widowControl/>
      <w:suppressAutoHyphens w:val="0"/>
      <w:spacing w:after="100" w:line="259" w:lineRule="auto"/>
      <w:ind w:left="1320"/>
    </w:pPr>
    <w:rPr>
      <w:rFonts w:asciiTheme="minorHAnsi" w:eastAsiaTheme="minorEastAsia" w:hAnsiTheme="minorHAnsi" w:cstheme="minorBidi"/>
      <w:color w:val="auto"/>
      <w:kern w:val="0"/>
      <w:sz w:val="22"/>
      <w:szCs w:val="22"/>
      <w:lang w:eastAsia="hu-HU" w:bidi="ar-SA"/>
    </w:rPr>
  </w:style>
  <w:style w:type="paragraph" w:styleId="TJ8">
    <w:name w:val="toc 8"/>
    <w:basedOn w:val="Norml"/>
    <w:next w:val="Norml"/>
    <w:autoRedefine/>
    <w:uiPriority w:val="39"/>
    <w:unhideWhenUsed/>
    <w:rsid w:val="00966456"/>
    <w:pPr>
      <w:widowControl/>
      <w:suppressAutoHyphens w:val="0"/>
      <w:spacing w:after="100" w:line="259" w:lineRule="auto"/>
      <w:ind w:left="1540"/>
    </w:pPr>
    <w:rPr>
      <w:rFonts w:asciiTheme="minorHAnsi" w:eastAsiaTheme="minorEastAsia" w:hAnsiTheme="minorHAnsi" w:cstheme="minorBidi"/>
      <w:color w:val="auto"/>
      <w:kern w:val="0"/>
      <w:sz w:val="22"/>
      <w:szCs w:val="22"/>
      <w:lang w:eastAsia="hu-HU" w:bidi="ar-SA"/>
    </w:rPr>
  </w:style>
  <w:style w:type="paragraph" w:styleId="TJ9">
    <w:name w:val="toc 9"/>
    <w:basedOn w:val="Norml"/>
    <w:next w:val="Norml"/>
    <w:autoRedefine/>
    <w:uiPriority w:val="39"/>
    <w:unhideWhenUsed/>
    <w:rsid w:val="00966456"/>
    <w:pPr>
      <w:widowControl/>
      <w:suppressAutoHyphens w:val="0"/>
      <w:spacing w:after="100" w:line="259" w:lineRule="auto"/>
      <w:ind w:left="1760"/>
    </w:pPr>
    <w:rPr>
      <w:rFonts w:asciiTheme="minorHAnsi" w:eastAsiaTheme="minorEastAsia" w:hAnsiTheme="minorHAnsi" w:cstheme="minorBidi"/>
      <w:color w:val="auto"/>
      <w:kern w:val="0"/>
      <w:sz w:val="22"/>
      <w:szCs w:val="22"/>
      <w:lang w:eastAsia="hu-HU" w:bidi="ar-SA"/>
    </w:rPr>
  </w:style>
  <w:style w:type="paragraph" w:styleId="Vltozat">
    <w:name w:val="Revision"/>
    <w:hidden/>
    <w:uiPriority w:val="99"/>
    <w:semiHidden/>
    <w:rsid w:val="00B361C9"/>
    <w:rPr>
      <w:rFonts w:eastAsia="WenQuanYi Zen Hei" w:cs="Mangal"/>
      <w:color w:val="00000A"/>
      <w:kern w:val="1"/>
      <w:sz w:val="24"/>
      <w:szCs w:val="21"/>
      <w:lang w:eastAsia="zh-CN" w:bidi="hi-IN"/>
    </w:rPr>
  </w:style>
  <w:style w:type="paragraph" w:styleId="brajegyzk">
    <w:name w:val="table of figures"/>
    <w:basedOn w:val="Norml"/>
    <w:next w:val="Norml"/>
    <w:uiPriority w:val="99"/>
    <w:unhideWhenUsed/>
    <w:rsid w:val="0027408B"/>
    <w:rPr>
      <w:rFonts w:cs="Mangal"/>
      <w:szCs w:val="21"/>
    </w:rPr>
  </w:style>
  <w:style w:type="paragraph" w:styleId="Nincstrkz">
    <w:name w:val="No Spacing"/>
    <w:uiPriority w:val="1"/>
    <w:qFormat/>
    <w:rsid w:val="003E187F"/>
    <w:pPr>
      <w:widowControl w:val="0"/>
      <w:suppressAutoHyphens/>
    </w:pPr>
    <w:rPr>
      <w:rFonts w:eastAsia="WenQuanYi Zen Hei" w:cs="Mangal"/>
      <w:color w:val="00000A"/>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04688">
      <w:bodyDiv w:val="1"/>
      <w:marLeft w:val="0"/>
      <w:marRight w:val="0"/>
      <w:marTop w:val="0"/>
      <w:marBottom w:val="0"/>
      <w:divBdr>
        <w:top w:val="none" w:sz="0" w:space="0" w:color="auto"/>
        <w:left w:val="none" w:sz="0" w:space="0" w:color="auto"/>
        <w:bottom w:val="none" w:sz="0" w:space="0" w:color="auto"/>
        <w:right w:val="none" w:sz="0" w:space="0" w:color="auto"/>
      </w:divBdr>
    </w:div>
    <w:div w:id="461460304">
      <w:bodyDiv w:val="1"/>
      <w:marLeft w:val="0"/>
      <w:marRight w:val="0"/>
      <w:marTop w:val="0"/>
      <w:marBottom w:val="0"/>
      <w:divBdr>
        <w:top w:val="none" w:sz="0" w:space="0" w:color="auto"/>
        <w:left w:val="none" w:sz="0" w:space="0" w:color="auto"/>
        <w:bottom w:val="none" w:sz="0" w:space="0" w:color="auto"/>
        <w:right w:val="none" w:sz="0" w:space="0" w:color="auto"/>
      </w:divBdr>
    </w:div>
    <w:div w:id="1434322499">
      <w:bodyDiv w:val="1"/>
      <w:marLeft w:val="0"/>
      <w:marRight w:val="0"/>
      <w:marTop w:val="0"/>
      <w:marBottom w:val="0"/>
      <w:divBdr>
        <w:top w:val="none" w:sz="0" w:space="0" w:color="auto"/>
        <w:left w:val="none" w:sz="0" w:space="0" w:color="auto"/>
        <w:bottom w:val="none" w:sz="0" w:space="0" w:color="auto"/>
        <w:right w:val="none" w:sz="0" w:space="0" w:color="auto"/>
      </w:divBdr>
      <w:divsChild>
        <w:div w:id="1493065533">
          <w:marLeft w:val="0"/>
          <w:marRight w:val="0"/>
          <w:marTop w:val="0"/>
          <w:marBottom w:val="0"/>
          <w:divBdr>
            <w:top w:val="none" w:sz="0" w:space="0" w:color="auto"/>
            <w:left w:val="none" w:sz="0" w:space="0" w:color="auto"/>
            <w:bottom w:val="none" w:sz="0" w:space="0" w:color="auto"/>
            <w:right w:val="none" w:sz="0" w:space="0" w:color="auto"/>
          </w:divBdr>
          <w:divsChild>
            <w:div w:id="302927640">
              <w:marLeft w:val="0"/>
              <w:marRight w:val="0"/>
              <w:marTop w:val="0"/>
              <w:marBottom w:val="0"/>
              <w:divBdr>
                <w:top w:val="none" w:sz="0" w:space="0" w:color="auto"/>
                <w:left w:val="none" w:sz="0" w:space="0" w:color="auto"/>
                <w:bottom w:val="none" w:sz="0" w:space="0" w:color="auto"/>
                <w:right w:val="none" w:sz="0" w:space="0" w:color="auto"/>
              </w:divBdr>
              <w:divsChild>
                <w:div w:id="1185897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orj\Documents\egyetem\2020_21_02\Szakdolgozati_konzultacio_I._GKNB_INTM096\GIVK-IN_szakdolgozat_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D6C4C-A882-4C72-BA52-AC6BAA18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GIVK-IN_szakdolgozat_sablon.dotx</Template>
  <TotalTime>4613</TotalTime>
  <Pages>32</Pages>
  <Words>4096</Words>
  <Characters>28266</Characters>
  <Application>Microsoft Office Word</Application>
  <DocSecurity>0</DocSecurity>
  <Lines>235</Lines>
  <Paragraphs>64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Adorján András</dc:creator>
  <cp:keywords/>
  <cp:lastModifiedBy>Adorján András Bálint</cp:lastModifiedBy>
  <cp:revision>696</cp:revision>
  <cp:lastPrinted>2022-03-23T21:10:00Z</cp:lastPrinted>
  <dcterms:created xsi:type="dcterms:W3CDTF">2022-01-09T11:34:00Z</dcterms:created>
  <dcterms:modified xsi:type="dcterms:W3CDTF">2022-03-23T21:11:00Z</dcterms:modified>
</cp:coreProperties>
</file>